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-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470"/>
        <w:gridCol w:w="97"/>
        <w:gridCol w:w="442"/>
        <w:gridCol w:w="2393"/>
        <w:gridCol w:w="578"/>
        <w:gridCol w:w="556"/>
        <w:gridCol w:w="567"/>
        <w:gridCol w:w="407"/>
        <w:gridCol w:w="2428"/>
      </w:tblGrid>
      <w:tr w:rsidR="00C56A7F" w:rsidRPr="004634F3" w:rsidTr="004D39D3">
        <w:trPr>
          <w:trHeight w:val="874"/>
        </w:trPr>
        <w:tc>
          <w:tcPr>
            <w:tcW w:w="3261" w:type="dxa"/>
            <w:gridSpan w:val="4"/>
            <w:vAlign w:val="center"/>
          </w:tcPr>
          <w:p w:rsidR="00902DF6" w:rsidRDefault="004C6868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align>left</wp:align>
                  </wp:positionH>
                  <wp:positionV relativeFrom="paragraph">
                    <wp:align>bottom</wp:align>
                  </wp:positionV>
                  <wp:extent cx="609600" cy="609600"/>
                  <wp:effectExtent l="0" t="0" r="0" b="0"/>
                  <wp:wrapSquare wrapText="bothSides"/>
                  <wp:docPr id="2" name="Picture 2" descr="MGT100x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GT100x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02DF6"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  <w:t>MAGAT Tech</w:t>
            </w:r>
          </w:p>
          <w:p w:rsidR="00C56A7F" w:rsidRDefault="006A14CD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Контролно тело</w:t>
            </w:r>
          </w:p>
          <w:p w:rsid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Ђорђа Радака 10</w:t>
            </w:r>
          </w:p>
          <w:p w:rsidR="00902DF6" w:rsidRP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11250 Београд</w:t>
            </w:r>
          </w:p>
        </w:tc>
        <w:tc>
          <w:tcPr>
            <w:tcW w:w="7371" w:type="dxa"/>
            <w:gridSpan w:val="7"/>
            <w:vAlign w:val="center"/>
          </w:tcPr>
          <w:p w:rsidR="00902DF6" w:rsidRPr="00902DF6" w:rsidRDefault="00902DF6" w:rsidP="00902DF6">
            <w:pP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 ЗАПИСНИК</w:t>
            </w:r>
            <w:r w:rsidR="003A1EB6" w:rsidRPr="004634F3"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О КОНТРОЛИСАЊУ</w:t>
            </w:r>
            <w: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  <w:t>/</w:t>
            </w: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>ОВЕРАВАЊУ</w:t>
            </w:r>
          </w:p>
        </w:tc>
      </w:tr>
      <w:tr w:rsidR="00FD367A" w:rsidRPr="004634F3" w:rsidTr="004D39D3">
        <w:trPr>
          <w:trHeight w:val="670"/>
        </w:trPr>
        <w:tc>
          <w:tcPr>
            <w:tcW w:w="8204" w:type="dxa"/>
            <w:gridSpan w:val="10"/>
          </w:tcPr>
          <w:p w:rsidR="00FD367A" w:rsidRDefault="00E82AE2" w:rsidP="00485BBC">
            <w:pPr>
              <w:pStyle w:val="NoSpacing"/>
              <w:tabs>
                <w:tab w:val="left" w:pos="3600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Назив</w:t>
            </w:r>
            <w:r w:rsidR="006A14CD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902DF6">
              <w:rPr>
                <w:rFonts w:ascii="Times New Roman" w:hAnsi="Times New Roman"/>
                <w:lang w:val="sr-Cyrl-RS"/>
              </w:rPr>
              <w:t>мерила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</w:rPr>
              <w:tab/>
            </w:r>
          </w:p>
          <w:p w:rsidR="00847698" w:rsidRPr="00FD32DA" w:rsidRDefault="00A572C0" w:rsidP="00847698">
            <w:pPr>
              <w:pStyle w:val="NoSpacing"/>
              <w:tabs>
                <w:tab w:val="left" w:pos="3600"/>
              </w:tabs>
              <w:jc w:val="center"/>
              <w:rPr>
                <w:rFonts w:ascii="Times New Roman" w:hAnsi="Times New Roman"/>
                <w:b/>
                <w:lang w:val="sr-Cyrl-RS"/>
              </w:rPr>
            </w:pPr>
            <w:r>
              <w:rPr>
                <w:rFonts w:ascii="Times New Roman" w:hAnsi="Times New Roman"/>
                <w:b/>
                <w:sz w:val="24"/>
                <w:lang w:val="sr-Cyrl-RS"/>
              </w:rPr>
              <w:t>Мерна трака с</w:t>
            </w:r>
            <w:r w:rsidR="00FD32DA">
              <w:rPr>
                <w:rFonts w:ascii="Times New Roman" w:hAnsi="Times New Roman"/>
                <w:b/>
                <w:sz w:val="24"/>
                <w:lang w:val="sr-Cyrl-RS"/>
              </w:rPr>
              <w:t xml:space="preserve"> виском</w:t>
            </w:r>
          </w:p>
        </w:tc>
        <w:tc>
          <w:tcPr>
            <w:tcW w:w="2428" w:type="dxa"/>
          </w:tcPr>
          <w:p w:rsidR="00FD367A" w:rsidRPr="004634F3" w:rsidRDefault="00902DF6" w:rsidP="00FD367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lang w:val="sr-Cyrl-RS"/>
              </w:rPr>
              <w:t>Записник</w:t>
            </w:r>
            <w:r w:rsidR="007E1429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6A14CD" w:rsidRPr="004634F3">
              <w:rPr>
                <w:rFonts w:ascii="Times New Roman" w:hAnsi="Times New Roman"/>
                <w:lang w:val="sr-Cyrl-RS"/>
              </w:rPr>
              <w:t>број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  <w:b/>
              </w:rPr>
              <w:t xml:space="preserve">                    </w:t>
            </w:r>
          </w:p>
          <w:p w:rsidR="00FD367A" w:rsidRPr="004634F3" w:rsidRDefault="00FD367A" w:rsidP="00FD367A">
            <w:pPr>
              <w:rPr>
                <w:rFonts w:ascii="Times New Roman" w:hAnsi="Times New Roman"/>
                <w:b/>
              </w:rPr>
            </w:pPr>
          </w:p>
          <w:p w:rsidR="00FD367A" w:rsidRPr="00E04B18" w:rsidRDefault="0030114A" w:rsidP="00AF17DB">
            <w:pPr>
              <w:jc w:val="right"/>
              <w:rPr>
                <w:rFonts w:ascii="Times New Roman" w:hAnsi="Times New Roman"/>
                <w:b/>
                <w:lang w:val="sr-Cyrl-RS"/>
              </w:rPr>
            </w:pPr>
            <w:r>
              <w:rPr>
                <w:rFonts w:ascii="Times New Roman" w:hAnsi="Times New Roman"/>
                <w:b/>
                <w:lang w:val="sr-Latn-RS"/>
              </w:rPr>
              <w:t>brojZapisnika</w:t>
            </w:r>
          </w:p>
        </w:tc>
      </w:tr>
      <w:tr w:rsidR="006A14CD" w:rsidRPr="004634F3" w:rsidTr="004D39D3">
        <w:trPr>
          <w:trHeight w:val="670"/>
        </w:trPr>
        <w:tc>
          <w:tcPr>
            <w:tcW w:w="10632" w:type="dxa"/>
            <w:gridSpan w:val="11"/>
          </w:tcPr>
          <w:p w:rsidR="006A14CD" w:rsidRDefault="006A14CD" w:rsidP="00FD367A">
            <w:pPr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 xml:space="preserve">Врста </w:t>
            </w:r>
            <w:r w:rsidR="00F13447" w:rsidRPr="004634F3">
              <w:rPr>
                <w:rFonts w:ascii="Times New Roman" w:hAnsi="Times New Roman"/>
                <w:lang w:val="sr-Cyrl-RS"/>
              </w:rPr>
              <w:t>контролисања</w:t>
            </w:r>
            <w:r w:rsidR="00902DF6">
              <w:rPr>
                <w:rFonts w:ascii="Times New Roman" w:hAnsi="Times New Roman"/>
                <w:lang w:val="sr-Cyrl-RS"/>
              </w:rPr>
              <w:t>/оверавања</w:t>
            </w:r>
            <w:r w:rsidRPr="004634F3">
              <w:rPr>
                <w:rFonts w:ascii="Times New Roman" w:hAnsi="Times New Roman"/>
                <w:lang w:val="sr-Cyrl-RS"/>
              </w:rPr>
              <w:t xml:space="preserve">: </w:t>
            </w:r>
          </w:p>
          <w:p w:rsidR="00A81F06" w:rsidRPr="0030114A" w:rsidRDefault="0030114A" w:rsidP="0084769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[vrstaKontrolisanja]</w:t>
            </w:r>
          </w:p>
        </w:tc>
      </w:tr>
      <w:tr w:rsidR="006A14CD" w:rsidRPr="004634F3" w:rsidTr="004D39D3">
        <w:trPr>
          <w:trHeight w:val="670"/>
        </w:trPr>
        <w:tc>
          <w:tcPr>
            <w:tcW w:w="10632" w:type="dxa"/>
            <w:gridSpan w:val="11"/>
          </w:tcPr>
          <w:p w:rsidR="00847698" w:rsidRDefault="006A14CD" w:rsidP="00FD367A">
            <w:pPr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Подносилац захтева:</w:t>
            </w:r>
          </w:p>
          <w:p w:rsidR="006A14CD" w:rsidRPr="00847698" w:rsidRDefault="0030114A" w:rsidP="00984ED1">
            <w:pPr>
              <w:tabs>
                <w:tab w:val="left" w:pos="2673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[podnosilacZahteva]</w:t>
            </w:r>
          </w:p>
        </w:tc>
      </w:tr>
      <w:tr w:rsidR="006A14CD" w:rsidRPr="004634F3" w:rsidTr="004D39D3">
        <w:trPr>
          <w:trHeight w:val="670"/>
        </w:trPr>
        <w:tc>
          <w:tcPr>
            <w:tcW w:w="10632" w:type="dxa"/>
            <w:gridSpan w:val="11"/>
          </w:tcPr>
          <w:p w:rsidR="006A14CD" w:rsidRDefault="006A14CD" w:rsidP="00243C6C">
            <w:r w:rsidRPr="004634F3">
              <w:rPr>
                <w:lang w:val="sr-Cyrl-RS"/>
              </w:rPr>
              <w:t>Власник</w:t>
            </w:r>
            <w:r w:rsidRPr="004634F3">
              <w:t>/</w:t>
            </w:r>
            <w:r w:rsidRPr="004634F3">
              <w:rPr>
                <w:lang w:val="sr-Cyrl-RS"/>
              </w:rPr>
              <w:t>к</w:t>
            </w:r>
            <w:r w:rsidRPr="004634F3">
              <w:t>o</w:t>
            </w:r>
            <w:r w:rsidRPr="004634F3">
              <w:rPr>
                <w:lang w:val="sr-Cyrl-RS"/>
              </w:rPr>
              <w:t>рисник</w:t>
            </w:r>
            <w:r w:rsidRPr="004634F3">
              <w:t>:</w:t>
            </w:r>
          </w:p>
          <w:p w:rsidR="00E04B18" w:rsidRPr="00E04B18" w:rsidRDefault="0030114A" w:rsidP="00911383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vlasnikKorisnik</w:t>
            </w:r>
          </w:p>
        </w:tc>
      </w:tr>
      <w:tr w:rsidR="002707FF" w:rsidRPr="004634F3" w:rsidTr="004D39D3">
        <w:trPr>
          <w:trHeight w:val="498"/>
        </w:trPr>
        <w:tc>
          <w:tcPr>
            <w:tcW w:w="3703" w:type="dxa"/>
            <w:gridSpan w:val="5"/>
            <w:shd w:val="clear" w:color="auto" w:fill="F2F2F2"/>
          </w:tcPr>
          <w:p w:rsidR="002707FF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b/>
                <w:bCs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Подаци о </w:t>
            </w:r>
            <w:r w:rsidR="00902DF6">
              <w:rPr>
                <w:rFonts w:ascii="Times New Roman" w:hAnsi="Times New Roman"/>
                <w:b/>
                <w:bCs/>
                <w:lang w:val="sr-Cyrl-RS"/>
              </w:rPr>
              <w:t>мерилу</w:t>
            </w:r>
            <w:r w:rsidRPr="004634F3">
              <w:rPr>
                <w:rFonts w:ascii="Times New Roman" w:hAnsi="Times New Roman"/>
                <w:b/>
                <w:bCs/>
                <w:lang w:val="sr-Cyrl-RS"/>
              </w:rPr>
              <w:t>:</w:t>
            </w:r>
          </w:p>
        </w:tc>
        <w:tc>
          <w:tcPr>
            <w:tcW w:w="3527" w:type="dxa"/>
            <w:gridSpan w:val="3"/>
          </w:tcPr>
          <w:p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Серијски број:</w:t>
            </w:r>
          </w:p>
          <w:p w:rsidR="00847698" w:rsidRPr="00984367" w:rsidRDefault="0030114A" w:rsidP="00097E29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serijskiBroj</w:t>
            </w:r>
          </w:p>
        </w:tc>
        <w:tc>
          <w:tcPr>
            <w:tcW w:w="3402" w:type="dxa"/>
            <w:gridSpan w:val="3"/>
          </w:tcPr>
          <w:p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Идентификациони број</w:t>
            </w:r>
            <w:r w:rsidR="00B34B6F" w:rsidRPr="004634F3">
              <w:rPr>
                <w:rFonts w:ascii="Times New Roman" w:hAnsi="Times New Roman"/>
              </w:rPr>
              <w:t>:</w:t>
            </w:r>
          </w:p>
          <w:p w:rsidR="00847698" w:rsidRPr="004634F3" w:rsidRDefault="0030114A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[identifikacioniBroj]</w:t>
            </w:r>
          </w:p>
        </w:tc>
      </w:tr>
      <w:tr w:rsidR="00902DF6" w:rsidRPr="004634F3" w:rsidTr="004D39D3">
        <w:trPr>
          <w:trHeight w:val="519"/>
        </w:trPr>
        <w:tc>
          <w:tcPr>
            <w:tcW w:w="3703" w:type="dxa"/>
            <w:gridSpan w:val="5"/>
          </w:tcPr>
          <w:p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Произвођач</w:t>
            </w:r>
            <w:r w:rsidRPr="004634F3">
              <w:rPr>
                <w:rFonts w:ascii="Times New Roman" w:hAnsi="Times New Roman"/>
              </w:rPr>
              <w:t>:</w:t>
            </w:r>
          </w:p>
          <w:p w:rsidR="00847698" w:rsidRPr="004634F3" w:rsidRDefault="0030114A" w:rsidP="00847698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[proizvodjac]</w:t>
            </w:r>
            <w:r w:rsidR="00847698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527" w:type="dxa"/>
            <w:gridSpan w:val="3"/>
          </w:tcPr>
          <w:p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Ознака типа/модела</w:t>
            </w:r>
            <w:r w:rsidRPr="004634F3">
              <w:rPr>
                <w:rFonts w:ascii="Times New Roman" w:hAnsi="Times New Roman"/>
              </w:rPr>
              <w:t>:</w:t>
            </w:r>
          </w:p>
          <w:p w:rsidR="00847698" w:rsidRPr="004634F3" w:rsidRDefault="0030114A" w:rsidP="007E6EC6">
            <w:pPr>
              <w:tabs>
                <w:tab w:val="left" w:pos="7371"/>
              </w:tabs>
              <w:rPr>
                <w:rFonts w:ascii="Times New Roman" w:hAnsi="Times New Roman"/>
                <w:strike/>
              </w:rPr>
            </w:pPr>
            <w:r>
              <w:rPr>
                <w:rFonts w:ascii="Times New Roman" w:hAnsi="Times New Roman"/>
              </w:rPr>
              <w:t>[oznakaTipa]</w:t>
            </w:r>
          </w:p>
        </w:tc>
        <w:tc>
          <w:tcPr>
            <w:tcW w:w="3402" w:type="dxa"/>
            <w:gridSpan w:val="3"/>
          </w:tcPr>
          <w:p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902DF6">
              <w:rPr>
                <w:rFonts w:ascii="Times New Roman" w:hAnsi="Times New Roman"/>
                <w:lang w:val="sr-Cyrl-RS"/>
              </w:rPr>
              <w:t>Службена ознака типа:</w:t>
            </w:r>
          </w:p>
          <w:p w:rsidR="004D39D3" w:rsidRPr="004D39D3" w:rsidRDefault="0030114A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sluzbenaOznakaTipa</w:t>
            </w:r>
          </w:p>
        </w:tc>
      </w:tr>
      <w:tr w:rsidR="00CF370D" w:rsidRPr="004634F3" w:rsidTr="004D39D3">
        <w:trPr>
          <w:trHeight w:val="519"/>
        </w:trPr>
        <w:tc>
          <w:tcPr>
            <w:tcW w:w="3703" w:type="dxa"/>
            <w:gridSpan w:val="5"/>
          </w:tcPr>
          <w:p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Мерни опсег:</w:t>
            </w:r>
          </w:p>
          <w:p w:rsidR="00847698" w:rsidRPr="00847698" w:rsidRDefault="0030114A" w:rsidP="00097E29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[merniOpseg]</w:t>
            </w:r>
          </w:p>
        </w:tc>
        <w:tc>
          <w:tcPr>
            <w:tcW w:w="3527" w:type="dxa"/>
            <w:gridSpan w:val="3"/>
          </w:tcPr>
          <w:p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Најмањи подељак:</w:t>
            </w:r>
          </w:p>
          <w:p w:rsidR="004D39D3" w:rsidRPr="004D39D3" w:rsidRDefault="0030114A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najmanjiPodeljak</w:t>
            </w:r>
            <w:r w:rsidR="004D39D3">
              <w:rPr>
                <w:rFonts w:ascii="Times New Roman" w:hAnsi="Times New Roman"/>
                <w:lang w:val="sr-Latn-RS"/>
              </w:rPr>
              <w:t xml:space="preserve"> </w:t>
            </w:r>
          </w:p>
        </w:tc>
        <w:tc>
          <w:tcPr>
            <w:tcW w:w="3402" w:type="dxa"/>
            <w:gridSpan w:val="3"/>
          </w:tcPr>
          <w:p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Класа тачности:</w:t>
            </w:r>
          </w:p>
          <w:p w:rsidR="004D39D3" w:rsidRPr="004D39D3" w:rsidRDefault="0030114A" w:rsidP="0087001D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[klasaTacnosti]</w:t>
            </w:r>
          </w:p>
        </w:tc>
      </w:tr>
      <w:tr w:rsidR="00CF370D" w:rsidRPr="004634F3" w:rsidTr="004D39D3">
        <w:trPr>
          <w:trHeight w:val="553"/>
        </w:trPr>
        <w:tc>
          <w:tcPr>
            <w:tcW w:w="3703" w:type="dxa"/>
            <w:gridSpan w:val="5"/>
            <w:shd w:val="clear" w:color="auto" w:fill="F2F2F2"/>
          </w:tcPr>
          <w:p w:rsidR="00CF370D" w:rsidRPr="004634F3" w:rsidRDefault="00CF370D" w:rsidP="00CF370D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lang w:val="sr-Cyrl-RS"/>
              </w:rPr>
              <w:t>Услови околине:</w:t>
            </w:r>
          </w:p>
          <w:p w:rsidR="00CF370D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</w:p>
        </w:tc>
        <w:tc>
          <w:tcPr>
            <w:tcW w:w="6929" w:type="dxa"/>
            <w:gridSpan w:val="6"/>
          </w:tcPr>
          <w:p w:rsidR="00CF370D" w:rsidRPr="00715A3F" w:rsidRDefault="00CF370D" w:rsidP="0030114A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</w:rPr>
              <w:t xml:space="preserve">T =     </w:t>
            </w:r>
            <w:proofErr w:type="spellStart"/>
            <w:r w:rsidR="0030114A">
              <w:rPr>
                <w:rFonts w:ascii="Times New Roman" w:hAnsi="Times New Roman"/>
                <w:b/>
              </w:rPr>
              <w:t>temperatura</w:t>
            </w:r>
            <w:proofErr w:type="spellEnd"/>
            <w:r w:rsidRPr="004634F3">
              <w:rPr>
                <w:rFonts w:ascii="Times New Roman" w:hAnsi="Times New Roman"/>
                <w:b/>
              </w:rPr>
              <w:t xml:space="preserve">    </w:t>
            </w:r>
            <w:r w:rsidRPr="004634F3">
              <w:rPr>
                <w:rFonts w:ascii="Times New Roman" w:hAnsi="Times New Roman"/>
                <w:b/>
                <w:vertAlign w:val="superscript"/>
              </w:rPr>
              <w:t>0</w:t>
            </w:r>
            <w:r w:rsidRPr="004634F3">
              <w:rPr>
                <w:rFonts w:ascii="Times New Roman" w:hAnsi="Times New Roman"/>
                <w:b/>
              </w:rPr>
              <w:t xml:space="preserve">C   ;   </w:t>
            </w:r>
            <w:r w:rsidRPr="004634F3">
              <w:rPr>
                <w:rFonts w:ascii="Times New Roman" w:hAnsi="Times New Roman"/>
                <w:b/>
                <w:lang w:val="sr-Cyrl-RS"/>
              </w:rPr>
              <w:t xml:space="preserve">                         </w:t>
            </w:r>
            <w:r w:rsidRPr="004634F3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4634F3">
              <w:rPr>
                <w:rFonts w:ascii="Times New Roman" w:hAnsi="Times New Roman"/>
                <w:b/>
              </w:rPr>
              <w:t>R</w:t>
            </w:r>
            <w:r w:rsidRPr="004634F3">
              <w:rPr>
                <w:rFonts w:ascii="Times New Roman" w:hAnsi="Times New Roman"/>
                <w:b/>
                <w:vertAlign w:val="subscript"/>
              </w:rPr>
              <w:t>v</w:t>
            </w:r>
            <w:proofErr w:type="spellEnd"/>
            <w:r w:rsidR="00E04B18">
              <w:rPr>
                <w:rFonts w:ascii="Times New Roman" w:hAnsi="Times New Roman"/>
                <w:b/>
              </w:rPr>
              <w:t xml:space="preserve"> =   </w:t>
            </w:r>
            <w:r w:rsidR="0030114A">
              <w:rPr>
                <w:rFonts w:ascii="Times New Roman" w:hAnsi="Times New Roman"/>
                <w:b/>
                <w:lang w:val="sr-Latn-RS"/>
              </w:rPr>
              <w:t>[vlaznost]</w:t>
            </w:r>
            <w:r w:rsidRPr="004634F3">
              <w:rPr>
                <w:rFonts w:ascii="Times New Roman" w:hAnsi="Times New Roman"/>
                <w:b/>
              </w:rPr>
              <w:t xml:space="preserve">     %</w:t>
            </w:r>
          </w:p>
        </w:tc>
      </w:tr>
      <w:tr w:rsidR="005115AD" w:rsidRPr="004634F3" w:rsidTr="004D39D3">
        <w:trPr>
          <w:trHeight w:val="398"/>
        </w:trPr>
        <w:tc>
          <w:tcPr>
            <w:tcW w:w="7230" w:type="dxa"/>
            <w:gridSpan w:val="8"/>
            <w:vAlign w:val="center"/>
          </w:tcPr>
          <w:p w:rsidR="005115AD" w:rsidRPr="004634F3" w:rsidRDefault="007E1429" w:rsidP="00567EE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Функционална исправност задовољава</w:t>
            </w:r>
            <w:r w:rsidR="00FD367A" w:rsidRPr="004634F3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3402" w:type="dxa"/>
            <w:gridSpan w:val="3"/>
            <w:vAlign w:val="center"/>
          </w:tcPr>
          <w:p w:rsidR="005115AD" w:rsidRPr="004634F3" w:rsidRDefault="0030114A" w:rsidP="0030114A">
            <w:pPr>
              <w:rPr>
                <w:szCs w:val="24"/>
              </w:rPr>
            </w:pPr>
            <w:r>
              <w:rPr>
                <w:szCs w:val="24"/>
              </w:rPr>
              <w:t>[cb1]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Д</w:t>
            </w:r>
            <w:r w:rsidR="00FD367A" w:rsidRPr="004634F3">
              <w:rPr>
                <w:szCs w:val="24"/>
              </w:rPr>
              <w:t xml:space="preserve">A                     </w:t>
            </w:r>
            <w:r>
              <w:rPr>
                <w:szCs w:val="24"/>
              </w:rPr>
              <w:t>[cb2]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Н</w:t>
            </w:r>
            <w:r w:rsidR="00FD367A" w:rsidRPr="004634F3">
              <w:rPr>
                <w:szCs w:val="24"/>
              </w:rPr>
              <w:t>E</w:t>
            </w:r>
          </w:p>
        </w:tc>
      </w:tr>
      <w:tr w:rsidR="00FD367A" w:rsidRPr="004634F3" w:rsidTr="004D39D3">
        <w:trPr>
          <w:trHeight w:val="398"/>
        </w:trPr>
        <w:tc>
          <w:tcPr>
            <w:tcW w:w="10632" w:type="dxa"/>
            <w:gridSpan w:val="11"/>
            <w:vAlign w:val="center"/>
          </w:tcPr>
          <w:p w:rsidR="00FD367A" w:rsidRPr="0030114A" w:rsidRDefault="00CF370D">
            <w:pPr>
              <w:rPr>
                <w:szCs w:val="24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Напомена:</w:t>
            </w:r>
            <w:r w:rsidR="0030114A">
              <w:rPr>
                <w:rFonts w:ascii="Times New Roman" w:hAnsi="Times New Roman"/>
                <w:bCs/>
              </w:rPr>
              <w:t xml:space="preserve"> [napomena1]</w:t>
            </w:r>
          </w:p>
        </w:tc>
      </w:tr>
      <w:tr w:rsidR="002707FF" w:rsidRPr="004634F3" w:rsidTr="004D39D3">
        <w:tblPrEx>
          <w:tblCellMar>
            <w:left w:w="28" w:type="dxa"/>
            <w:right w:w="28" w:type="dxa"/>
          </w:tblCellMar>
        </w:tblPrEx>
        <w:trPr>
          <w:trHeight w:val="8318"/>
        </w:trPr>
        <w:tc>
          <w:tcPr>
            <w:tcW w:w="10632" w:type="dxa"/>
            <w:gridSpan w:val="11"/>
          </w:tcPr>
          <w:p w:rsidR="002707FF" w:rsidRPr="004634F3" w:rsidRDefault="002707FF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5977B7" w:rsidRDefault="00F97AD3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>Резултати контролисања:</w:t>
            </w:r>
          </w:p>
          <w:tbl>
            <w:tblPr>
              <w:tblpPr w:leftFromText="180" w:rightFromText="180" w:vertAnchor="page" w:horzAnchor="margin" w:tblpXSpec="center" w:tblpY="253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00"/>
              <w:gridCol w:w="1300"/>
            </w:tblGrid>
            <w:tr w:rsidR="004D39D3" w:rsidRPr="00096662" w:rsidTr="00D16A1C">
              <w:trPr>
                <w:trHeight w:val="411"/>
              </w:trPr>
              <w:tc>
                <w:tcPr>
                  <w:tcW w:w="1279" w:type="dxa"/>
                  <w:vAlign w:val="center"/>
                </w:tcPr>
                <w:p w:rsidR="004D39D3" w:rsidRPr="0030114A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vAlign w:val="center"/>
                </w:tcPr>
                <w:p w:rsidR="004D39D3" w:rsidRPr="0030114A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0" w:type="dxa"/>
                </w:tcPr>
                <w:p w:rsidR="004D39D3" w:rsidRPr="0030114A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НДГ</w:t>
                  </w:r>
                </w:p>
                <w:p w:rsidR="007A47B7" w:rsidRPr="0030114A" w:rsidRDefault="007A47B7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±</w:t>
                  </w:r>
                </w:p>
              </w:tc>
            </w:tr>
            <w:tr w:rsidR="004D39D3" w:rsidRPr="00096662" w:rsidTr="00D16A1C">
              <w:trPr>
                <w:cantSplit/>
                <w:trHeight w:val="237"/>
              </w:trPr>
              <w:tc>
                <w:tcPr>
                  <w:tcW w:w="3879" w:type="dxa"/>
                  <w:gridSpan w:val="3"/>
                  <w:vAlign w:val="center"/>
                </w:tcPr>
                <w:p w:rsidR="004D39D3" w:rsidRPr="0030114A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  <w:r w:rsidRPr="0030114A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  <w:t>(</w:t>
                  </w:r>
                  <w:r w:rsidRPr="0030114A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  <w:t>mm</w:t>
                  </w:r>
                  <w:r w:rsidRPr="0030114A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  <w:t>)</w:t>
                  </w:r>
                </w:p>
              </w:tc>
            </w:tr>
            <w:tr w:rsidR="00097E29" w:rsidRPr="00096662" w:rsidTr="001A4A37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  <w:t>Odstupanje1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Ndg1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Odstupanje2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Ndg2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Odstupanje3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Ndg3</w:t>
                  </w:r>
                </w:p>
              </w:tc>
            </w:tr>
            <w:tr w:rsidR="00097E29" w:rsidRPr="00096662" w:rsidTr="00D16A1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3000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Odstupanje4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Ndg4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4000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9C4C0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Odstupanje5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Ndg5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5000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Odstupanje6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Ndg6</w:t>
                  </w:r>
                </w:p>
              </w:tc>
            </w:tr>
            <w:tr w:rsidR="00097E29" w:rsidRPr="00096662" w:rsidTr="00D16A1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6000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9C4C0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Odstupanje7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Ndg7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7000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Odstupanje8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Ndg8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8000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Odstupanje9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Ndg9</w:t>
                  </w:r>
                </w:p>
              </w:tc>
            </w:tr>
            <w:tr w:rsidR="00097E29" w:rsidRPr="00096662" w:rsidTr="00D16A1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9000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[o10]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[n10]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10000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[o11]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[n11]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11000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804C82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[o12]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[n12]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12000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[o13]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[n13]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13000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[o14]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[n14]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14000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[o15]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[n15]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15000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[o16]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[n16]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16000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[o17]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[n17]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17000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[o18]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[n18]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18000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[o19]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[n19]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19000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[o20]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[n20]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20000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[o21]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[n21]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21000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[o22]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[n22]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22000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[o23]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[n23]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23000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[o24]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[n24]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24000</w:t>
                  </w:r>
                </w:p>
              </w:tc>
              <w:tc>
                <w:tcPr>
                  <w:tcW w:w="1300" w:type="dxa"/>
                </w:tcPr>
                <w:p w:rsidR="00097E29" w:rsidRPr="0030114A" w:rsidRDefault="0030114A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[o25]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[n25]</w:t>
                  </w:r>
                </w:p>
              </w:tc>
            </w:tr>
            <w:tr w:rsidR="00097E29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097E29" w:rsidRPr="0030114A" w:rsidRDefault="00097E29" w:rsidP="00097E2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30114A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25000</w:t>
                  </w:r>
                </w:p>
              </w:tc>
              <w:tc>
                <w:tcPr>
                  <w:tcW w:w="1300" w:type="dxa"/>
                </w:tcPr>
                <w:p w:rsidR="009C4C04" w:rsidRPr="0030114A" w:rsidRDefault="0030114A" w:rsidP="009C4C0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[o26]</w:t>
                  </w:r>
                </w:p>
              </w:tc>
              <w:tc>
                <w:tcPr>
                  <w:tcW w:w="1300" w:type="dxa"/>
                  <w:vAlign w:val="bottom"/>
                </w:tcPr>
                <w:p w:rsidR="00097E29" w:rsidRPr="0030114A" w:rsidRDefault="0030114A" w:rsidP="00097E29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[n26]</w:t>
                  </w:r>
                </w:p>
              </w:tc>
            </w:tr>
          </w:tbl>
          <w:p w:rsidR="004D39D3" w:rsidRDefault="004D39D3" w:rsidP="004D39D3">
            <w:pPr>
              <w:tabs>
                <w:tab w:val="left" w:pos="3390"/>
                <w:tab w:val="left" w:pos="3504"/>
                <w:tab w:val="left" w:pos="7313"/>
              </w:tabs>
            </w:pPr>
          </w:p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513F15" w:rsidRDefault="004D39D3" w:rsidP="004D39D3">
            <w:pPr>
              <w:tabs>
                <w:tab w:val="left" w:pos="2362"/>
              </w:tabs>
            </w:pPr>
            <w:r>
              <w:tab/>
            </w:r>
          </w:p>
          <w:p w:rsidR="004D39D3" w:rsidRDefault="004D39D3" w:rsidP="004D39D3">
            <w:pPr>
              <w:tabs>
                <w:tab w:val="left" w:pos="2362"/>
              </w:tabs>
            </w:pPr>
          </w:p>
          <w:p w:rsidR="004D39D3" w:rsidRDefault="004D39D3" w:rsidP="004D39D3">
            <w:pPr>
              <w:tabs>
                <w:tab w:val="left" w:pos="2362"/>
              </w:tabs>
            </w:pPr>
          </w:p>
          <w:p w:rsidR="004D39D3" w:rsidRDefault="004D39D3" w:rsidP="004D39D3">
            <w:pPr>
              <w:tabs>
                <w:tab w:val="left" w:pos="2362"/>
              </w:tabs>
            </w:pPr>
          </w:p>
          <w:p w:rsidR="004D39D3" w:rsidRDefault="004D39D3" w:rsidP="004D39D3">
            <w:pPr>
              <w:tabs>
                <w:tab w:val="left" w:pos="2362"/>
              </w:tabs>
            </w:pPr>
          </w:p>
          <w:p w:rsidR="004D39D3" w:rsidRDefault="004D39D3" w:rsidP="004D39D3">
            <w:pPr>
              <w:tabs>
                <w:tab w:val="left" w:pos="2362"/>
              </w:tabs>
            </w:pPr>
          </w:p>
          <w:p w:rsidR="004D39D3" w:rsidRDefault="004D39D3" w:rsidP="004D39D3">
            <w:pPr>
              <w:tabs>
                <w:tab w:val="left" w:pos="2362"/>
              </w:tabs>
            </w:pPr>
          </w:p>
          <w:tbl>
            <w:tblPr>
              <w:tblpPr w:leftFromText="180" w:rightFromText="180" w:vertAnchor="page" w:horzAnchor="margin" w:tblpXSpec="center" w:tblpY="326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114"/>
              <w:gridCol w:w="1300"/>
              <w:gridCol w:w="1300"/>
              <w:gridCol w:w="1300"/>
              <w:gridCol w:w="1486"/>
            </w:tblGrid>
            <w:tr w:rsidR="001E03DD" w:rsidRPr="00096662" w:rsidTr="00E919A0">
              <w:trPr>
                <w:trHeight w:val="1266"/>
              </w:trPr>
              <w:tc>
                <w:tcPr>
                  <w:tcW w:w="3114" w:type="dxa"/>
                  <w:vAlign w:val="center"/>
                </w:tcPr>
                <w:p w:rsidR="001E03DD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lastRenderedPageBreak/>
                    <w:t>Изабрани подељак скале</w:t>
                  </w:r>
                </w:p>
                <w:p w:rsidR="001E03DD" w:rsidRPr="00E1026C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:rsidR="001E03DD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Грешка подељка</w:t>
                  </w:r>
                </w:p>
                <w:p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1E03DD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Разлика дужине два узастопна подељка</w:t>
                  </w:r>
                </w:p>
                <w:p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1E03DD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Подељак дужине </w:t>
                  </w:r>
                </w:p>
                <w:p w:rsidR="001E03DD" w:rsidRPr="00F77568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i≤1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mm</w:t>
                  </w:r>
                </w:p>
              </w:tc>
              <w:tc>
                <w:tcPr>
                  <w:tcW w:w="1486" w:type="dxa"/>
                </w:tcPr>
                <w:p w:rsidR="001E03DD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:rsidR="001E03DD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i≤1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mm</w:t>
                  </w:r>
                </w:p>
                <w:p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1E03DD" w:rsidRPr="00096662" w:rsidTr="00E919A0">
              <w:trPr>
                <w:trHeight w:val="141"/>
              </w:trPr>
              <w:tc>
                <w:tcPr>
                  <w:tcW w:w="8500" w:type="dxa"/>
                  <w:gridSpan w:val="5"/>
                  <w:vAlign w:val="center"/>
                </w:tcPr>
                <w:p w:rsidR="001E03DD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mm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1E03DD" w:rsidRPr="00096662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</w:t>
                  </w:r>
                </w:p>
              </w:tc>
              <w:tc>
                <w:tcPr>
                  <w:tcW w:w="1300" w:type="dxa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1E03DD" w:rsidRPr="0030114A" w:rsidRDefault="00EE284C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[n27]</w:t>
                  </w:r>
                  <w:bookmarkStart w:id="0" w:name="_GoBack"/>
                  <w:bookmarkEnd w:id="0"/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:rsidR="00E04B18" w:rsidRPr="00E04B18" w:rsidRDefault="0030114A" w:rsidP="00E04B18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  <w:lang w:val="sr-Latn-RS"/>
                    </w:rPr>
                    <w:t>Ndr1</w:t>
                  </w:r>
                </w:p>
              </w:tc>
            </w:tr>
            <w:tr w:rsidR="001E03DD" w:rsidRPr="00096662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Greska2</w:t>
                  </w:r>
                </w:p>
              </w:tc>
              <w:tc>
                <w:tcPr>
                  <w:tcW w:w="1300" w:type="dxa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Gp2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1E03DD" w:rsidRPr="00076D54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1E03DD" w:rsidRPr="00076D54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1E03DD" w:rsidRPr="00076D54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1E03DD" w:rsidRPr="00096662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Greska3</w:t>
                  </w:r>
                </w:p>
              </w:tc>
              <w:tc>
                <w:tcPr>
                  <w:tcW w:w="1300" w:type="dxa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Gp3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Rd2</w:t>
                  </w:r>
                </w:p>
              </w:tc>
              <w:tc>
                <w:tcPr>
                  <w:tcW w:w="1300" w:type="dxa"/>
                  <w:vMerge/>
                </w:tcPr>
                <w:p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1E03DD" w:rsidRPr="00096662" w:rsidTr="00E919A0">
              <w:trPr>
                <w:cantSplit/>
                <w:trHeight w:val="251"/>
              </w:trPr>
              <w:tc>
                <w:tcPr>
                  <w:tcW w:w="3114" w:type="dxa"/>
                </w:tcPr>
                <w:p w:rsidR="001E03DD" w:rsidRPr="00984367" w:rsidRDefault="0030114A" w:rsidP="001E03DD">
                  <w:pPr>
                    <w:jc w:val="center"/>
                    <w:rPr>
                      <w:rFonts w:ascii="Times New Roman" w:hAnsi="Times New Roman"/>
                      <w:lang w:val="sr-Latn-RS"/>
                    </w:rPr>
                  </w:pPr>
                  <w:r>
                    <w:rPr>
                      <w:rFonts w:ascii="Times New Roman" w:hAnsi="Times New Roman"/>
                      <w:lang w:val="sr-Latn-RS"/>
                    </w:rPr>
                    <w:t>Greska4</w:t>
                  </w:r>
                </w:p>
              </w:tc>
              <w:tc>
                <w:tcPr>
                  <w:tcW w:w="1300" w:type="dxa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Gp4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1E03DD" w:rsidRPr="00CC24FA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1E03DD" w:rsidRPr="00096662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Greska5</w:t>
                  </w:r>
                </w:p>
              </w:tc>
              <w:tc>
                <w:tcPr>
                  <w:tcW w:w="1300" w:type="dxa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Rd3</w:t>
                  </w:r>
                </w:p>
              </w:tc>
              <w:tc>
                <w:tcPr>
                  <w:tcW w:w="1300" w:type="dxa"/>
                  <w:vMerge/>
                </w:tcPr>
                <w:p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1E03DD" w:rsidRPr="00096662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Greska6</w:t>
                  </w:r>
                </w:p>
              </w:tc>
              <w:tc>
                <w:tcPr>
                  <w:tcW w:w="1300" w:type="dxa"/>
                </w:tcPr>
                <w:p w:rsidR="001E03DD" w:rsidRPr="00984367" w:rsidRDefault="0030114A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Gp6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1E03DD" w:rsidRPr="00CC24FA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984ED1" w:rsidRPr="00096662" w:rsidTr="00E919A0">
              <w:trPr>
                <w:cantSplit/>
                <w:trHeight w:val="251"/>
              </w:trPr>
              <w:tc>
                <w:tcPr>
                  <w:tcW w:w="3114" w:type="dxa"/>
                  <w:vAlign w:val="center"/>
                </w:tcPr>
                <w:p w:rsidR="00984ED1" w:rsidRPr="00984367" w:rsidRDefault="0030114A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Greska7</w:t>
                  </w:r>
                </w:p>
              </w:tc>
              <w:tc>
                <w:tcPr>
                  <w:tcW w:w="1300" w:type="dxa"/>
                </w:tcPr>
                <w:p w:rsidR="00984ED1" w:rsidRPr="00984367" w:rsidRDefault="0030114A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Gp7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984ED1" w:rsidRPr="00984367" w:rsidRDefault="0030114A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Rd4</w:t>
                  </w:r>
                </w:p>
              </w:tc>
              <w:tc>
                <w:tcPr>
                  <w:tcW w:w="1300" w:type="dxa"/>
                  <w:vMerge/>
                </w:tcPr>
                <w:p w:rsidR="00984ED1" w:rsidRPr="00076D54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984ED1" w:rsidRPr="00076D54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984ED1" w:rsidRPr="00096662" w:rsidTr="00BA5D75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B25F6E" w:rsidRPr="00984367" w:rsidRDefault="0030114A" w:rsidP="00B25F6E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Greska8</w:t>
                  </w:r>
                </w:p>
              </w:tc>
              <w:tc>
                <w:tcPr>
                  <w:tcW w:w="1300" w:type="dxa"/>
                </w:tcPr>
                <w:p w:rsidR="00984ED1" w:rsidRPr="00984367" w:rsidRDefault="0030114A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Gp8</w:t>
                  </w:r>
                </w:p>
              </w:tc>
              <w:tc>
                <w:tcPr>
                  <w:tcW w:w="1300" w:type="dxa"/>
                  <w:vMerge/>
                </w:tcPr>
                <w:p w:rsidR="00984ED1" w:rsidRPr="00076D54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984ED1" w:rsidRPr="00076D54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984ED1" w:rsidRPr="00076D54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:rsidR="004D39D3" w:rsidRDefault="004D39D3" w:rsidP="004D39D3">
            <w:pPr>
              <w:tabs>
                <w:tab w:val="left" w:pos="2362"/>
              </w:tabs>
            </w:pPr>
          </w:p>
          <w:p w:rsidR="004D39D3" w:rsidRDefault="004D39D3" w:rsidP="004D39D3">
            <w:pPr>
              <w:tabs>
                <w:tab w:val="left" w:pos="2362"/>
              </w:tabs>
            </w:pPr>
          </w:p>
          <w:p w:rsidR="004D39D3" w:rsidRDefault="004D39D3" w:rsidP="004D39D3">
            <w:pPr>
              <w:tabs>
                <w:tab w:val="left" w:pos="2362"/>
              </w:tabs>
            </w:pPr>
          </w:p>
          <w:p w:rsidR="004D39D3" w:rsidRPr="004D39D3" w:rsidRDefault="004D39D3" w:rsidP="004D39D3">
            <w:pPr>
              <w:tabs>
                <w:tab w:val="left" w:pos="2362"/>
              </w:tabs>
            </w:pPr>
          </w:p>
        </w:tc>
      </w:tr>
      <w:tr w:rsidR="004D39D3" w:rsidRPr="004634F3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 w:val="restart"/>
            <w:shd w:val="clear" w:color="auto" w:fill="F2F2F2"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lastRenderedPageBreak/>
              <w:t>Еталони и опрема</w:t>
            </w:r>
            <w:r w:rsidRPr="004634F3">
              <w:rPr>
                <w:rFonts w:ascii="Times New Roman" w:hAnsi="Times New Roman"/>
              </w:rPr>
              <w:t xml:space="preserve">:   </w:t>
            </w:r>
          </w:p>
        </w:tc>
        <w:tc>
          <w:tcPr>
            <w:tcW w:w="709" w:type="dxa"/>
            <w:vMerge w:val="restart"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Еталон:</w:t>
            </w:r>
          </w:p>
        </w:tc>
        <w:tc>
          <w:tcPr>
            <w:tcW w:w="3402" w:type="dxa"/>
            <w:gridSpan w:val="4"/>
          </w:tcPr>
          <w:p w:rsidR="004D39D3" w:rsidRPr="004B4B01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Мерни лењир</w:t>
            </w:r>
          </w:p>
        </w:tc>
        <w:tc>
          <w:tcPr>
            <w:tcW w:w="1701" w:type="dxa"/>
            <w:gridSpan w:val="3"/>
            <w:vMerge w:val="restart"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Сер. бр. еталона:</w:t>
            </w:r>
          </w:p>
        </w:tc>
        <w:tc>
          <w:tcPr>
            <w:tcW w:w="2835" w:type="dxa"/>
            <w:gridSpan w:val="2"/>
          </w:tcPr>
          <w:p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 w:rsidRPr="00FD6338">
              <w:rPr>
                <w:rFonts w:ascii="Arial" w:hAnsi="Arial" w:cs="Arial"/>
                <w:lang w:val="it-IT"/>
              </w:rPr>
              <w:t xml:space="preserve"> </w:t>
            </w:r>
            <w:r w:rsidR="0030114A">
              <w:rPr>
                <w:rFonts w:ascii="Times New Roman" w:hAnsi="Times New Roman"/>
                <w:sz w:val="22"/>
                <w:szCs w:val="22"/>
                <w:lang w:val="it-IT"/>
              </w:rPr>
              <w:t>brojMernogLenjira</w:t>
            </w:r>
          </w:p>
        </w:tc>
      </w:tr>
      <w:tr w:rsidR="004D39D3" w:rsidRPr="004634F3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/>
            <w:shd w:val="clear" w:color="auto" w:fill="F2F2F2"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</w:p>
        </w:tc>
        <w:tc>
          <w:tcPr>
            <w:tcW w:w="709" w:type="dxa"/>
            <w:vMerge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3402" w:type="dxa"/>
            <w:gridSpan w:val="4"/>
          </w:tcPr>
          <w:p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 xml:space="preserve">2.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Мерна лупа</w:t>
            </w:r>
          </w:p>
        </w:tc>
        <w:tc>
          <w:tcPr>
            <w:tcW w:w="1701" w:type="dxa"/>
            <w:gridSpan w:val="3"/>
            <w:vMerge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2835" w:type="dxa"/>
            <w:gridSpan w:val="2"/>
          </w:tcPr>
          <w:p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2.</w:t>
            </w:r>
            <w:r w:rsidRPr="00FD6338">
              <w:rPr>
                <w:rFonts w:ascii="Arial" w:hAnsi="Arial" w:cs="Arial"/>
              </w:rPr>
              <w:t xml:space="preserve"> </w:t>
            </w:r>
            <w:proofErr w:type="spellStart"/>
            <w:r w:rsidR="0030114A">
              <w:rPr>
                <w:rFonts w:ascii="Times New Roman" w:hAnsi="Times New Roman"/>
                <w:sz w:val="22"/>
                <w:szCs w:val="22"/>
              </w:rPr>
              <w:t>brojMerneLupe</w:t>
            </w:r>
            <w:proofErr w:type="spellEnd"/>
          </w:p>
        </w:tc>
      </w:tr>
      <w:tr w:rsidR="00902DF6" w:rsidRPr="004634F3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shd w:val="clear" w:color="auto" w:fill="F2F2F2"/>
          </w:tcPr>
          <w:p w:rsidR="00902DF6" w:rsidRPr="004634F3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>
              <w:rPr>
                <w:rFonts w:ascii="Times New Roman" w:hAnsi="Times New Roman"/>
                <w:b/>
                <w:bCs/>
                <w:lang w:val="sr-Cyrl-RS"/>
              </w:rPr>
              <w:t>Подаци о жиговима:</w:t>
            </w:r>
          </w:p>
        </w:tc>
        <w:tc>
          <w:tcPr>
            <w:tcW w:w="4111" w:type="dxa"/>
            <w:gridSpan w:val="5"/>
          </w:tcPr>
          <w:p w:rsidR="00902DF6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Скинути:</w:t>
            </w:r>
          </w:p>
          <w:p w:rsidR="00097E29" w:rsidRPr="0030114A" w:rsidRDefault="0030114A" w:rsidP="0030114A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Skinuti1</w:t>
            </w:r>
          </w:p>
          <w:p w:rsidR="00D23242" w:rsidRPr="00D23242" w:rsidRDefault="0030114A" w:rsidP="00097E29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</w:rPr>
              <w:t>Skinuti2</w:t>
            </w:r>
          </w:p>
        </w:tc>
        <w:tc>
          <w:tcPr>
            <w:tcW w:w="4536" w:type="dxa"/>
            <w:gridSpan w:val="5"/>
          </w:tcPr>
          <w:p w:rsidR="00E70086" w:rsidRDefault="00E70086" w:rsidP="00E70086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Постављени:</w:t>
            </w:r>
          </w:p>
          <w:p w:rsidR="003A3188" w:rsidRDefault="0030114A" w:rsidP="00E70086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</w:rPr>
              <w:t>Postavljeni1</w:t>
            </w:r>
          </w:p>
          <w:p w:rsidR="00097E29" w:rsidRPr="00097E29" w:rsidRDefault="0030114A" w:rsidP="00E70086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color w:val="FF0000"/>
                <w:lang w:val="sr-Latn-RS"/>
              </w:rPr>
            </w:pPr>
            <w:r>
              <w:rPr>
                <w:rFonts w:ascii="Times New Roman" w:hAnsi="Times New Roman"/>
                <w:bCs/>
              </w:rPr>
              <w:t>Postavljeni2</w:t>
            </w:r>
          </w:p>
        </w:tc>
      </w:tr>
      <w:tr w:rsidR="0043681B" w:rsidRPr="004634F3" w:rsidTr="004D39D3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:rsidR="0043681B" w:rsidRPr="004634F3" w:rsidRDefault="0043681B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</w:rPr>
              <w:t xml:space="preserve">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>НА ОСНОВУ РЕЗУЛТАТА КОНТРОЛИСАЊА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 УТВРЂЕНО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ЈЕ 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>ДА МЕРИЛО</w:t>
            </w:r>
          </w:p>
          <w:p w:rsidR="001009F2" w:rsidRPr="004634F3" w:rsidRDefault="0030114A" w:rsidP="001009F2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szCs w:val="24"/>
              </w:rPr>
              <w:t>[cb3]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</w:rPr>
              <w:t xml:space="preserve">   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                 </w:t>
            </w:r>
            <w:r>
              <w:rPr>
                <w:rFonts w:ascii="Times New Roman" w:hAnsi="Times New Roman"/>
                <w:szCs w:val="24"/>
              </w:rPr>
              <w:t>[cb4]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НЕИСПУЊАВА</w:t>
            </w:r>
          </w:p>
          <w:p w:rsidR="00D873B6" w:rsidRPr="00664DB0" w:rsidRDefault="00D873B6" w:rsidP="00D873B6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sz w:val="24"/>
                <w:szCs w:val="24"/>
                <w:u w:val="single"/>
                <w:lang w:val="sr-Cyrl-RS"/>
              </w:rPr>
            </w:pP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Захтеве прописане </w:t>
            </w:r>
            <w:proofErr w:type="spellStart"/>
            <w:r w:rsidR="0030114A">
              <w:rPr>
                <w:rFonts w:ascii="Times New Roman" w:hAnsi="Times New Roman"/>
                <w:szCs w:val="24"/>
                <w:u w:val="single"/>
              </w:rPr>
              <w:t>Pravilnik</w:t>
            </w:r>
            <w:proofErr w:type="spellEnd"/>
            <w:r w:rsidR="0030114A">
              <w:rPr>
                <w:rFonts w:ascii="Times New Roman" w:hAnsi="Times New Roman"/>
                <w:szCs w:val="24"/>
                <w:u w:val="single"/>
              </w:rPr>
              <w:t xml:space="preserve"> </w:t>
            </w:r>
            <w:r w:rsidRPr="00664DB0"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.</w:t>
            </w:r>
          </w:p>
          <w:p w:rsidR="00664DB0" w:rsidRPr="004634F3" w:rsidRDefault="00664DB0" w:rsidP="00F972C9">
            <w:pPr>
              <w:spacing w:line="276" w:lineRule="auto"/>
              <w:ind w:left="1673" w:hanging="1673"/>
              <w:rPr>
                <w:rFonts w:ascii="Times New Roman" w:hAnsi="Times New Roman"/>
              </w:rPr>
            </w:pPr>
          </w:p>
        </w:tc>
      </w:tr>
      <w:tr w:rsidR="007F4AE5" w:rsidRPr="004634F3" w:rsidTr="004D39D3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  <w:r w:rsidRPr="00A47BE1">
              <w:rPr>
                <w:rFonts w:ascii="Times New Roman" w:hAnsi="Times New Roman"/>
                <w:b/>
                <w:bCs/>
                <w:lang w:val="sr-Cyrl-RS"/>
              </w:rPr>
              <w:t>Коментари/Напомене/Разлог одбијања</w:t>
            </w:r>
            <w:r>
              <w:rPr>
                <w:rFonts w:ascii="Times New Roman" w:hAnsi="Times New Roman"/>
                <w:lang w:val="sr-Cyrl-RS"/>
              </w:rPr>
              <w:t>:</w:t>
            </w:r>
          </w:p>
          <w:p w:rsidR="007F4AE5" w:rsidRPr="0030114A" w:rsidRDefault="0030114A" w:rsidP="00F972C9">
            <w:pPr>
              <w:spacing w:line="276" w:lineRule="auto"/>
              <w:ind w:left="1673" w:hanging="16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[komentar2]</w:t>
            </w:r>
          </w:p>
          <w:p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</w:p>
          <w:p w:rsidR="007F4AE5" w:rsidRP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</w:p>
        </w:tc>
      </w:tr>
      <w:tr w:rsidR="00CD1E4D" w:rsidRPr="004634F3" w:rsidTr="004D39D3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:rsidR="00CD1E4D" w:rsidRPr="004634F3" w:rsidRDefault="006A14CD" w:rsidP="0030114A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  <w:r w:rsidR="00CD1E4D" w:rsidRPr="004634F3">
              <w:rPr>
                <w:rFonts w:ascii="Times New Roman" w:hAnsi="Times New Roman"/>
              </w:rPr>
              <w:tab/>
            </w:r>
            <w:r w:rsidR="00CD1E4D" w:rsidRPr="004634F3">
              <w:rPr>
                <w:rFonts w:ascii="Times New Roman" w:hAnsi="Times New Roman"/>
              </w:rPr>
              <w:tab/>
            </w:r>
            <w:r w:rsidR="0030114A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:rsidR="00CD1E4D" w:rsidRDefault="001009F2" w:rsidP="009D1228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извршио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</w:p>
          <w:p w:rsidR="004D39D3" w:rsidRPr="004634F3" w:rsidRDefault="0030114A" w:rsidP="009D1228">
            <w:pPr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</w:rPr>
              <w:t>etalonirao</w:t>
            </w:r>
            <w:proofErr w:type="spellEnd"/>
          </w:p>
        </w:tc>
        <w:tc>
          <w:tcPr>
            <w:tcW w:w="3958" w:type="dxa"/>
            <w:gridSpan w:val="4"/>
          </w:tcPr>
          <w:p w:rsidR="00CD1E4D" w:rsidRPr="004634F3" w:rsidRDefault="001009F2" w:rsidP="009D122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="001F4F6A" w:rsidRPr="004634F3">
              <w:rPr>
                <w:rFonts w:ascii="Times New Roman" w:hAnsi="Times New Roman"/>
                <w:bCs/>
              </w:rPr>
              <w:t>:</w:t>
            </w:r>
          </w:p>
          <w:p w:rsidR="001009F2" w:rsidRPr="004634F3" w:rsidRDefault="001009F2" w:rsidP="009D1228">
            <w:pPr>
              <w:rPr>
                <w:rFonts w:ascii="Times New Roman" w:hAnsi="Times New Roman"/>
                <w:bCs/>
              </w:rPr>
            </w:pPr>
          </w:p>
        </w:tc>
      </w:tr>
      <w:tr w:rsidR="00077F1E" w:rsidRPr="004634F3" w:rsidTr="004D39D3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:rsidR="00077F1E" w:rsidRPr="004634F3" w:rsidRDefault="00077F1E" w:rsidP="0030114A">
            <w:pPr>
              <w:spacing w:line="480" w:lineRule="auto"/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Pr="004634F3">
              <w:rPr>
                <w:rFonts w:ascii="Times New Roman" w:hAnsi="Times New Roman"/>
              </w:rPr>
              <w:t xml:space="preserve">: </w:t>
            </w:r>
            <w:r w:rsidRPr="004634F3">
              <w:rPr>
                <w:rFonts w:ascii="Times New Roman" w:hAnsi="Times New Roman"/>
              </w:rPr>
              <w:tab/>
            </w:r>
            <w:r w:rsidRPr="004634F3">
              <w:rPr>
                <w:rFonts w:ascii="Times New Roman" w:hAnsi="Times New Roman"/>
              </w:rPr>
              <w:tab/>
            </w:r>
            <w:r w:rsidR="0030114A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:rsidR="00077F1E" w:rsidRDefault="00077F1E" w:rsidP="00077F1E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одобрио</w:t>
            </w:r>
            <w:r w:rsidRPr="004634F3">
              <w:rPr>
                <w:rFonts w:ascii="Times New Roman" w:hAnsi="Times New Roman"/>
              </w:rPr>
              <w:t xml:space="preserve">: </w:t>
            </w:r>
          </w:p>
          <w:p w:rsidR="004D39D3" w:rsidRPr="004634F3" w:rsidRDefault="0030114A" w:rsidP="00077F1E">
            <w:pPr>
              <w:rPr>
                <w:rFonts w:ascii="Times New Roman" w:hAnsi="Times New Roman"/>
                <w:lang w:val="sr-Cyrl-RS"/>
              </w:rPr>
            </w:pPr>
            <w:proofErr w:type="spellStart"/>
            <w:r>
              <w:rPr>
                <w:rFonts w:ascii="Times New Roman" w:hAnsi="Times New Roman"/>
              </w:rPr>
              <w:t>odobrio</w:t>
            </w:r>
            <w:proofErr w:type="spellEnd"/>
          </w:p>
        </w:tc>
        <w:tc>
          <w:tcPr>
            <w:tcW w:w="3958" w:type="dxa"/>
            <w:gridSpan w:val="4"/>
          </w:tcPr>
          <w:p w:rsidR="00077F1E" w:rsidRPr="004634F3" w:rsidRDefault="00077F1E" w:rsidP="00077F1E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Pr="004634F3">
              <w:rPr>
                <w:rFonts w:ascii="Times New Roman" w:hAnsi="Times New Roman"/>
                <w:bCs/>
              </w:rPr>
              <w:t>:</w:t>
            </w:r>
          </w:p>
          <w:p w:rsidR="00077F1E" w:rsidRPr="004634F3" w:rsidRDefault="00077F1E" w:rsidP="00077F1E">
            <w:pPr>
              <w:rPr>
                <w:rFonts w:ascii="Times New Roman" w:hAnsi="Times New Roman"/>
                <w:bCs/>
                <w:lang w:val="sr-Cyrl-RS"/>
              </w:rPr>
            </w:pPr>
          </w:p>
        </w:tc>
      </w:tr>
    </w:tbl>
    <w:p w:rsidR="008D7E7E" w:rsidRPr="004634F3" w:rsidRDefault="008D7E7E" w:rsidP="00FB4416">
      <w:pPr>
        <w:rPr>
          <w:rFonts w:ascii="Times New Roman" w:hAnsi="Times New Roman"/>
          <w:sz w:val="2"/>
        </w:rPr>
      </w:pPr>
    </w:p>
    <w:sectPr w:rsidR="008D7E7E" w:rsidRPr="004634F3" w:rsidSect="00B34B6F">
      <w:footerReference w:type="default" r:id="rId9"/>
      <w:type w:val="continuous"/>
      <w:pgSz w:w="11907" w:h="16840" w:code="9"/>
      <w:pgMar w:top="510" w:right="567" w:bottom="386" w:left="1134" w:header="737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77CA" w:rsidRDefault="00D677CA">
      <w:r>
        <w:separator/>
      </w:r>
    </w:p>
  </w:endnote>
  <w:endnote w:type="continuationSeparator" w:id="0">
    <w:p w:rsidR="00D677CA" w:rsidRDefault="00D67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EIQ.PFA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6C8C" w:rsidRPr="005977B7" w:rsidRDefault="006A14CD">
    <w:pPr>
      <w:pStyle w:val="Footer"/>
      <w:rPr>
        <w:rFonts w:ascii="Times New Roman" w:hAnsi="Times New Roman"/>
        <w:sz w:val="20"/>
        <w:lang w:val="sr-Cyrl-RS"/>
      </w:rPr>
    </w:pPr>
    <w:r>
      <w:rPr>
        <w:rFonts w:ascii="Times New Roman" w:hAnsi="Times New Roman"/>
        <w:sz w:val="20"/>
        <w:lang w:val="sr-Cyrl-RS"/>
      </w:rPr>
      <w:t>Ознака</w:t>
    </w:r>
    <w:r w:rsidR="00726C8C"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="00726C8C" w:rsidRPr="00074EB6">
      <w:rPr>
        <w:rFonts w:ascii="Times New Roman" w:hAnsi="Times New Roman"/>
        <w:sz w:val="20"/>
        <w:lang w:val="sr-Cyrl-RS"/>
      </w:rPr>
      <w:t xml:space="preserve">                                 </w:t>
    </w:r>
    <w:r w:rsidR="00726C8C" w:rsidRPr="00074EB6">
      <w:rPr>
        <w:rFonts w:ascii="Times New Roman" w:hAnsi="Times New Roman"/>
        <w:sz w:val="20"/>
        <w:lang w:val="sr-Latn-RS"/>
      </w:rPr>
      <w:t xml:space="preserve">       </w:t>
    </w:r>
    <w:r>
      <w:rPr>
        <w:rFonts w:ascii="Times New Roman" w:hAnsi="Times New Roman"/>
        <w:sz w:val="20"/>
        <w:lang w:val="sr-Cyrl-RS"/>
      </w:rPr>
      <w:t>издање</w:t>
    </w:r>
    <w:r w:rsidR="00726C8C"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="007A7F78" w:rsidRPr="000706C9">
      <w:rPr>
        <w:rFonts w:ascii="Times New Roman" w:hAnsi="Times New Roman"/>
        <w:noProof/>
        <w:sz w:val="20"/>
        <w:lang w:val="sr-Latn-RS" w:eastAsia="ru-RU"/>
      </w:rPr>
      <w:t>/</w:t>
    </w:r>
    <w:r w:rsidR="00902DF6">
      <w:rPr>
        <w:rFonts w:ascii="Times New Roman" w:hAnsi="Times New Roman"/>
        <w:noProof/>
        <w:sz w:val="20"/>
        <w:lang w:val="sr-Cyrl-RS" w:eastAsia="ru-RU"/>
      </w:rPr>
      <w:t>2</w:t>
    </w:r>
    <w:r w:rsidR="00726C8C"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датум</w:t>
    </w:r>
    <w:r w:rsidR="00726C8C"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902DF6">
      <w:rPr>
        <w:rFonts w:ascii="Times New Roman" w:hAnsi="Times New Roman"/>
        <w:noProof/>
        <w:sz w:val="20"/>
        <w:lang w:val="sr-Cyrl-RS" w:eastAsia="ru-RU"/>
      </w:rPr>
      <w:t>29.01.2023.</w:t>
    </w:r>
    <w:r w:rsidR="00726C8C"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            </w:t>
    </w:r>
    <w:r w:rsidR="00726C8C">
      <w:rPr>
        <w:rFonts w:ascii="Times New Roman" w:hAnsi="Times New Roman"/>
        <w:noProof/>
        <w:sz w:val="20"/>
        <w:lang w:val="sr-Latn-RS" w:eastAsia="ru-RU"/>
      </w:rPr>
      <w:t xml:space="preserve">       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726C8C" w:rsidRPr="00856D54">
      <w:rPr>
        <w:rFonts w:ascii="Times New Roman" w:hAnsi="Times New Roman"/>
        <w:noProof/>
        <w:sz w:val="20"/>
        <w:lang w:val="ru-RU" w:eastAsia="ru-RU"/>
      </w:rPr>
      <w:fldChar w:fldCharType="begin"/>
    </w:r>
    <w:r w:rsidR="00726C8C" w:rsidRPr="00856D54">
      <w:rPr>
        <w:rFonts w:ascii="Times New Roman" w:hAnsi="Times New Roman"/>
        <w:noProof/>
        <w:sz w:val="20"/>
        <w:lang w:val="ru-RU" w:eastAsia="ru-RU"/>
      </w:rPr>
      <w:instrText xml:space="preserve"> PAGE </w:instrText>
    </w:r>
    <w:r w:rsidR="00726C8C" w:rsidRPr="00856D54">
      <w:rPr>
        <w:rFonts w:ascii="Times New Roman" w:hAnsi="Times New Roman"/>
        <w:noProof/>
        <w:sz w:val="20"/>
        <w:lang w:val="ru-RU" w:eastAsia="ru-RU"/>
      </w:rPr>
      <w:fldChar w:fldCharType="separate"/>
    </w:r>
    <w:r w:rsidR="00EE284C">
      <w:rPr>
        <w:rFonts w:ascii="Times New Roman" w:hAnsi="Times New Roman"/>
        <w:noProof/>
        <w:sz w:val="20"/>
        <w:lang w:val="ru-RU" w:eastAsia="ru-RU"/>
      </w:rPr>
      <w:t>2</w:t>
    </w:r>
    <w:r w:rsidR="00726C8C" w:rsidRPr="00856D54">
      <w:rPr>
        <w:rFonts w:ascii="Times New Roman" w:hAnsi="Times New Roman"/>
        <w:noProof/>
        <w:sz w:val="20"/>
        <w:lang w:val="ru-RU" w:eastAsia="ru-RU"/>
      </w:rPr>
      <w:fldChar w:fldCharType="end"/>
    </w:r>
    <w:r w:rsidR="00726C8C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ru-RU" w:eastAsia="ru-RU"/>
      </w:rPr>
      <w:t>од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5977B7"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77CA" w:rsidRDefault="00D677CA">
      <w:r>
        <w:separator/>
      </w:r>
    </w:p>
  </w:footnote>
  <w:footnote w:type="continuationSeparator" w:id="0">
    <w:p w:rsidR="00D677CA" w:rsidRDefault="00D677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30F"/>
    <w:rsid w:val="000012C7"/>
    <w:rsid w:val="0000526C"/>
    <w:rsid w:val="00013CBA"/>
    <w:rsid w:val="00027281"/>
    <w:rsid w:val="0003048B"/>
    <w:rsid w:val="00044DAB"/>
    <w:rsid w:val="00060427"/>
    <w:rsid w:val="000706C9"/>
    <w:rsid w:val="00074EB6"/>
    <w:rsid w:val="00077F1E"/>
    <w:rsid w:val="00083043"/>
    <w:rsid w:val="00091226"/>
    <w:rsid w:val="00091EE7"/>
    <w:rsid w:val="00097E29"/>
    <w:rsid w:val="000D4A2A"/>
    <w:rsid w:val="000D4ED5"/>
    <w:rsid w:val="000D506D"/>
    <w:rsid w:val="000D7329"/>
    <w:rsid w:val="000F4E90"/>
    <w:rsid w:val="001009F2"/>
    <w:rsid w:val="00106CC8"/>
    <w:rsid w:val="00107503"/>
    <w:rsid w:val="00122443"/>
    <w:rsid w:val="00140172"/>
    <w:rsid w:val="001828C7"/>
    <w:rsid w:val="0019106C"/>
    <w:rsid w:val="001940CA"/>
    <w:rsid w:val="001A4A37"/>
    <w:rsid w:val="001B54A7"/>
    <w:rsid w:val="001C3DF4"/>
    <w:rsid w:val="001C7539"/>
    <w:rsid w:val="001D39CF"/>
    <w:rsid w:val="001D5FEA"/>
    <w:rsid w:val="001E03DD"/>
    <w:rsid w:val="001F04C3"/>
    <w:rsid w:val="001F4F6A"/>
    <w:rsid w:val="0021225F"/>
    <w:rsid w:val="00217687"/>
    <w:rsid w:val="00220E55"/>
    <w:rsid w:val="00225B7B"/>
    <w:rsid w:val="00242303"/>
    <w:rsid w:val="00243C6C"/>
    <w:rsid w:val="00245620"/>
    <w:rsid w:val="00251312"/>
    <w:rsid w:val="00260588"/>
    <w:rsid w:val="002707FF"/>
    <w:rsid w:val="00270B15"/>
    <w:rsid w:val="00272FAC"/>
    <w:rsid w:val="00287955"/>
    <w:rsid w:val="002A2F07"/>
    <w:rsid w:val="002A388C"/>
    <w:rsid w:val="002B2CBD"/>
    <w:rsid w:val="002C0F67"/>
    <w:rsid w:val="002C552F"/>
    <w:rsid w:val="002C6AB8"/>
    <w:rsid w:val="002D412D"/>
    <w:rsid w:val="002E35A9"/>
    <w:rsid w:val="002E5405"/>
    <w:rsid w:val="002F42A7"/>
    <w:rsid w:val="0030114A"/>
    <w:rsid w:val="00305A32"/>
    <w:rsid w:val="00313867"/>
    <w:rsid w:val="00315F1E"/>
    <w:rsid w:val="00317480"/>
    <w:rsid w:val="00323A9D"/>
    <w:rsid w:val="00325E8E"/>
    <w:rsid w:val="003335F2"/>
    <w:rsid w:val="003559DA"/>
    <w:rsid w:val="00375A96"/>
    <w:rsid w:val="00392051"/>
    <w:rsid w:val="00393C2B"/>
    <w:rsid w:val="003A006E"/>
    <w:rsid w:val="003A1EB6"/>
    <w:rsid w:val="003A3188"/>
    <w:rsid w:val="003B6492"/>
    <w:rsid w:val="003D19E2"/>
    <w:rsid w:val="003E4819"/>
    <w:rsid w:val="003E4E40"/>
    <w:rsid w:val="003F3023"/>
    <w:rsid w:val="00401E29"/>
    <w:rsid w:val="004046C0"/>
    <w:rsid w:val="00410B84"/>
    <w:rsid w:val="00415DAE"/>
    <w:rsid w:val="00430E5D"/>
    <w:rsid w:val="0043643F"/>
    <w:rsid w:val="0043681B"/>
    <w:rsid w:val="00454544"/>
    <w:rsid w:val="004562B9"/>
    <w:rsid w:val="00456E08"/>
    <w:rsid w:val="004634F3"/>
    <w:rsid w:val="00463E3C"/>
    <w:rsid w:val="00464127"/>
    <w:rsid w:val="004750D9"/>
    <w:rsid w:val="00481D24"/>
    <w:rsid w:val="00485BBC"/>
    <w:rsid w:val="004A65C9"/>
    <w:rsid w:val="004B263C"/>
    <w:rsid w:val="004C6868"/>
    <w:rsid w:val="004D0DE9"/>
    <w:rsid w:val="004D39D3"/>
    <w:rsid w:val="004E63C6"/>
    <w:rsid w:val="004F7271"/>
    <w:rsid w:val="00501072"/>
    <w:rsid w:val="00502240"/>
    <w:rsid w:val="00505233"/>
    <w:rsid w:val="00505D78"/>
    <w:rsid w:val="005115AD"/>
    <w:rsid w:val="00513F15"/>
    <w:rsid w:val="00523636"/>
    <w:rsid w:val="00557BF0"/>
    <w:rsid w:val="00567EE8"/>
    <w:rsid w:val="00576907"/>
    <w:rsid w:val="005841C5"/>
    <w:rsid w:val="005873CD"/>
    <w:rsid w:val="0058789A"/>
    <w:rsid w:val="00593021"/>
    <w:rsid w:val="005977B7"/>
    <w:rsid w:val="00597F7A"/>
    <w:rsid w:val="005C36F2"/>
    <w:rsid w:val="005C725B"/>
    <w:rsid w:val="005C7DBB"/>
    <w:rsid w:val="00603721"/>
    <w:rsid w:val="00604DF7"/>
    <w:rsid w:val="00605760"/>
    <w:rsid w:val="00620259"/>
    <w:rsid w:val="00626ADA"/>
    <w:rsid w:val="00637E7C"/>
    <w:rsid w:val="006441B7"/>
    <w:rsid w:val="00664DB0"/>
    <w:rsid w:val="00674035"/>
    <w:rsid w:val="006963FD"/>
    <w:rsid w:val="006A14CD"/>
    <w:rsid w:val="006B403C"/>
    <w:rsid w:val="006B53DB"/>
    <w:rsid w:val="006C4938"/>
    <w:rsid w:val="006C661B"/>
    <w:rsid w:val="006C6D34"/>
    <w:rsid w:val="006F3035"/>
    <w:rsid w:val="006F43C7"/>
    <w:rsid w:val="00715A3F"/>
    <w:rsid w:val="00722ABC"/>
    <w:rsid w:val="00726C8C"/>
    <w:rsid w:val="007372A3"/>
    <w:rsid w:val="00743911"/>
    <w:rsid w:val="00760D9E"/>
    <w:rsid w:val="007722BC"/>
    <w:rsid w:val="00776188"/>
    <w:rsid w:val="00793134"/>
    <w:rsid w:val="007A47B7"/>
    <w:rsid w:val="007A7F78"/>
    <w:rsid w:val="007B0653"/>
    <w:rsid w:val="007B1BD4"/>
    <w:rsid w:val="007C17CD"/>
    <w:rsid w:val="007D66EB"/>
    <w:rsid w:val="007E1429"/>
    <w:rsid w:val="007E6EC6"/>
    <w:rsid w:val="007F4AE5"/>
    <w:rsid w:val="007F4E05"/>
    <w:rsid w:val="00801277"/>
    <w:rsid w:val="00804C82"/>
    <w:rsid w:val="008337F4"/>
    <w:rsid w:val="00836BE0"/>
    <w:rsid w:val="00847157"/>
    <w:rsid w:val="00847698"/>
    <w:rsid w:val="008477ED"/>
    <w:rsid w:val="00861839"/>
    <w:rsid w:val="008669C6"/>
    <w:rsid w:val="0087001D"/>
    <w:rsid w:val="00873F44"/>
    <w:rsid w:val="00877E6D"/>
    <w:rsid w:val="008873D6"/>
    <w:rsid w:val="008B11EF"/>
    <w:rsid w:val="008D7E7E"/>
    <w:rsid w:val="008E1EE2"/>
    <w:rsid w:val="008E336C"/>
    <w:rsid w:val="00902DF6"/>
    <w:rsid w:val="00903D59"/>
    <w:rsid w:val="009065B0"/>
    <w:rsid w:val="00911383"/>
    <w:rsid w:val="0092295A"/>
    <w:rsid w:val="00940152"/>
    <w:rsid w:val="00945BFC"/>
    <w:rsid w:val="00947222"/>
    <w:rsid w:val="00950481"/>
    <w:rsid w:val="00953E0A"/>
    <w:rsid w:val="00980AEE"/>
    <w:rsid w:val="00984367"/>
    <w:rsid w:val="00984ED1"/>
    <w:rsid w:val="0099302A"/>
    <w:rsid w:val="0099711D"/>
    <w:rsid w:val="009B4328"/>
    <w:rsid w:val="009C4C04"/>
    <w:rsid w:val="009D1228"/>
    <w:rsid w:val="009D1D53"/>
    <w:rsid w:val="009E07EE"/>
    <w:rsid w:val="009E3F64"/>
    <w:rsid w:val="009E63F8"/>
    <w:rsid w:val="009F2F72"/>
    <w:rsid w:val="00A1480E"/>
    <w:rsid w:val="00A175DB"/>
    <w:rsid w:val="00A25880"/>
    <w:rsid w:val="00A369EA"/>
    <w:rsid w:val="00A47BE1"/>
    <w:rsid w:val="00A572C0"/>
    <w:rsid w:val="00A5789C"/>
    <w:rsid w:val="00A57A72"/>
    <w:rsid w:val="00A64A3F"/>
    <w:rsid w:val="00A81F06"/>
    <w:rsid w:val="00A824B3"/>
    <w:rsid w:val="00A83BC5"/>
    <w:rsid w:val="00A90510"/>
    <w:rsid w:val="00AA1D94"/>
    <w:rsid w:val="00AB116F"/>
    <w:rsid w:val="00AE5FD2"/>
    <w:rsid w:val="00AF131A"/>
    <w:rsid w:val="00AF17DB"/>
    <w:rsid w:val="00AF5CE1"/>
    <w:rsid w:val="00B01110"/>
    <w:rsid w:val="00B0153F"/>
    <w:rsid w:val="00B134D7"/>
    <w:rsid w:val="00B24995"/>
    <w:rsid w:val="00B25F6E"/>
    <w:rsid w:val="00B34B6F"/>
    <w:rsid w:val="00B449DB"/>
    <w:rsid w:val="00B45B58"/>
    <w:rsid w:val="00B6224A"/>
    <w:rsid w:val="00B803C4"/>
    <w:rsid w:val="00BA5D75"/>
    <w:rsid w:val="00BC2CAF"/>
    <w:rsid w:val="00BC6572"/>
    <w:rsid w:val="00BC6E24"/>
    <w:rsid w:val="00BD562A"/>
    <w:rsid w:val="00BD65B9"/>
    <w:rsid w:val="00C018DC"/>
    <w:rsid w:val="00C0680E"/>
    <w:rsid w:val="00C1158E"/>
    <w:rsid w:val="00C13DFA"/>
    <w:rsid w:val="00C2302D"/>
    <w:rsid w:val="00C23A06"/>
    <w:rsid w:val="00C34D34"/>
    <w:rsid w:val="00C3727F"/>
    <w:rsid w:val="00C40594"/>
    <w:rsid w:val="00C44423"/>
    <w:rsid w:val="00C5430F"/>
    <w:rsid w:val="00C5578D"/>
    <w:rsid w:val="00C56A7F"/>
    <w:rsid w:val="00C6711A"/>
    <w:rsid w:val="00C848D5"/>
    <w:rsid w:val="00C8581F"/>
    <w:rsid w:val="00C90184"/>
    <w:rsid w:val="00C917D8"/>
    <w:rsid w:val="00C970FA"/>
    <w:rsid w:val="00CA2A04"/>
    <w:rsid w:val="00CA4983"/>
    <w:rsid w:val="00CA4F40"/>
    <w:rsid w:val="00CA5808"/>
    <w:rsid w:val="00CB1CB9"/>
    <w:rsid w:val="00CD1E4D"/>
    <w:rsid w:val="00CD38C4"/>
    <w:rsid w:val="00CF370D"/>
    <w:rsid w:val="00CF5D94"/>
    <w:rsid w:val="00D002D8"/>
    <w:rsid w:val="00D02BB3"/>
    <w:rsid w:val="00D11C9B"/>
    <w:rsid w:val="00D16A1C"/>
    <w:rsid w:val="00D23242"/>
    <w:rsid w:val="00D25C7A"/>
    <w:rsid w:val="00D3067C"/>
    <w:rsid w:val="00D30B3E"/>
    <w:rsid w:val="00D35AC1"/>
    <w:rsid w:val="00D4172A"/>
    <w:rsid w:val="00D45C49"/>
    <w:rsid w:val="00D4648C"/>
    <w:rsid w:val="00D5513B"/>
    <w:rsid w:val="00D62A67"/>
    <w:rsid w:val="00D677CA"/>
    <w:rsid w:val="00D71380"/>
    <w:rsid w:val="00D873B6"/>
    <w:rsid w:val="00D96B14"/>
    <w:rsid w:val="00DA0555"/>
    <w:rsid w:val="00DB10C0"/>
    <w:rsid w:val="00DB2E0F"/>
    <w:rsid w:val="00DC30BC"/>
    <w:rsid w:val="00DC4E6C"/>
    <w:rsid w:val="00DD5782"/>
    <w:rsid w:val="00DD6843"/>
    <w:rsid w:val="00DE506D"/>
    <w:rsid w:val="00DF0298"/>
    <w:rsid w:val="00E02C80"/>
    <w:rsid w:val="00E04B18"/>
    <w:rsid w:val="00E0710D"/>
    <w:rsid w:val="00E17616"/>
    <w:rsid w:val="00E17B0B"/>
    <w:rsid w:val="00E30048"/>
    <w:rsid w:val="00E33846"/>
    <w:rsid w:val="00E53F7F"/>
    <w:rsid w:val="00E66CF6"/>
    <w:rsid w:val="00E70086"/>
    <w:rsid w:val="00E74320"/>
    <w:rsid w:val="00E82AE2"/>
    <w:rsid w:val="00E919A0"/>
    <w:rsid w:val="00E975DF"/>
    <w:rsid w:val="00EA2344"/>
    <w:rsid w:val="00EA6444"/>
    <w:rsid w:val="00EA75B8"/>
    <w:rsid w:val="00EB4B32"/>
    <w:rsid w:val="00EB74F2"/>
    <w:rsid w:val="00EC45F2"/>
    <w:rsid w:val="00ED208F"/>
    <w:rsid w:val="00ED6D8F"/>
    <w:rsid w:val="00ED6E3A"/>
    <w:rsid w:val="00ED7DF2"/>
    <w:rsid w:val="00EE284C"/>
    <w:rsid w:val="00EE3058"/>
    <w:rsid w:val="00EF7D6F"/>
    <w:rsid w:val="00F13447"/>
    <w:rsid w:val="00F2059F"/>
    <w:rsid w:val="00F44086"/>
    <w:rsid w:val="00F65ECA"/>
    <w:rsid w:val="00F873DD"/>
    <w:rsid w:val="00F95B24"/>
    <w:rsid w:val="00F972C9"/>
    <w:rsid w:val="00F97AD3"/>
    <w:rsid w:val="00FA7134"/>
    <w:rsid w:val="00FB0AEF"/>
    <w:rsid w:val="00FB4416"/>
    <w:rsid w:val="00FD32DA"/>
    <w:rsid w:val="00FD367A"/>
    <w:rsid w:val="00FD44C7"/>
    <w:rsid w:val="00FD5AA0"/>
    <w:rsid w:val="00FE0F4C"/>
    <w:rsid w:val="00FE7DEC"/>
    <w:rsid w:val="00FF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paragraph" w:customStyle="1" w:styleId="Default">
    <w:name w:val="Default"/>
    <w:rsid w:val="00243C6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paragraph" w:customStyle="1" w:styleId="Default">
    <w:name w:val="Default"/>
    <w:rsid w:val="00243C6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3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REZ_I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12E7C-28EE-4A6F-A3B2-616F88561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REZ_ISP.DOT</Template>
  <TotalTime>40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DMB</Company>
  <LinksUpToDate>false</LinksUpToDate>
  <CharactersWithSpaces>2292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METROLOSKA LABRATORIJA</dc:creator>
  <cp:lastModifiedBy>Jovan</cp:lastModifiedBy>
  <cp:revision>5</cp:revision>
  <cp:lastPrinted>2022-10-13T07:44:00Z</cp:lastPrinted>
  <dcterms:created xsi:type="dcterms:W3CDTF">2024-06-11T00:37:00Z</dcterms:created>
  <dcterms:modified xsi:type="dcterms:W3CDTF">2024-06-11T03:12:00Z</dcterms:modified>
</cp:coreProperties>
</file>