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:rsidTr="0086128E">
        <w:trPr>
          <w:trHeight w:val="874"/>
        </w:trPr>
        <w:tc>
          <w:tcPr>
            <w:tcW w:w="3261" w:type="dxa"/>
            <w:gridSpan w:val="4"/>
            <w:vAlign w:val="center"/>
          </w:tcPr>
          <w:p w:rsidR="00902DF6" w:rsidRDefault="007038A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MAGAT Tech</w:t>
            </w:r>
          </w:p>
          <w:p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:rsidTr="0086128E">
        <w:trPr>
          <w:trHeight w:val="670"/>
        </w:trPr>
        <w:tc>
          <w:tcPr>
            <w:tcW w:w="8204" w:type="dxa"/>
            <w:gridSpan w:val="10"/>
          </w:tcPr>
          <w:p w:rsidR="00FD367A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:rsidR="00BC3564" w:rsidRPr="00F63D28" w:rsidRDefault="00B72310" w:rsidP="00BC3564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  <w:lang w:val="sr-Latn-RS"/>
              </w:rPr>
            </w:pPr>
            <w:r w:rsidRPr="00B72310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Мерни</w:t>
            </w:r>
            <w:r w:rsidRPr="00B72310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Pr="00B72310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лењир</w:t>
            </w:r>
            <w:r w:rsidRPr="00B72310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(</w:t>
            </w:r>
            <w:r w:rsidRPr="00B72310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Једноделно</w:t>
            </w:r>
            <w:r w:rsidRPr="00B72310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Pr="00B72310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мерило</w:t>
            </w:r>
            <w:r w:rsidRPr="00B72310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Pr="00B72310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дужине</w:t>
            </w:r>
            <w:r w:rsidRPr="00B72310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>)</w:t>
            </w:r>
          </w:p>
        </w:tc>
        <w:tc>
          <w:tcPr>
            <w:tcW w:w="2428" w:type="dxa"/>
          </w:tcPr>
          <w:p w:rsidR="00FD367A" w:rsidRPr="004634F3" w:rsidRDefault="00902DF6" w:rsidP="00FD367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  <w:b/>
              </w:rPr>
              <w:t xml:space="preserve">                    </w:t>
            </w:r>
          </w:p>
          <w:p w:rsidR="00FD367A" w:rsidRPr="004634F3" w:rsidRDefault="00FD367A" w:rsidP="00FD367A">
            <w:pPr>
              <w:rPr>
                <w:rFonts w:ascii="Times New Roman" w:hAnsi="Times New Roman"/>
                <w:b/>
              </w:rPr>
            </w:pPr>
          </w:p>
          <w:p w:rsidR="00A879C1" w:rsidRPr="00082551" w:rsidRDefault="00344A4B" w:rsidP="00082551">
            <w:pPr>
              <w:jc w:val="center"/>
              <w:rPr>
                <w:rFonts w:ascii="Times New Roman" w:hAnsi="Times New Roman"/>
                <w:b/>
                <w:lang w:val="sr-Latn-RS"/>
              </w:rPr>
            </w:pPr>
            <w:r>
              <w:rPr>
                <w:rFonts w:ascii="Times New Roman" w:hAnsi="Times New Roman"/>
                <w:b/>
                <w:lang w:val="sr-Latn-RS"/>
              </w:rPr>
              <w:t>[brojZapisnika]</w:t>
            </w:r>
          </w:p>
        </w:tc>
      </w:tr>
      <w:tr w:rsidR="006A14CD" w:rsidRPr="004634F3" w:rsidTr="0086128E">
        <w:trPr>
          <w:trHeight w:val="670"/>
        </w:trPr>
        <w:tc>
          <w:tcPr>
            <w:tcW w:w="10632" w:type="dxa"/>
            <w:gridSpan w:val="11"/>
          </w:tcPr>
          <w:p w:rsidR="008F35C4" w:rsidRDefault="006A14CD" w:rsidP="00233310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>:</w:t>
            </w:r>
            <w:r w:rsidR="008F35C4">
              <w:rPr>
                <w:rFonts w:ascii="Times New Roman" w:hAnsi="Times New Roman"/>
              </w:rPr>
              <w:t xml:space="preserve">  </w:t>
            </w:r>
          </w:p>
          <w:p w:rsidR="00D22FAF" w:rsidRPr="00D31879" w:rsidRDefault="006629E1" w:rsidP="00AB7E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D22FAF">
              <w:rPr>
                <w:rFonts w:ascii="Times New Roman" w:hAnsi="Times New Roman"/>
              </w:rPr>
              <w:t>[vrstaKontrolisanja]</w:t>
            </w:r>
          </w:p>
        </w:tc>
      </w:tr>
      <w:tr w:rsidR="006A14CD" w:rsidRPr="004634F3" w:rsidTr="0086128E">
        <w:trPr>
          <w:trHeight w:val="670"/>
        </w:trPr>
        <w:tc>
          <w:tcPr>
            <w:tcW w:w="10632" w:type="dxa"/>
            <w:gridSpan w:val="11"/>
          </w:tcPr>
          <w:p w:rsidR="006547B7" w:rsidRDefault="00D742BB" w:rsidP="00D742B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Cyrl-RS"/>
              </w:rPr>
              <w:t>Подносилац захтева</w:t>
            </w:r>
            <w:r w:rsidR="00A00136">
              <w:rPr>
                <w:rFonts w:ascii="Times New Roman" w:hAnsi="Times New Roman"/>
                <w:lang w:val="sr-Latn-RS"/>
              </w:rPr>
              <w:t xml:space="preserve">: </w:t>
            </w:r>
          </w:p>
          <w:p w:rsidR="00F752E2" w:rsidRPr="00815E2A" w:rsidRDefault="00344A4B" w:rsidP="00D742B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[podnosilacZahteva]</w:t>
            </w:r>
          </w:p>
        </w:tc>
      </w:tr>
      <w:tr w:rsidR="006A14CD" w:rsidRPr="004634F3" w:rsidTr="0086128E">
        <w:trPr>
          <w:trHeight w:val="670"/>
        </w:trPr>
        <w:tc>
          <w:tcPr>
            <w:tcW w:w="10632" w:type="dxa"/>
            <w:gridSpan w:val="11"/>
          </w:tcPr>
          <w:p w:rsidR="006A14CD" w:rsidRDefault="006A14CD" w:rsidP="00FD367A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Власник</w:t>
            </w:r>
            <w:r w:rsidRPr="004634F3">
              <w:rPr>
                <w:rFonts w:ascii="Times New Roman" w:hAnsi="Times New Roman"/>
              </w:rPr>
              <w:t>/</w:t>
            </w:r>
            <w:r w:rsidRPr="004634F3">
              <w:rPr>
                <w:rFonts w:ascii="Times New Roman" w:hAnsi="Times New Roman"/>
                <w:lang w:val="sr-Cyrl-RS"/>
              </w:rPr>
              <w:t>к</w:t>
            </w:r>
            <w:r w:rsidRPr="004634F3">
              <w:rPr>
                <w:rFonts w:ascii="Times New Roman" w:hAnsi="Times New Roman"/>
              </w:rPr>
              <w:t>o</w:t>
            </w:r>
            <w:r w:rsidRPr="004634F3">
              <w:rPr>
                <w:rFonts w:ascii="Times New Roman" w:hAnsi="Times New Roman"/>
                <w:lang w:val="sr-Cyrl-RS"/>
              </w:rPr>
              <w:t>рисник</w:t>
            </w:r>
            <w:r w:rsidRPr="004634F3">
              <w:rPr>
                <w:rFonts w:ascii="Times New Roman" w:hAnsi="Times New Roman"/>
              </w:rPr>
              <w:t>:</w:t>
            </w:r>
          </w:p>
          <w:p w:rsidR="00BC3564" w:rsidRPr="00943767" w:rsidRDefault="00344A4B" w:rsidP="00344A4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[vlasnikKorisnik]</w:t>
            </w:r>
          </w:p>
        </w:tc>
      </w:tr>
      <w:tr w:rsidR="002707FF" w:rsidRPr="004634F3" w:rsidTr="0086128E">
        <w:trPr>
          <w:trHeight w:val="498"/>
        </w:trPr>
        <w:tc>
          <w:tcPr>
            <w:tcW w:w="3703" w:type="dxa"/>
            <w:gridSpan w:val="5"/>
            <w:shd w:val="clear" w:color="auto" w:fill="auto"/>
          </w:tcPr>
          <w:p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  <w:shd w:val="clear" w:color="auto" w:fill="auto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Серијски број:</w:t>
            </w:r>
          </w:p>
          <w:p w:rsidR="00451911" w:rsidRPr="00A10EB8" w:rsidRDefault="00344A4B" w:rsidP="00D742BB">
            <w:pPr>
              <w:tabs>
                <w:tab w:val="left" w:pos="7371"/>
              </w:tabs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[serijskiBroj]</w:t>
            </w:r>
          </w:p>
        </w:tc>
        <w:tc>
          <w:tcPr>
            <w:tcW w:w="3402" w:type="dxa"/>
            <w:gridSpan w:val="3"/>
            <w:shd w:val="clear" w:color="auto" w:fill="auto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4634F3">
              <w:rPr>
                <w:rFonts w:ascii="Times New Roman" w:hAnsi="Times New Roman"/>
              </w:rPr>
              <w:t>:</w:t>
            </w:r>
            <w:r w:rsidR="00A00136">
              <w:rPr>
                <w:rFonts w:ascii="Times New Roman" w:hAnsi="Times New Roman"/>
              </w:rPr>
              <w:t xml:space="preserve"> </w:t>
            </w:r>
          </w:p>
          <w:p w:rsidR="00C57A61" w:rsidRPr="004634F3" w:rsidRDefault="00344A4B" w:rsidP="00D01F79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[identifikacioniBroj]</w:t>
            </w:r>
          </w:p>
        </w:tc>
      </w:tr>
      <w:tr w:rsidR="00902DF6" w:rsidRPr="004634F3" w:rsidTr="0086128E">
        <w:trPr>
          <w:trHeight w:val="519"/>
        </w:trPr>
        <w:tc>
          <w:tcPr>
            <w:tcW w:w="3703" w:type="dxa"/>
            <w:gridSpan w:val="5"/>
            <w:shd w:val="clear" w:color="auto" w:fill="auto"/>
          </w:tcPr>
          <w:p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:rsidR="00BC3564" w:rsidRPr="004634F3" w:rsidRDefault="00344A4B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[proizvodjac]</w:t>
            </w:r>
          </w:p>
        </w:tc>
        <w:tc>
          <w:tcPr>
            <w:tcW w:w="3527" w:type="dxa"/>
            <w:gridSpan w:val="3"/>
            <w:shd w:val="clear" w:color="auto" w:fill="auto"/>
          </w:tcPr>
          <w:p w:rsidR="00902DF6" w:rsidRPr="0079059E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:rsidR="00BC3564" w:rsidRPr="004634F3" w:rsidRDefault="00344A4B" w:rsidP="007B138F">
            <w:pPr>
              <w:tabs>
                <w:tab w:val="left" w:pos="7371"/>
              </w:tabs>
              <w:jc w:val="center"/>
              <w:rPr>
                <w:rFonts w:ascii="Times New Roman" w:hAnsi="Times New Roman"/>
                <w:strike/>
              </w:rPr>
            </w:pPr>
            <w:r>
              <w:rPr>
                <w:rFonts w:ascii="Times New Roman" w:hAnsi="Times New Roman"/>
              </w:rPr>
              <w:t>[oznakaTipa]</w:t>
            </w:r>
          </w:p>
        </w:tc>
        <w:tc>
          <w:tcPr>
            <w:tcW w:w="3402" w:type="dxa"/>
            <w:gridSpan w:val="3"/>
            <w:shd w:val="clear" w:color="auto" w:fill="auto"/>
          </w:tcPr>
          <w:p w:rsidR="008F2FFE" w:rsidRDefault="008F2FFE" w:rsidP="0031156D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>Службена ознака типа:</w:t>
            </w:r>
          </w:p>
          <w:p w:rsidR="008F2FFE" w:rsidRPr="008F2FFE" w:rsidRDefault="008A76F5" w:rsidP="0031156D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sluzbenaOznakaTipa</w:t>
            </w:r>
            <w:proofErr w:type="spellEnd"/>
          </w:p>
        </w:tc>
      </w:tr>
      <w:tr w:rsidR="00CF370D" w:rsidRPr="004634F3" w:rsidTr="0086128E">
        <w:trPr>
          <w:trHeight w:val="519"/>
        </w:trPr>
        <w:tc>
          <w:tcPr>
            <w:tcW w:w="3703" w:type="dxa"/>
            <w:gridSpan w:val="5"/>
            <w:shd w:val="clear" w:color="auto" w:fill="auto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</w:p>
          <w:p w:rsidR="00BC3564" w:rsidRPr="00BC3564" w:rsidRDefault="00030D2E" w:rsidP="007B138F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[merniOpseg]</w:t>
            </w:r>
          </w:p>
        </w:tc>
        <w:tc>
          <w:tcPr>
            <w:tcW w:w="3527" w:type="dxa"/>
            <w:gridSpan w:val="3"/>
            <w:shd w:val="clear" w:color="auto" w:fill="auto"/>
          </w:tcPr>
          <w:p w:rsidR="004E6F06" w:rsidRDefault="00C12B56" w:rsidP="002056BE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:rsidR="00C12B56" w:rsidRPr="00D46C16" w:rsidRDefault="00D46C16" w:rsidP="00D46C16">
            <w:pPr>
              <w:tabs>
                <w:tab w:val="left" w:pos="7371"/>
              </w:tabs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najmanjiPodeljak</w:t>
            </w:r>
            <w:proofErr w:type="spellEnd"/>
          </w:p>
        </w:tc>
        <w:tc>
          <w:tcPr>
            <w:tcW w:w="3402" w:type="dxa"/>
            <w:gridSpan w:val="3"/>
            <w:shd w:val="clear" w:color="auto" w:fill="auto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:rsidR="00BC3564" w:rsidRPr="00BC3564" w:rsidRDefault="00030D2E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[klasaTacnosti]</w:t>
            </w:r>
          </w:p>
        </w:tc>
      </w:tr>
      <w:tr w:rsidR="00CF370D" w:rsidRPr="004634F3" w:rsidTr="0086128E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:rsidR="00CF370D" w:rsidRPr="007B138F" w:rsidRDefault="00A14681" w:rsidP="0043590E">
            <w:pPr>
              <w:tabs>
                <w:tab w:val="left" w:pos="7371"/>
              </w:tabs>
              <w:rPr>
                <w:rFonts w:ascii="Times New Roman" w:hAnsi="Times New Roman"/>
                <w:b/>
                <w:lang w:val="sr-Latn-RS"/>
              </w:rPr>
            </w:pPr>
            <w:r>
              <w:rPr>
                <w:rFonts w:ascii="Times New Roman" w:hAnsi="Times New Roman"/>
                <w:b/>
              </w:rPr>
              <w:t xml:space="preserve">T =  </w:t>
            </w:r>
            <w:proofErr w:type="spellStart"/>
            <w:r w:rsidR="008A76F5">
              <w:rPr>
                <w:rFonts w:ascii="Times New Roman" w:hAnsi="Times New Roman"/>
                <w:b/>
              </w:rPr>
              <w:t>temperatura</w:t>
            </w:r>
            <w:proofErr w:type="spellEnd"/>
            <w:r w:rsidR="0043590E">
              <w:rPr>
                <w:rFonts w:ascii="Times New Roman" w:hAnsi="Times New Roman"/>
                <w:b/>
              </w:rPr>
              <w:t xml:space="preserve"> </w:t>
            </w:r>
            <w:r w:rsidR="00CF370D" w:rsidRPr="004634F3">
              <w:rPr>
                <w:rFonts w:ascii="Times New Roman" w:hAnsi="Times New Roman"/>
                <w:b/>
              </w:rPr>
              <w:t xml:space="preserve"> </w:t>
            </w:r>
            <w:r w:rsidR="0043590E">
              <w:rPr>
                <w:rFonts w:ascii="Times New Roman" w:hAnsi="Times New Roman"/>
                <w:b/>
              </w:rPr>
              <w:t>℃</w:t>
            </w:r>
            <w:r w:rsidR="00CF370D" w:rsidRPr="004634F3">
              <w:rPr>
                <w:rFonts w:ascii="Times New Roman" w:hAnsi="Times New Roman"/>
                <w:b/>
              </w:rPr>
              <w:t xml:space="preserve">  ;   </w:t>
            </w:r>
            <w:r w:rsidR="00CF370D"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="00CF370D" w:rsidRPr="004634F3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CF370D" w:rsidRPr="004634F3">
              <w:rPr>
                <w:rFonts w:ascii="Times New Roman" w:hAnsi="Times New Roman"/>
                <w:b/>
              </w:rPr>
              <w:t>R</w:t>
            </w:r>
            <w:r w:rsidR="00CF370D"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proofErr w:type="spellEnd"/>
            <w:r w:rsidR="00CF370D" w:rsidRPr="004634F3">
              <w:rPr>
                <w:rFonts w:ascii="Times New Roman" w:hAnsi="Times New Roman"/>
                <w:b/>
              </w:rPr>
              <w:t xml:space="preserve"> =   </w:t>
            </w:r>
            <w:r w:rsidR="00030D2E">
              <w:rPr>
                <w:rFonts w:ascii="Times New Roman" w:hAnsi="Times New Roman"/>
                <w:b/>
                <w:lang w:val="sr-Latn-RS"/>
              </w:rPr>
              <w:t>[vlaznost]</w:t>
            </w:r>
            <w:r w:rsidR="00CF370D" w:rsidRPr="004634F3">
              <w:rPr>
                <w:rFonts w:ascii="Times New Roman" w:hAnsi="Times New Roman"/>
                <w:b/>
              </w:rPr>
              <w:t xml:space="preserve">    %</w:t>
            </w:r>
          </w:p>
        </w:tc>
      </w:tr>
      <w:tr w:rsidR="005115AD" w:rsidRPr="004634F3" w:rsidTr="0086128E">
        <w:trPr>
          <w:trHeight w:val="398"/>
        </w:trPr>
        <w:tc>
          <w:tcPr>
            <w:tcW w:w="7230" w:type="dxa"/>
            <w:gridSpan w:val="8"/>
            <w:vAlign w:val="center"/>
          </w:tcPr>
          <w:p w:rsidR="005115AD" w:rsidRPr="00AC2788" w:rsidRDefault="007E1429" w:rsidP="00567EE8">
            <w:pPr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:rsidR="005115AD" w:rsidRPr="004634F3" w:rsidRDefault="00E45B51" w:rsidP="00074523">
            <w:pPr>
              <w:rPr>
                <w:szCs w:val="24"/>
              </w:rPr>
            </w:pPr>
            <w:r>
              <w:rPr>
                <w:szCs w:val="24"/>
              </w:rPr>
              <w:t xml:space="preserve">[cb1] 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    </w:t>
            </w:r>
            <w:r w:rsidR="00074523">
              <w:rPr>
                <w:szCs w:val="24"/>
              </w:rPr>
              <w:t xml:space="preserve">[cb2]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:rsidTr="0086128E">
        <w:trPr>
          <w:trHeight w:val="398"/>
        </w:trPr>
        <w:tc>
          <w:tcPr>
            <w:tcW w:w="10632" w:type="dxa"/>
            <w:gridSpan w:val="11"/>
            <w:vAlign w:val="center"/>
          </w:tcPr>
          <w:p w:rsidR="00FD367A" w:rsidRPr="0057199D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57199D">
              <w:rPr>
                <w:rFonts w:ascii="Times New Roman" w:hAnsi="Times New Roman"/>
                <w:bCs/>
              </w:rPr>
              <w:t xml:space="preserve"> [napomena1]</w:t>
            </w:r>
          </w:p>
        </w:tc>
      </w:tr>
      <w:tr w:rsidR="002707FF" w:rsidRPr="004634F3" w:rsidTr="0086128E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p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jc w:val="center"/>
              <w:rPr>
                <w:rFonts w:ascii="Times New Roman" w:hAnsi="Times New Roman"/>
                <w:b/>
                <w:bCs/>
                <w:lang w:val="sr-Latn-RS"/>
              </w:rPr>
            </w:pPr>
            <w:r>
              <w:rPr>
                <w:rFonts w:ascii="Times New Roman" w:hAnsi="Times New Roman"/>
                <w:b/>
                <w:bCs/>
                <w:lang w:val="sr-Latn-RS"/>
              </w:rPr>
              <w:t>Strana 1</w:t>
            </w:r>
          </w:p>
          <w:p w:rsidR="007B138F" w:rsidRP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jc w:val="center"/>
              <w:rPr>
                <w:rFonts w:ascii="Times New Roman" w:hAnsi="Times New Roman"/>
                <w:b/>
                <w:bCs/>
                <w:lang w:val="sr-Latn-RS"/>
              </w:rPr>
            </w:pPr>
          </w:p>
          <w:p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</w:p>
          <w:p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</w:p>
          <w:tbl>
            <w:tblPr>
              <w:tblpPr w:leftFromText="180" w:rightFromText="180" w:vertAnchor="page" w:horzAnchor="margin" w:tblpXSpec="center" w:tblpY="66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2"/>
            </w:tblGrid>
            <w:tr w:rsidR="007B138F" w:rsidRPr="00096662" w:rsidTr="00B44AA1">
              <w:trPr>
                <w:trHeight w:val="41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shd w:val="clear" w:color="auto" w:fill="auto"/>
                  <w:vAlign w:val="center"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B44AA1" w:rsidRPr="00096662" w:rsidTr="00B44AA1">
              <w:trPr>
                <w:cantSplit/>
                <w:trHeight w:val="237"/>
              </w:trPr>
              <w:tc>
                <w:tcPr>
                  <w:tcW w:w="1277" w:type="dxa"/>
                  <w:shd w:val="clear" w:color="auto" w:fill="auto"/>
                  <w:vAlign w:val="center"/>
                </w:tcPr>
                <w:p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2602" w:type="dxa"/>
                  <w:gridSpan w:val="2"/>
                  <w:shd w:val="clear" w:color="auto" w:fill="auto"/>
                  <w:vAlign w:val="center"/>
                </w:tcPr>
                <w:p w:rsidR="00B44AA1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C57A61" w:rsidRPr="00CC24FA" w:rsidRDefault="00D46C16" w:rsidP="00C57A6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odstupanje1</w:t>
                  </w:r>
                </w:p>
              </w:tc>
              <w:tc>
                <w:tcPr>
                  <w:tcW w:w="1300" w:type="dxa"/>
                  <w:vMerge w:val="restart"/>
                  <w:shd w:val="clear" w:color="auto" w:fill="auto"/>
                  <w:vAlign w:val="center"/>
                </w:tcPr>
                <w:p w:rsidR="007B138F" w:rsidRPr="00707446" w:rsidRDefault="00D46C16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ndg1</w:t>
                  </w:r>
                </w:p>
              </w:tc>
            </w:tr>
            <w:tr w:rsidR="007B138F" w:rsidRPr="00096662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B138F" w:rsidRPr="00CC24FA" w:rsidRDefault="00D46C16" w:rsidP="005719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odstupanje2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B138F" w:rsidRPr="00CC24FA" w:rsidRDefault="00D46C16" w:rsidP="00C165F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odstupanje3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80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C57A61" w:rsidRPr="00CC24FA" w:rsidRDefault="00D46C16" w:rsidP="00C57A6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odstupanje4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10</w:t>
                  </w:r>
                  <w:r w:rsidR="007B138F"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B138F" w:rsidRPr="00CC24FA" w:rsidRDefault="00D46C16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odstupanje5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7B138F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370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14"/>
              <w:gridCol w:w="1300"/>
              <w:gridCol w:w="1300"/>
              <w:gridCol w:w="1300"/>
              <w:gridCol w:w="1486"/>
            </w:tblGrid>
            <w:tr w:rsidR="007B138F" w:rsidRPr="00096662" w:rsidTr="00B44AA1">
              <w:trPr>
                <w:trHeight w:val="1266"/>
              </w:trPr>
              <w:tc>
                <w:tcPr>
                  <w:tcW w:w="3114" w:type="dxa"/>
                  <w:vAlign w:val="center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Изабрани подељак скале</w:t>
                  </w:r>
                </w:p>
                <w:p w:rsidR="007B138F" w:rsidRPr="00E1026C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:rsidR="007B138F" w:rsidRPr="00F77568" w:rsidRDefault="007B138F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>i</w:t>
                  </w:r>
                  <w:r w:rsidR="00B44AA1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>=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1 </w:t>
                  </w:r>
                  <w:r w:rsidR="00B44AA1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86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 </w:t>
                  </w:r>
                </w:p>
              </w:tc>
            </w:tr>
            <w:tr w:rsidR="00B44AA1" w:rsidRPr="00096662" w:rsidTr="00B44AA1">
              <w:trPr>
                <w:trHeight w:val="141"/>
              </w:trPr>
              <w:tc>
                <w:tcPr>
                  <w:tcW w:w="3114" w:type="dxa"/>
                  <w:vAlign w:val="center"/>
                </w:tcPr>
                <w:p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5386" w:type="dxa"/>
                  <w:gridSpan w:val="4"/>
                  <w:vAlign w:val="center"/>
                </w:tcPr>
                <w:p w:rsidR="00B44AA1" w:rsidRPr="00767F56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082551" w:rsidRPr="00096662" w:rsidTr="000D4939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082551" w:rsidRPr="00CC331E" w:rsidRDefault="0070437C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</w:t>
                  </w:r>
                </w:p>
              </w:tc>
              <w:tc>
                <w:tcPr>
                  <w:tcW w:w="1300" w:type="dxa"/>
                </w:tcPr>
                <w:p w:rsidR="00467678" w:rsidRPr="0086128E" w:rsidRDefault="0070437C" w:rsidP="0070437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gp1</w:t>
                  </w:r>
                </w:p>
              </w:tc>
              <w:tc>
                <w:tcPr>
                  <w:tcW w:w="1300" w:type="dxa"/>
                  <w:vMerge w:val="restart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082551" w:rsidRPr="00A10EB8" w:rsidRDefault="0070437C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ndg2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:rsidR="00082551" w:rsidRPr="00710574" w:rsidRDefault="0070437C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ndr1</w:t>
                  </w:r>
                </w:p>
              </w:tc>
            </w:tr>
            <w:tr w:rsidR="00082551" w:rsidRPr="00096662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:rsidR="00082551" w:rsidRDefault="00F970ED" w:rsidP="000D7EFE">
                  <w:pPr>
                    <w:tabs>
                      <w:tab w:val="center" w:pos="1449"/>
                      <w:tab w:val="left" w:pos="2212"/>
                    </w:tabs>
                    <w:jc w:val="center"/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greska2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gp2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082551" w:rsidRPr="00096662" w:rsidTr="009359BA">
              <w:trPr>
                <w:cantSplit/>
                <w:trHeight w:val="157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greska3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gp3</w:t>
                  </w:r>
                </w:p>
              </w:tc>
              <w:tc>
                <w:tcPr>
                  <w:tcW w:w="1300" w:type="dxa"/>
                  <w:vMerge w:val="restart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rd2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:rsidTr="009671E1">
              <w:trPr>
                <w:cantSplit/>
                <w:trHeight w:val="251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greska4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gp4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greska5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gp5</w:t>
                  </w:r>
                </w:p>
              </w:tc>
              <w:tc>
                <w:tcPr>
                  <w:tcW w:w="1300" w:type="dxa"/>
                  <w:vMerge w:val="restart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rd3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greska6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gp6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:rsidTr="00467678">
              <w:trPr>
                <w:cantSplit/>
                <w:trHeight w:val="133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greska7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gp7</w:t>
                  </w:r>
                </w:p>
              </w:tc>
              <w:tc>
                <w:tcPr>
                  <w:tcW w:w="1300" w:type="dxa"/>
                  <w:vMerge w:val="restart"/>
                </w:tcPr>
                <w:p w:rsidR="00082551" w:rsidRPr="009359BA" w:rsidRDefault="00F970ED" w:rsidP="009359B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rd4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082551" w:rsidRPr="00096662" w:rsidTr="00B44AA1">
              <w:trPr>
                <w:cantSplit/>
                <w:trHeight w:val="237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greska8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gp8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Pr="00082551" w:rsidRDefault="007B138F" w:rsidP="007B138F">
            <w:pPr>
              <w:jc w:val="center"/>
              <w:rPr>
                <w:rFonts w:ascii="Times New Roman" w:hAnsi="Times New Roman"/>
                <w:b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Strana 2</w:t>
            </w: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Pr="00BD2393" w:rsidRDefault="007B138F" w:rsidP="007B138F">
            <w:pPr>
              <w:rPr>
                <w:rFonts w:ascii="Times New Roman" w:hAnsi="Times New Roman"/>
                <w:lang w:val="sr-Cyrl-RS"/>
              </w:rPr>
            </w:pPr>
          </w:p>
          <w:tbl>
            <w:tblPr>
              <w:tblpPr w:leftFromText="180" w:rightFromText="180" w:vertAnchor="page" w:horzAnchor="margin" w:tblpXSpec="center" w:tblpY="5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2"/>
            </w:tblGrid>
            <w:tr w:rsidR="007B138F" w:rsidRPr="00096662" w:rsidTr="00B44AA1">
              <w:trPr>
                <w:trHeight w:val="41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shd w:val="clear" w:color="auto" w:fill="auto"/>
                  <w:vAlign w:val="center"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2" w:type="dxa"/>
                  <w:shd w:val="clear" w:color="auto" w:fill="auto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B44AA1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2602" w:type="dxa"/>
                  <w:gridSpan w:val="2"/>
                  <w:shd w:val="clear" w:color="auto" w:fill="auto"/>
                  <w:vAlign w:val="center"/>
                </w:tcPr>
                <w:p w:rsidR="00B44AA1" w:rsidRPr="00767F56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54173E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467678" w:rsidRPr="00082551" w:rsidRDefault="001F416B" w:rsidP="00467678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odstupanje6</w:t>
                  </w:r>
                </w:p>
              </w:tc>
              <w:tc>
                <w:tcPr>
                  <w:tcW w:w="1302" w:type="dxa"/>
                  <w:vMerge w:val="restart"/>
                  <w:shd w:val="clear" w:color="auto" w:fill="auto"/>
                  <w:vAlign w:val="center"/>
                </w:tcPr>
                <w:p w:rsidR="007B138F" w:rsidRPr="00707446" w:rsidRDefault="001F416B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ndg3</w:t>
                  </w:r>
                </w:p>
              </w:tc>
            </w:tr>
            <w:tr w:rsidR="00710574" w:rsidRPr="00096662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10574" w:rsidRPr="00082551" w:rsidRDefault="001F416B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odstupanje7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10574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082551" w:rsidRPr="00082551" w:rsidRDefault="001F416B" w:rsidP="00082551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odstupanje8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10574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80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10574" w:rsidRPr="00082551" w:rsidRDefault="001F416B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odstupanje9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10574" w:rsidRPr="00096662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100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10574" w:rsidRPr="00082551" w:rsidRDefault="00560543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Odstupanje10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354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097"/>
              <w:gridCol w:w="17"/>
              <w:gridCol w:w="1300"/>
              <w:gridCol w:w="1300"/>
              <w:gridCol w:w="1300"/>
              <w:gridCol w:w="1486"/>
            </w:tblGrid>
            <w:tr w:rsidR="007B138F" w:rsidRPr="00096662" w:rsidTr="00B44AA1">
              <w:trPr>
                <w:trHeight w:val="1266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Изабрани подељак скале</w:t>
                  </w:r>
                </w:p>
                <w:p w:rsidR="007B138F" w:rsidRPr="00E1026C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:rsidR="007B138F" w:rsidRPr="00F77568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86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 </w:t>
                  </w:r>
                </w:p>
              </w:tc>
            </w:tr>
            <w:tr w:rsidR="00B44AA1" w:rsidRPr="00096662" w:rsidTr="00CC331E">
              <w:trPr>
                <w:trHeight w:val="196"/>
              </w:trPr>
              <w:tc>
                <w:tcPr>
                  <w:tcW w:w="3097" w:type="dxa"/>
                  <w:vAlign w:val="center"/>
                </w:tcPr>
                <w:p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5403" w:type="dxa"/>
                  <w:gridSpan w:val="5"/>
                  <w:vAlign w:val="center"/>
                </w:tcPr>
                <w:p w:rsidR="00B44AA1" w:rsidRPr="00767F56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8F5E30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Greska9</w:t>
                  </w:r>
                </w:p>
              </w:tc>
              <w:tc>
                <w:tcPr>
                  <w:tcW w:w="1300" w:type="dxa"/>
                </w:tcPr>
                <w:p w:rsidR="007B138F" w:rsidRPr="00CC24FA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Gp9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CC24FA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A10EB8" w:rsidRDefault="001F416B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ndg4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:rsidR="007B138F" w:rsidRPr="00710574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ndr2</w:t>
                  </w: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B31A35" w:rsidP="001F416B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Greska10</w:t>
                  </w:r>
                </w:p>
              </w:tc>
              <w:tc>
                <w:tcPr>
                  <w:tcW w:w="1300" w:type="dxa"/>
                </w:tcPr>
                <w:p w:rsidR="007B138F" w:rsidRPr="00CC24FA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Gp10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B31A35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Greska11</w:t>
                  </w:r>
                </w:p>
              </w:tc>
              <w:tc>
                <w:tcPr>
                  <w:tcW w:w="1300" w:type="dxa"/>
                </w:tcPr>
                <w:p w:rsidR="007B138F" w:rsidRPr="00FB7D5D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FB7D5D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rd6</w:t>
                  </w:r>
                </w:p>
              </w:tc>
              <w:tc>
                <w:tcPr>
                  <w:tcW w:w="1300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51"/>
              </w:trPr>
              <w:tc>
                <w:tcPr>
                  <w:tcW w:w="3114" w:type="dxa"/>
                  <w:gridSpan w:val="2"/>
                </w:tcPr>
                <w:p w:rsidR="007B138F" w:rsidRPr="00707446" w:rsidRDefault="00B31A35" w:rsidP="00E16EFC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Greska12</w:t>
                  </w:r>
                </w:p>
              </w:tc>
              <w:tc>
                <w:tcPr>
                  <w:tcW w:w="1300" w:type="dxa"/>
                </w:tcPr>
                <w:p w:rsidR="007B138F" w:rsidRPr="00CC331E" w:rsidRDefault="00B31A35" w:rsidP="00AA3AE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Gp12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7B138F" w:rsidRPr="00CC24FA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B44AA1" w:rsidRPr="00B44AA1" w:rsidRDefault="00560543" w:rsidP="001F416B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Greska13</w:t>
                  </w:r>
                </w:p>
              </w:tc>
              <w:tc>
                <w:tcPr>
                  <w:tcW w:w="1300" w:type="dxa"/>
                </w:tcPr>
                <w:p w:rsidR="007B138F" w:rsidRPr="00CC24FA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Gp13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CC24FA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rd7</w:t>
                  </w:r>
                </w:p>
              </w:tc>
              <w:tc>
                <w:tcPr>
                  <w:tcW w:w="1300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560543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Greska14</w:t>
                  </w:r>
                </w:p>
              </w:tc>
              <w:tc>
                <w:tcPr>
                  <w:tcW w:w="1300" w:type="dxa"/>
                </w:tcPr>
                <w:p w:rsidR="007B138F" w:rsidRPr="00CC24FA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Gp14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7B138F" w:rsidRPr="00CC24FA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51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560543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Greska15</w:t>
                  </w:r>
                </w:p>
              </w:tc>
              <w:tc>
                <w:tcPr>
                  <w:tcW w:w="1300" w:type="dxa"/>
                </w:tcPr>
                <w:p w:rsidR="007B138F" w:rsidRPr="00FB7D5D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FB7D5D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rd8</w:t>
                  </w:r>
                </w:p>
              </w:tc>
              <w:tc>
                <w:tcPr>
                  <w:tcW w:w="1300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</w:tcPr>
                <w:p w:rsidR="007B138F" w:rsidRPr="00707446" w:rsidRDefault="00560543" w:rsidP="00E16EFC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Greska16</w:t>
                  </w:r>
                </w:p>
              </w:tc>
              <w:tc>
                <w:tcPr>
                  <w:tcW w:w="1300" w:type="dxa"/>
                </w:tcPr>
                <w:p w:rsidR="007B138F" w:rsidRPr="00CC331E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Gp16</w:t>
                  </w:r>
                </w:p>
              </w:tc>
              <w:tc>
                <w:tcPr>
                  <w:tcW w:w="1300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7B138F" w:rsidRPr="004634F3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7B138F" w:rsidRDefault="007B138F" w:rsidP="007B138F">
            <w:pPr>
              <w:pStyle w:val="Heading4"/>
            </w:pPr>
          </w:p>
          <w:p w:rsidR="007B138F" w:rsidRDefault="007B138F" w:rsidP="007B138F"/>
          <w:p w:rsidR="007B138F" w:rsidRDefault="007B138F" w:rsidP="007B138F"/>
          <w:p w:rsidR="007B138F" w:rsidRDefault="007B138F" w:rsidP="007B138F"/>
          <w:p w:rsidR="007B138F" w:rsidRDefault="007B138F" w:rsidP="007B138F"/>
          <w:p w:rsidR="007B138F" w:rsidRDefault="007B138F" w:rsidP="007B138F"/>
          <w:p w:rsidR="007B138F" w:rsidRDefault="007B138F" w:rsidP="007B138F"/>
          <w:p w:rsidR="007B138F" w:rsidRDefault="007B138F" w:rsidP="007B138F"/>
          <w:p w:rsidR="00513F15" w:rsidRDefault="00513F15" w:rsidP="00902DF6">
            <w:pPr>
              <w:pStyle w:val="Heading4"/>
            </w:pPr>
          </w:p>
        </w:tc>
      </w:tr>
      <w:tr w:rsidR="0086128E" w:rsidRPr="004634F3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:rsidR="0086128E" w:rsidRPr="004B4B01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Мерни лењир</w:t>
            </w:r>
          </w:p>
        </w:tc>
        <w:tc>
          <w:tcPr>
            <w:tcW w:w="1701" w:type="dxa"/>
            <w:gridSpan w:val="3"/>
            <w:vMerge w:val="restart"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:rsidR="0086128E" w:rsidRPr="00513F15" w:rsidRDefault="0086128E" w:rsidP="00984921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 w:rsidRPr="00FD6338">
              <w:rPr>
                <w:rFonts w:ascii="Arial" w:hAnsi="Arial" w:cs="Arial"/>
                <w:lang w:val="it-IT"/>
              </w:rPr>
              <w:t xml:space="preserve"> </w:t>
            </w:r>
            <w:r w:rsidR="00984921">
              <w:rPr>
                <w:rFonts w:ascii="Times New Roman" w:hAnsi="Times New Roman"/>
                <w:sz w:val="22"/>
                <w:szCs w:val="22"/>
                <w:lang w:val="it-IT"/>
              </w:rPr>
              <w:t>brojMernogLenjira</w:t>
            </w:r>
          </w:p>
        </w:tc>
      </w:tr>
      <w:tr w:rsidR="0086128E" w:rsidRPr="004634F3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:rsidR="0086128E" w:rsidRPr="00513F15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 xml:space="preserve">2.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Мерна лупа</w:t>
            </w:r>
          </w:p>
        </w:tc>
        <w:tc>
          <w:tcPr>
            <w:tcW w:w="1701" w:type="dxa"/>
            <w:gridSpan w:val="3"/>
            <w:vMerge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:rsidR="0086128E" w:rsidRPr="00513F15" w:rsidRDefault="0086128E" w:rsidP="00984921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2.</w:t>
            </w:r>
            <w:r w:rsidRPr="00FD6338">
              <w:rPr>
                <w:rFonts w:ascii="Arial" w:hAnsi="Arial" w:cs="Arial"/>
              </w:rPr>
              <w:t xml:space="preserve"> </w:t>
            </w:r>
            <w:proofErr w:type="spellStart"/>
            <w:r w:rsidR="00984921">
              <w:rPr>
                <w:rFonts w:ascii="Times New Roman" w:hAnsi="Times New Roman"/>
                <w:sz w:val="22"/>
                <w:szCs w:val="22"/>
              </w:rPr>
              <w:t>brojMerneLupe</w:t>
            </w:r>
            <w:proofErr w:type="spellEnd"/>
          </w:p>
        </w:tc>
      </w:tr>
      <w:tr w:rsidR="00902DF6" w:rsidRPr="004634F3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  <w:shd w:val="clear" w:color="auto" w:fill="auto"/>
          </w:tcPr>
          <w:p w:rsidR="000B03AE" w:rsidRDefault="000B03AE" w:rsidP="000B03A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:rsidR="000B03AE" w:rsidRDefault="00984921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Skinuti1</w:t>
            </w:r>
          </w:p>
          <w:p w:rsidR="0054173E" w:rsidRDefault="00984921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Skinuti2</w:t>
            </w:r>
          </w:p>
          <w:p w:rsidR="006D0A0C" w:rsidRPr="000B03AE" w:rsidRDefault="006D0A0C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4536" w:type="dxa"/>
            <w:gridSpan w:val="5"/>
            <w:shd w:val="clear" w:color="auto" w:fill="auto"/>
          </w:tcPr>
          <w:p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:rsidR="00854AEE" w:rsidRDefault="00984921" w:rsidP="00AE68AF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Postavljeni1</w:t>
            </w:r>
          </w:p>
          <w:p w:rsidR="0086128E" w:rsidRPr="0086128E" w:rsidRDefault="00984921" w:rsidP="00AE68AF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Postavljeni2</w:t>
            </w:r>
          </w:p>
          <w:p w:rsidR="00902DF6" w:rsidRPr="004634F3" w:rsidRDefault="00902DF6" w:rsidP="0087288B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</w:p>
        </w:tc>
      </w:tr>
      <w:tr w:rsidR="0043681B" w:rsidRPr="004634F3" w:rsidTr="0086128E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:rsidR="001009F2" w:rsidRPr="004634F3" w:rsidRDefault="00984921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t>[cb3]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   </w:t>
            </w:r>
            <w:r>
              <w:rPr>
                <w:rFonts w:ascii="Times New Roman" w:hAnsi="Times New Roman"/>
                <w:szCs w:val="24"/>
              </w:rPr>
              <w:t>[cb4]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</w:t>
            </w:r>
            <w:r w:rsidR="001F4CCF">
              <w:rPr>
                <w:rFonts w:ascii="Times New Roman" w:hAnsi="Times New Roman"/>
                <w:b/>
                <w:bCs/>
                <w:szCs w:val="24"/>
                <w:lang w:val="sr-Latn-RS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</w:p>
          <w:p w:rsidR="001009F2" w:rsidRPr="000435BA" w:rsidRDefault="00943767" w:rsidP="000435BA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sz w:val="24"/>
                <w:szCs w:val="24"/>
                <w:u w:val="single"/>
                <w:lang w:val="sr-Latn-RS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Захтеве прописане </w:t>
            </w:r>
            <w:r w:rsidR="000435BA">
              <w:rPr>
                <w:rFonts w:ascii="Times New Roman" w:hAnsi="Times New Roman"/>
                <w:szCs w:val="24"/>
                <w:u w:val="single"/>
                <w:lang w:val="sr-Latn-RS"/>
              </w:rPr>
              <w:t>Pravilnik</w:t>
            </w:r>
          </w:p>
        </w:tc>
      </w:tr>
      <w:tr w:rsidR="007F4AE5" w:rsidRPr="004634F3" w:rsidTr="0086128E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:rsidR="00706636" w:rsidRPr="00E01CD7" w:rsidRDefault="00984921" w:rsidP="00706636">
            <w:pPr>
              <w:spacing w:line="276" w:lineRule="auto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[komentar2]</w:t>
            </w:r>
          </w:p>
          <w:p w:rsidR="007F4AE5" w:rsidRPr="00706636" w:rsidRDefault="007F4AE5" w:rsidP="00706636">
            <w:pPr>
              <w:rPr>
                <w:sz w:val="16"/>
                <w:lang w:val="sr-Latn-RS"/>
              </w:rPr>
            </w:pPr>
          </w:p>
        </w:tc>
      </w:tr>
      <w:tr w:rsidR="00CD1E4D" w:rsidRPr="004634F3" w:rsidTr="0086128E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CD1E4D" w:rsidRPr="004634F3" w:rsidRDefault="006A14CD" w:rsidP="00984921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984921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:rsidR="00CD1E4D" w:rsidRDefault="001009F2" w:rsidP="009D1228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:rsidR="00EB5B8A" w:rsidRPr="00984921" w:rsidRDefault="007231DA" w:rsidP="007231DA">
            <w:pPr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</w:rPr>
              <w:t>etalonirao</w:t>
            </w:r>
            <w:proofErr w:type="spellEnd"/>
          </w:p>
        </w:tc>
        <w:tc>
          <w:tcPr>
            <w:tcW w:w="3958" w:type="dxa"/>
            <w:gridSpan w:val="4"/>
          </w:tcPr>
          <w:p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:rsidTr="0086128E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077F1E" w:rsidRPr="00984921" w:rsidRDefault="00077F1E" w:rsidP="00984921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984921">
              <w:rPr>
                <w:rFonts w:ascii="Times New Roman" w:hAnsi="Times New Roman"/>
              </w:rPr>
              <w:t>[datum]</w:t>
            </w:r>
          </w:p>
        </w:tc>
        <w:tc>
          <w:tcPr>
            <w:tcW w:w="3510" w:type="dxa"/>
            <w:gridSpan w:val="4"/>
          </w:tcPr>
          <w:p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:rsidR="00EB5B8A" w:rsidRPr="00984921" w:rsidRDefault="007200FD" w:rsidP="00077F1E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odobrio</w:t>
            </w:r>
            <w:proofErr w:type="spellEnd"/>
          </w:p>
        </w:tc>
        <w:tc>
          <w:tcPr>
            <w:tcW w:w="3958" w:type="dxa"/>
            <w:gridSpan w:val="4"/>
          </w:tcPr>
          <w:p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:rsidR="008D7E7E" w:rsidRPr="00943767" w:rsidRDefault="008D7E7E" w:rsidP="00FB4416">
      <w:pPr>
        <w:rPr>
          <w:rFonts w:ascii="Times New Roman" w:hAnsi="Times New Roman"/>
          <w:sz w:val="2"/>
          <w:lang w:val="sr-Cyrl-RS"/>
        </w:rPr>
      </w:pPr>
    </w:p>
    <w:sectPr w:rsidR="008D7E7E" w:rsidRPr="00943767" w:rsidSect="00D92AAD">
      <w:footerReference w:type="default" r:id="rId9"/>
      <w:footerReference w:type="first" r:id="rId10"/>
      <w:type w:val="continuous"/>
      <w:pgSz w:w="11907" w:h="16840" w:code="9"/>
      <w:pgMar w:top="510" w:right="567" w:bottom="386" w:left="1134" w:header="737" w:footer="68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4F04" w:rsidRDefault="00784F04">
      <w:r>
        <w:separator/>
      </w:r>
    </w:p>
  </w:endnote>
  <w:endnote w:type="continuationSeparator" w:id="0">
    <w:p w:rsidR="00784F04" w:rsidRDefault="00784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C8C" w:rsidRPr="005977B7" w:rsidRDefault="00D92AAD" w:rsidP="00461C0D">
    <w:pPr>
      <w:pStyle w:val="Footer"/>
      <w:jc w:val="center"/>
      <w:rPr>
        <w:rFonts w:ascii="Times New Roman" w:hAnsi="Times New Roman"/>
        <w:sz w:val="20"/>
        <w:lang w:val="sr-Cyrl-RS"/>
      </w:rPr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             </w:t>
    </w:r>
    <w:r w:rsidR="00EE2A4B">
      <w:rPr>
        <w:rFonts w:ascii="Times New Roman" w:hAnsi="Times New Roman"/>
        <w:sz w:val="20"/>
      </w:rPr>
      <w:t xml:space="preserve">     </w:t>
    </w:r>
    <w:r w:rsidRPr="00074EB6">
      <w:rPr>
        <w:rFonts w:ascii="Times New Roman" w:hAnsi="Times New Roman"/>
        <w:sz w:val="20"/>
        <w:lang w:val="sr-Cyrl-RS"/>
      </w:rPr>
      <w:t xml:space="preserve">     </w:t>
    </w:r>
    <w:r w:rsidR="00EE2A4B">
      <w:rPr>
        <w:rFonts w:ascii="Times New Roman" w:hAnsi="Times New Roman"/>
        <w:sz w:val="20"/>
      </w:rPr>
      <w:t xml:space="preserve">   </w:t>
    </w:r>
    <w:r w:rsidR="000E659D">
      <w:rPr>
        <w:rFonts w:ascii="Times New Roman" w:hAnsi="Times New Roman"/>
        <w:sz w:val="20"/>
      </w:rPr>
      <w:t xml:space="preserve">     </w:t>
    </w:r>
    <w:r w:rsidR="00EE2A4B">
      <w:rPr>
        <w:rFonts w:ascii="Times New Roman" w:hAnsi="Times New Roman"/>
        <w:sz w:val="20"/>
        <w:lang w:val="sr-Cyrl-RS"/>
      </w:rPr>
      <w:t xml:space="preserve">   </w:t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D35246">
      <w:rPr>
        <w:rFonts w:ascii="Times New Roman" w:hAnsi="Times New Roman"/>
        <w:noProof/>
        <w:sz w:val="20"/>
        <w:lang w:eastAsia="ru-RU"/>
      </w:rPr>
      <w:t>29.01.2023.</w:t>
    </w:r>
    <w:r w:rsidR="00EE2A4B">
      <w:rPr>
        <w:rFonts w:ascii="Times New Roman" w:hAnsi="Times New Roman"/>
        <w:noProof/>
        <w:sz w:val="20"/>
        <w:lang w:eastAsia="ru-RU"/>
      </w:rPr>
      <w:t xml:space="preserve">                                </w:t>
    </w:r>
    <w:r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 xml:space="preserve">    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2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2AAD" w:rsidRDefault="00D92AAD" w:rsidP="000C452A">
    <w:pPr>
      <w:pStyle w:val="Footer"/>
      <w:ind w:left="2880" w:hanging="2880"/>
      <w:jc w:val="center"/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="00EE2A4B">
      <w:rPr>
        <w:rFonts w:ascii="Times New Roman" w:hAnsi="Times New Roman"/>
        <w:sz w:val="20"/>
        <w:lang w:val="sr-Cyrl-RS"/>
      </w:rPr>
      <w:t xml:space="preserve">    </w:t>
    </w:r>
    <w:r w:rsidR="00EE2A4B">
      <w:rPr>
        <w:rFonts w:ascii="Times New Roman" w:hAnsi="Times New Roman"/>
        <w:sz w:val="20"/>
      </w:rPr>
      <w:t xml:space="preserve">     </w:t>
    </w:r>
    <w:r w:rsidR="00EE2A4B">
      <w:rPr>
        <w:rFonts w:ascii="Times New Roman" w:hAnsi="Times New Roman"/>
        <w:sz w:val="20"/>
        <w:lang w:val="sr-Cyrl-RS"/>
      </w:rPr>
      <w:t xml:space="preserve">      </w:t>
    </w:r>
    <w:r w:rsidR="00EE2A4B">
      <w:rPr>
        <w:rFonts w:ascii="Times New Roman" w:hAnsi="Times New Roman"/>
        <w:sz w:val="20"/>
      </w:rPr>
      <w:t xml:space="preserve">          </w:t>
    </w:r>
    <w:r w:rsidR="00EE2A4B">
      <w:rPr>
        <w:rFonts w:ascii="Times New Roman" w:hAnsi="Times New Roman"/>
        <w:sz w:val="20"/>
        <w:lang w:val="sr-Cyrl-RS"/>
      </w:rPr>
      <w:t xml:space="preserve">         </w:t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D35246">
      <w:rPr>
        <w:rFonts w:ascii="Times New Roman" w:hAnsi="Times New Roman"/>
        <w:noProof/>
        <w:sz w:val="20"/>
        <w:lang w:eastAsia="ru-RU"/>
      </w:rPr>
      <w:t>29.01.2023.</w:t>
    </w:r>
    <w:r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 xml:space="preserve">    </w:t>
    </w:r>
    <w:r w:rsidR="00EE2A4B">
      <w:t xml:space="preserve">                                      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1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4F04" w:rsidRDefault="00784F04">
      <w:r>
        <w:separator/>
      </w:r>
    </w:p>
  </w:footnote>
  <w:footnote w:type="continuationSeparator" w:id="0">
    <w:p w:rsidR="00784F04" w:rsidRDefault="00784F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30F"/>
    <w:rsid w:val="000012C7"/>
    <w:rsid w:val="00013CBA"/>
    <w:rsid w:val="000157C3"/>
    <w:rsid w:val="00016BD4"/>
    <w:rsid w:val="00027281"/>
    <w:rsid w:val="0003048B"/>
    <w:rsid w:val="00030D2E"/>
    <w:rsid w:val="000435BA"/>
    <w:rsid w:val="00044960"/>
    <w:rsid w:val="00050D72"/>
    <w:rsid w:val="00052284"/>
    <w:rsid w:val="00060427"/>
    <w:rsid w:val="000706C9"/>
    <w:rsid w:val="00070726"/>
    <w:rsid w:val="00073950"/>
    <w:rsid w:val="00074523"/>
    <w:rsid w:val="00074EB6"/>
    <w:rsid w:val="00077ED0"/>
    <w:rsid w:val="00077F1E"/>
    <w:rsid w:val="00082551"/>
    <w:rsid w:val="00082D1A"/>
    <w:rsid w:val="00083043"/>
    <w:rsid w:val="00091EE7"/>
    <w:rsid w:val="00094435"/>
    <w:rsid w:val="000B03AE"/>
    <w:rsid w:val="000C037A"/>
    <w:rsid w:val="000C452A"/>
    <w:rsid w:val="000C5838"/>
    <w:rsid w:val="000D4939"/>
    <w:rsid w:val="000D4A2A"/>
    <w:rsid w:val="000D7329"/>
    <w:rsid w:val="000D7EFE"/>
    <w:rsid w:val="000E659D"/>
    <w:rsid w:val="000E7D7D"/>
    <w:rsid w:val="000F4E90"/>
    <w:rsid w:val="001009F2"/>
    <w:rsid w:val="00107503"/>
    <w:rsid w:val="001224A7"/>
    <w:rsid w:val="0013346C"/>
    <w:rsid w:val="001375BC"/>
    <w:rsid w:val="00140172"/>
    <w:rsid w:val="00143906"/>
    <w:rsid w:val="00143AA8"/>
    <w:rsid w:val="001571FE"/>
    <w:rsid w:val="001B0558"/>
    <w:rsid w:val="001C2F99"/>
    <w:rsid w:val="001C7539"/>
    <w:rsid w:val="001D39CF"/>
    <w:rsid w:val="001D5FEA"/>
    <w:rsid w:val="001D69EA"/>
    <w:rsid w:val="001F04C3"/>
    <w:rsid w:val="001F2B14"/>
    <w:rsid w:val="001F416B"/>
    <w:rsid w:val="001F4CCF"/>
    <w:rsid w:val="001F4F6A"/>
    <w:rsid w:val="001F5C1F"/>
    <w:rsid w:val="00200D56"/>
    <w:rsid w:val="002056BE"/>
    <w:rsid w:val="00206DEE"/>
    <w:rsid w:val="0021225F"/>
    <w:rsid w:val="00213262"/>
    <w:rsid w:val="00217687"/>
    <w:rsid w:val="00224FF0"/>
    <w:rsid w:val="00225B7B"/>
    <w:rsid w:val="00233310"/>
    <w:rsid w:val="00242303"/>
    <w:rsid w:val="00251312"/>
    <w:rsid w:val="002539D0"/>
    <w:rsid w:val="00260588"/>
    <w:rsid w:val="002707FF"/>
    <w:rsid w:val="00272FAC"/>
    <w:rsid w:val="0028137B"/>
    <w:rsid w:val="00285360"/>
    <w:rsid w:val="00287955"/>
    <w:rsid w:val="00292DCE"/>
    <w:rsid w:val="002A2F07"/>
    <w:rsid w:val="002B2CBD"/>
    <w:rsid w:val="002B66D1"/>
    <w:rsid w:val="002C0F67"/>
    <w:rsid w:val="002C30EA"/>
    <w:rsid w:val="002C33F6"/>
    <w:rsid w:val="002C6AB8"/>
    <w:rsid w:val="002D412D"/>
    <w:rsid w:val="002E35A9"/>
    <w:rsid w:val="002E5405"/>
    <w:rsid w:val="002E6D20"/>
    <w:rsid w:val="002F06FC"/>
    <w:rsid w:val="002F42A7"/>
    <w:rsid w:val="002F4B3D"/>
    <w:rsid w:val="0031156D"/>
    <w:rsid w:val="00315F1E"/>
    <w:rsid w:val="00317480"/>
    <w:rsid w:val="00321D34"/>
    <w:rsid w:val="00325E8E"/>
    <w:rsid w:val="003335F2"/>
    <w:rsid w:val="003351D5"/>
    <w:rsid w:val="00340109"/>
    <w:rsid w:val="00342731"/>
    <w:rsid w:val="00344A4B"/>
    <w:rsid w:val="0036514A"/>
    <w:rsid w:val="0038012D"/>
    <w:rsid w:val="0038621B"/>
    <w:rsid w:val="00391148"/>
    <w:rsid w:val="00392051"/>
    <w:rsid w:val="00393C2B"/>
    <w:rsid w:val="003A045D"/>
    <w:rsid w:val="003A1EB6"/>
    <w:rsid w:val="003A65DE"/>
    <w:rsid w:val="003B1628"/>
    <w:rsid w:val="003D19E2"/>
    <w:rsid w:val="003E4819"/>
    <w:rsid w:val="003E4E40"/>
    <w:rsid w:val="003F3023"/>
    <w:rsid w:val="003F6416"/>
    <w:rsid w:val="00401E29"/>
    <w:rsid w:val="004046C0"/>
    <w:rsid w:val="004127AF"/>
    <w:rsid w:val="00415DAE"/>
    <w:rsid w:val="00415E8D"/>
    <w:rsid w:val="00427E41"/>
    <w:rsid w:val="00430E5D"/>
    <w:rsid w:val="0043590E"/>
    <w:rsid w:val="0043643F"/>
    <w:rsid w:val="0043681B"/>
    <w:rsid w:val="00451911"/>
    <w:rsid w:val="00454544"/>
    <w:rsid w:val="00456E08"/>
    <w:rsid w:val="00461C0D"/>
    <w:rsid w:val="004634F3"/>
    <w:rsid w:val="00463E3C"/>
    <w:rsid w:val="00464127"/>
    <w:rsid w:val="00464802"/>
    <w:rsid w:val="00467678"/>
    <w:rsid w:val="00474F12"/>
    <w:rsid w:val="004750D9"/>
    <w:rsid w:val="0048007B"/>
    <w:rsid w:val="00481D24"/>
    <w:rsid w:val="00485BBC"/>
    <w:rsid w:val="004A65C9"/>
    <w:rsid w:val="004B263C"/>
    <w:rsid w:val="004C56DA"/>
    <w:rsid w:val="004C6829"/>
    <w:rsid w:val="004D0DE9"/>
    <w:rsid w:val="004D27A5"/>
    <w:rsid w:val="004E5EDD"/>
    <w:rsid w:val="004E6F06"/>
    <w:rsid w:val="004F1128"/>
    <w:rsid w:val="004F7271"/>
    <w:rsid w:val="00501072"/>
    <w:rsid w:val="00502240"/>
    <w:rsid w:val="00502CD5"/>
    <w:rsid w:val="00505233"/>
    <w:rsid w:val="005115AD"/>
    <w:rsid w:val="005125C4"/>
    <w:rsid w:val="00512D29"/>
    <w:rsid w:val="00513F15"/>
    <w:rsid w:val="00523636"/>
    <w:rsid w:val="00535F92"/>
    <w:rsid w:val="0054173E"/>
    <w:rsid w:val="00543AF4"/>
    <w:rsid w:val="00560543"/>
    <w:rsid w:val="005657AC"/>
    <w:rsid w:val="00567EE8"/>
    <w:rsid w:val="0057199D"/>
    <w:rsid w:val="00576907"/>
    <w:rsid w:val="005873CD"/>
    <w:rsid w:val="0058789A"/>
    <w:rsid w:val="00590272"/>
    <w:rsid w:val="00593021"/>
    <w:rsid w:val="00595B3D"/>
    <w:rsid w:val="005977B7"/>
    <w:rsid w:val="00597F7A"/>
    <w:rsid w:val="005B7378"/>
    <w:rsid w:val="005C725B"/>
    <w:rsid w:val="005C7DBB"/>
    <w:rsid w:val="005D33C8"/>
    <w:rsid w:val="005F1866"/>
    <w:rsid w:val="00603721"/>
    <w:rsid w:val="006044AE"/>
    <w:rsid w:val="00604DF7"/>
    <w:rsid w:val="00605760"/>
    <w:rsid w:val="006163B7"/>
    <w:rsid w:val="00620259"/>
    <w:rsid w:val="00626ADA"/>
    <w:rsid w:val="006403BE"/>
    <w:rsid w:val="00642A53"/>
    <w:rsid w:val="00653CDD"/>
    <w:rsid w:val="006547B7"/>
    <w:rsid w:val="0065620D"/>
    <w:rsid w:val="0066264F"/>
    <w:rsid w:val="006629E1"/>
    <w:rsid w:val="00664D86"/>
    <w:rsid w:val="00674035"/>
    <w:rsid w:val="006807EF"/>
    <w:rsid w:val="00683551"/>
    <w:rsid w:val="0069290C"/>
    <w:rsid w:val="006953E6"/>
    <w:rsid w:val="006A14CD"/>
    <w:rsid w:val="006B0DEC"/>
    <w:rsid w:val="006B53DB"/>
    <w:rsid w:val="006C13DA"/>
    <w:rsid w:val="006C661B"/>
    <w:rsid w:val="006C6D34"/>
    <w:rsid w:val="006C721F"/>
    <w:rsid w:val="006D0A0C"/>
    <w:rsid w:val="006F0BA7"/>
    <w:rsid w:val="006F3035"/>
    <w:rsid w:val="006F3189"/>
    <w:rsid w:val="006F43C7"/>
    <w:rsid w:val="007038A6"/>
    <w:rsid w:val="0070437C"/>
    <w:rsid w:val="00706636"/>
    <w:rsid w:val="00707446"/>
    <w:rsid w:val="00710574"/>
    <w:rsid w:val="00711A2E"/>
    <w:rsid w:val="00712B84"/>
    <w:rsid w:val="007200FD"/>
    <w:rsid w:val="00722ABC"/>
    <w:rsid w:val="007231DA"/>
    <w:rsid w:val="00726C8C"/>
    <w:rsid w:val="007342D9"/>
    <w:rsid w:val="00740134"/>
    <w:rsid w:val="00743911"/>
    <w:rsid w:val="00760D9E"/>
    <w:rsid w:val="007654AC"/>
    <w:rsid w:val="007722BC"/>
    <w:rsid w:val="00784F04"/>
    <w:rsid w:val="0079059E"/>
    <w:rsid w:val="00793134"/>
    <w:rsid w:val="007A6EB7"/>
    <w:rsid w:val="007A7F78"/>
    <w:rsid w:val="007B138F"/>
    <w:rsid w:val="007B1BD4"/>
    <w:rsid w:val="007C14C7"/>
    <w:rsid w:val="007C17CD"/>
    <w:rsid w:val="007D1FED"/>
    <w:rsid w:val="007D66EB"/>
    <w:rsid w:val="007E1429"/>
    <w:rsid w:val="007E5A43"/>
    <w:rsid w:val="007E6EC6"/>
    <w:rsid w:val="007F4AE5"/>
    <w:rsid w:val="007F4E05"/>
    <w:rsid w:val="00801277"/>
    <w:rsid w:val="0080159C"/>
    <w:rsid w:val="0080469E"/>
    <w:rsid w:val="00807E15"/>
    <w:rsid w:val="00812DBC"/>
    <w:rsid w:val="00815E2A"/>
    <w:rsid w:val="008237F4"/>
    <w:rsid w:val="00836BE0"/>
    <w:rsid w:val="00836E7D"/>
    <w:rsid w:val="00847157"/>
    <w:rsid w:val="008477ED"/>
    <w:rsid w:val="008522E2"/>
    <w:rsid w:val="00854AEE"/>
    <w:rsid w:val="0086128E"/>
    <w:rsid w:val="00861839"/>
    <w:rsid w:val="00861E25"/>
    <w:rsid w:val="00862412"/>
    <w:rsid w:val="008646CF"/>
    <w:rsid w:val="0086576F"/>
    <w:rsid w:val="008669C6"/>
    <w:rsid w:val="0087288B"/>
    <w:rsid w:val="00873F44"/>
    <w:rsid w:val="00874658"/>
    <w:rsid w:val="00877E6D"/>
    <w:rsid w:val="00880B9C"/>
    <w:rsid w:val="008873D6"/>
    <w:rsid w:val="00890FB6"/>
    <w:rsid w:val="008A1923"/>
    <w:rsid w:val="008A231D"/>
    <w:rsid w:val="008A534D"/>
    <w:rsid w:val="008A76F5"/>
    <w:rsid w:val="008B11EF"/>
    <w:rsid w:val="008C231C"/>
    <w:rsid w:val="008C284A"/>
    <w:rsid w:val="008C2D3B"/>
    <w:rsid w:val="008D7E7E"/>
    <w:rsid w:val="008E1EAD"/>
    <w:rsid w:val="008E1EE2"/>
    <w:rsid w:val="008E336C"/>
    <w:rsid w:val="008E7909"/>
    <w:rsid w:val="008F049A"/>
    <w:rsid w:val="008F2FFE"/>
    <w:rsid w:val="008F35C4"/>
    <w:rsid w:val="008F5383"/>
    <w:rsid w:val="008F5E30"/>
    <w:rsid w:val="009027DB"/>
    <w:rsid w:val="00902DF6"/>
    <w:rsid w:val="00903D59"/>
    <w:rsid w:val="00905ACE"/>
    <w:rsid w:val="009065B0"/>
    <w:rsid w:val="00916CAD"/>
    <w:rsid w:val="0092295A"/>
    <w:rsid w:val="00931C23"/>
    <w:rsid w:val="00932FF7"/>
    <w:rsid w:val="009359BA"/>
    <w:rsid w:val="0093698A"/>
    <w:rsid w:val="00940152"/>
    <w:rsid w:val="00943767"/>
    <w:rsid w:val="00947222"/>
    <w:rsid w:val="00953E0A"/>
    <w:rsid w:val="0096270A"/>
    <w:rsid w:val="0096340B"/>
    <w:rsid w:val="009671E1"/>
    <w:rsid w:val="00967D66"/>
    <w:rsid w:val="0097300C"/>
    <w:rsid w:val="009769DD"/>
    <w:rsid w:val="0097720D"/>
    <w:rsid w:val="00980AEE"/>
    <w:rsid w:val="00982D3C"/>
    <w:rsid w:val="00984921"/>
    <w:rsid w:val="00986342"/>
    <w:rsid w:val="0099302A"/>
    <w:rsid w:val="00993830"/>
    <w:rsid w:val="009A2677"/>
    <w:rsid w:val="009A3CEB"/>
    <w:rsid w:val="009B4328"/>
    <w:rsid w:val="009C40C1"/>
    <w:rsid w:val="009C55F4"/>
    <w:rsid w:val="009D1228"/>
    <w:rsid w:val="009D1D53"/>
    <w:rsid w:val="009D4635"/>
    <w:rsid w:val="009D5690"/>
    <w:rsid w:val="009E07EE"/>
    <w:rsid w:val="009E3575"/>
    <w:rsid w:val="009E63F8"/>
    <w:rsid w:val="00A00136"/>
    <w:rsid w:val="00A07DF6"/>
    <w:rsid w:val="00A10EB8"/>
    <w:rsid w:val="00A14681"/>
    <w:rsid w:val="00A1480E"/>
    <w:rsid w:val="00A25880"/>
    <w:rsid w:val="00A33201"/>
    <w:rsid w:val="00A369EA"/>
    <w:rsid w:val="00A41E9F"/>
    <w:rsid w:val="00A47BE1"/>
    <w:rsid w:val="00A5789C"/>
    <w:rsid w:val="00A57A72"/>
    <w:rsid w:val="00A6450B"/>
    <w:rsid w:val="00A64A3F"/>
    <w:rsid w:val="00A736F7"/>
    <w:rsid w:val="00A879C1"/>
    <w:rsid w:val="00A87F13"/>
    <w:rsid w:val="00A90510"/>
    <w:rsid w:val="00AA1D94"/>
    <w:rsid w:val="00AA3AE2"/>
    <w:rsid w:val="00AB116F"/>
    <w:rsid w:val="00AB5B2C"/>
    <w:rsid w:val="00AB7E78"/>
    <w:rsid w:val="00AC2788"/>
    <w:rsid w:val="00AC5B04"/>
    <w:rsid w:val="00AD7B59"/>
    <w:rsid w:val="00AE68AF"/>
    <w:rsid w:val="00AF131A"/>
    <w:rsid w:val="00AF5CE1"/>
    <w:rsid w:val="00AF67A3"/>
    <w:rsid w:val="00B01110"/>
    <w:rsid w:val="00B0153F"/>
    <w:rsid w:val="00B2169E"/>
    <w:rsid w:val="00B22902"/>
    <w:rsid w:val="00B24995"/>
    <w:rsid w:val="00B31A35"/>
    <w:rsid w:val="00B34B6F"/>
    <w:rsid w:val="00B449DB"/>
    <w:rsid w:val="00B44AA1"/>
    <w:rsid w:val="00B45B58"/>
    <w:rsid w:val="00B500DB"/>
    <w:rsid w:val="00B72310"/>
    <w:rsid w:val="00B803C4"/>
    <w:rsid w:val="00B94929"/>
    <w:rsid w:val="00BA5CD5"/>
    <w:rsid w:val="00BA7E6C"/>
    <w:rsid w:val="00BB7B24"/>
    <w:rsid w:val="00BC2CAF"/>
    <w:rsid w:val="00BC3564"/>
    <w:rsid w:val="00BC6E24"/>
    <w:rsid w:val="00BD562A"/>
    <w:rsid w:val="00BD65B9"/>
    <w:rsid w:val="00BE0415"/>
    <w:rsid w:val="00BF1231"/>
    <w:rsid w:val="00BF2880"/>
    <w:rsid w:val="00BF461F"/>
    <w:rsid w:val="00C018DC"/>
    <w:rsid w:val="00C04547"/>
    <w:rsid w:val="00C06B2F"/>
    <w:rsid w:val="00C1158E"/>
    <w:rsid w:val="00C12B56"/>
    <w:rsid w:val="00C13DFA"/>
    <w:rsid w:val="00C165F9"/>
    <w:rsid w:val="00C2302D"/>
    <w:rsid w:val="00C23A06"/>
    <w:rsid w:val="00C34D34"/>
    <w:rsid w:val="00C3727F"/>
    <w:rsid w:val="00C44423"/>
    <w:rsid w:val="00C5430F"/>
    <w:rsid w:val="00C56A7F"/>
    <w:rsid w:val="00C57A61"/>
    <w:rsid w:val="00C62E21"/>
    <w:rsid w:val="00C90184"/>
    <w:rsid w:val="00C912A5"/>
    <w:rsid w:val="00C917D8"/>
    <w:rsid w:val="00C968B3"/>
    <w:rsid w:val="00C970FA"/>
    <w:rsid w:val="00CA2A04"/>
    <w:rsid w:val="00CA4E8A"/>
    <w:rsid w:val="00CA4F40"/>
    <w:rsid w:val="00CA5808"/>
    <w:rsid w:val="00CB1CB9"/>
    <w:rsid w:val="00CB2C76"/>
    <w:rsid w:val="00CC24FA"/>
    <w:rsid w:val="00CC331E"/>
    <w:rsid w:val="00CD1E4D"/>
    <w:rsid w:val="00CD38C4"/>
    <w:rsid w:val="00CF370D"/>
    <w:rsid w:val="00CF5D94"/>
    <w:rsid w:val="00D002D8"/>
    <w:rsid w:val="00D01F79"/>
    <w:rsid w:val="00D02BB3"/>
    <w:rsid w:val="00D07FEB"/>
    <w:rsid w:val="00D22FAF"/>
    <w:rsid w:val="00D25C7A"/>
    <w:rsid w:val="00D3067C"/>
    <w:rsid w:val="00D31879"/>
    <w:rsid w:val="00D35246"/>
    <w:rsid w:val="00D4172A"/>
    <w:rsid w:val="00D41B28"/>
    <w:rsid w:val="00D45177"/>
    <w:rsid w:val="00D45C49"/>
    <w:rsid w:val="00D4648C"/>
    <w:rsid w:val="00D46C16"/>
    <w:rsid w:val="00D519A8"/>
    <w:rsid w:val="00D5513B"/>
    <w:rsid w:val="00D62A67"/>
    <w:rsid w:val="00D742BB"/>
    <w:rsid w:val="00D75ECA"/>
    <w:rsid w:val="00D858C4"/>
    <w:rsid w:val="00D92AAD"/>
    <w:rsid w:val="00D96B14"/>
    <w:rsid w:val="00DA014B"/>
    <w:rsid w:val="00DA0555"/>
    <w:rsid w:val="00DA2C23"/>
    <w:rsid w:val="00DB2E0F"/>
    <w:rsid w:val="00DC30BC"/>
    <w:rsid w:val="00DC484F"/>
    <w:rsid w:val="00DD5782"/>
    <w:rsid w:val="00DD6843"/>
    <w:rsid w:val="00DE506D"/>
    <w:rsid w:val="00DF0298"/>
    <w:rsid w:val="00DF5DBA"/>
    <w:rsid w:val="00E0094C"/>
    <w:rsid w:val="00E01CD7"/>
    <w:rsid w:val="00E02C80"/>
    <w:rsid w:val="00E0710D"/>
    <w:rsid w:val="00E1026C"/>
    <w:rsid w:val="00E16EFC"/>
    <w:rsid w:val="00E17616"/>
    <w:rsid w:val="00E17B0B"/>
    <w:rsid w:val="00E30048"/>
    <w:rsid w:val="00E33846"/>
    <w:rsid w:val="00E4246D"/>
    <w:rsid w:val="00E45B51"/>
    <w:rsid w:val="00E53F7F"/>
    <w:rsid w:val="00E6011B"/>
    <w:rsid w:val="00E6272E"/>
    <w:rsid w:val="00E74320"/>
    <w:rsid w:val="00E82AE2"/>
    <w:rsid w:val="00E82E80"/>
    <w:rsid w:val="00E975DF"/>
    <w:rsid w:val="00EA0237"/>
    <w:rsid w:val="00EA2344"/>
    <w:rsid w:val="00EA3699"/>
    <w:rsid w:val="00EA6444"/>
    <w:rsid w:val="00EA75B8"/>
    <w:rsid w:val="00EA7C86"/>
    <w:rsid w:val="00EB4B32"/>
    <w:rsid w:val="00EB5B8A"/>
    <w:rsid w:val="00EB74F2"/>
    <w:rsid w:val="00EC3A07"/>
    <w:rsid w:val="00ED208F"/>
    <w:rsid w:val="00ED6E3A"/>
    <w:rsid w:val="00ED6FA3"/>
    <w:rsid w:val="00ED7DF2"/>
    <w:rsid w:val="00EE2A4B"/>
    <w:rsid w:val="00EE3058"/>
    <w:rsid w:val="00EF7D6F"/>
    <w:rsid w:val="00F13447"/>
    <w:rsid w:val="00F2059F"/>
    <w:rsid w:val="00F212EB"/>
    <w:rsid w:val="00F307BF"/>
    <w:rsid w:val="00F44086"/>
    <w:rsid w:val="00F63D28"/>
    <w:rsid w:val="00F65ECA"/>
    <w:rsid w:val="00F6684F"/>
    <w:rsid w:val="00F752E2"/>
    <w:rsid w:val="00F77568"/>
    <w:rsid w:val="00F873DD"/>
    <w:rsid w:val="00F8757F"/>
    <w:rsid w:val="00F9369B"/>
    <w:rsid w:val="00F95B24"/>
    <w:rsid w:val="00F970ED"/>
    <w:rsid w:val="00F972C9"/>
    <w:rsid w:val="00F97AD3"/>
    <w:rsid w:val="00FB0AEF"/>
    <w:rsid w:val="00FB4416"/>
    <w:rsid w:val="00FB5660"/>
    <w:rsid w:val="00FB7D5D"/>
    <w:rsid w:val="00FB7DA5"/>
    <w:rsid w:val="00FC0A72"/>
    <w:rsid w:val="00FC528D"/>
    <w:rsid w:val="00FD08C8"/>
    <w:rsid w:val="00FD367A"/>
    <w:rsid w:val="00FD44C7"/>
    <w:rsid w:val="00FD5AA0"/>
    <w:rsid w:val="00FE6228"/>
    <w:rsid w:val="00FE7DEC"/>
    <w:rsid w:val="00FF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DF856-AFA9-4E2E-9BF5-F8C88EDF0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REZ_ISP.DOT</Template>
  <TotalTime>118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METROLOSKA LABRATORIJA</dc:creator>
  <cp:lastModifiedBy>Jovan</cp:lastModifiedBy>
  <cp:revision>362</cp:revision>
  <cp:lastPrinted>2023-12-21T13:20:00Z</cp:lastPrinted>
  <dcterms:created xsi:type="dcterms:W3CDTF">2024-04-20T22:56:00Z</dcterms:created>
  <dcterms:modified xsi:type="dcterms:W3CDTF">2024-06-04T13:01:00Z</dcterms:modified>
</cp:coreProperties>
</file>