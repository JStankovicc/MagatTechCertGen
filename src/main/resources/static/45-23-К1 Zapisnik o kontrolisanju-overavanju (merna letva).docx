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BC3564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41E9F" w:rsidRPr="00E246B3" w:rsidRDefault="00D003F8" w:rsidP="00322F06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Cyrl-RS"/>
              </w:rPr>
              <w:t xml:space="preserve">                           </w:t>
            </w:r>
            <w:r w:rsidR="009D6B40">
              <w:rPr>
                <w:rFonts w:ascii="Times New Roman" w:hAnsi="Times New Roman"/>
                <w:b/>
                <w:lang w:val="sr-Cyrl-RS"/>
              </w:rPr>
              <w:t>4</w:t>
            </w:r>
            <w:r w:rsidR="00322F06">
              <w:rPr>
                <w:rFonts w:ascii="Times New Roman" w:hAnsi="Times New Roman"/>
                <w:b/>
                <w:lang w:val="sr-Cyrl-RS"/>
              </w:rPr>
              <w:t>5</w:t>
            </w:r>
            <w:r w:rsidR="00FD367A" w:rsidRPr="004634F3">
              <w:rPr>
                <w:rFonts w:ascii="Times New Roman" w:hAnsi="Times New Roman"/>
                <w:b/>
              </w:rPr>
              <w:t>/</w:t>
            </w:r>
            <w:r w:rsidR="005F1866">
              <w:rPr>
                <w:rFonts w:ascii="Times New Roman" w:hAnsi="Times New Roman"/>
                <w:b/>
                <w:lang w:val="sr-Cyrl-RS"/>
              </w:rPr>
              <w:t>23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 w:rsidR="009D6B40">
              <w:rPr>
                <w:rFonts w:ascii="Times New Roman" w:hAnsi="Times New Roman"/>
                <w:b/>
                <w:lang w:val="sr-Cyrl-RS"/>
              </w:rPr>
              <w:t>1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9218EC" w:rsidRPr="00E246B3" w:rsidRDefault="00E63A11" w:rsidP="00FD367A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Ванредно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BC3564" w:rsidRPr="009D6B40" w:rsidRDefault="00E63A11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Gilbarco Acis doo</w:t>
            </w:r>
          </w:p>
        </w:tc>
      </w:tr>
      <w:tr w:rsidR="006A14CD" w:rsidRPr="004634F3" w:rsidTr="00BC3564">
        <w:trPr>
          <w:trHeight w:val="670"/>
        </w:trPr>
        <w:tc>
          <w:tcPr>
            <w:tcW w:w="10632" w:type="dxa"/>
            <w:gridSpan w:val="11"/>
          </w:tcPr>
          <w:p w:rsidR="00322F06" w:rsidRDefault="006A14CD" w:rsidP="00FD367A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  <w:r w:rsidR="00322F06">
              <w:t xml:space="preserve"> </w:t>
            </w:r>
          </w:p>
          <w:p w:rsidR="00BC3564" w:rsidRPr="00322F06" w:rsidRDefault="00322F06" w:rsidP="000D564B">
            <w:pPr>
              <w:rPr>
                <w:rFonts w:ascii="Times New Roman" w:hAnsi="Times New Roman"/>
              </w:rPr>
            </w:pPr>
            <w:r w:rsidRPr="00322F06">
              <w:rPr>
                <w:rFonts w:ascii="Times New Roman" w:hAnsi="Times New Roman"/>
              </w:rPr>
              <w:t>DEM doo Maršala Tita bb, Kulpin</w:t>
            </w:r>
          </w:p>
        </w:tc>
      </w:tr>
      <w:tr w:rsidR="002707FF" w:rsidRPr="004634F3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D003F8" w:rsidRPr="00322F06" w:rsidRDefault="00322F06" w:rsidP="00D003F8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311/2015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902DF6" w:rsidRPr="004634F3" w:rsidTr="00BC3564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ALMIO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ALMIO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BC3564" w:rsidRPr="00BC3564" w:rsidRDefault="00BD2A46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D-00-25</w:t>
            </w:r>
          </w:p>
        </w:tc>
      </w:tr>
      <w:tr w:rsidR="00CF370D" w:rsidRPr="004634F3" w:rsidTr="00BC3564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6B3CCF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0 mm do </w:t>
            </w:r>
            <w:r w:rsidR="00CE1C1C">
              <w:rPr>
                <w:rFonts w:ascii="Times New Roman" w:hAnsi="Times New Roman"/>
                <w:lang w:val="sr-Latn-RS"/>
              </w:rPr>
              <w:t>3</w:t>
            </w:r>
            <w:r w:rsidR="00BC3564"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1 mm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</w:p>
        </w:tc>
      </w:tr>
      <w:tr w:rsidR="00CF370D" w:rsidRPr="004634F3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902DFC" w:rsidRDefault="00CF370D" w:rsidP="009D6B4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995B7D">
              <w:rPr>
                <w:rFonts w:ascii="Times New Roman" w:hAnsi="Times New Roman"/>
                <w:b/>
                <w:lang w:val="sr-Cyrl-RS"/>
              </w:rPr>
              <w:t>19</w:t>
            </w:r>
            <w:r w:rsidR="00BC3564">
              <w:rPr>
                <w:rFonts w:ascii="Times New Roman" w:hAnsi="Times New Roman"/>
                <w:b/>
              </w:rPr>
              <w:t>,</w:t>
            </w:r>
            <w:r w:rsidR="009D6B40">
              <w:rPr>
                <w:rFonts w:ascii="Times New Roman" w:hAnsi="Times New Roman"/>
                <w:b/>
                <w:lang w:val="sr-Latn-RS"/>
              </w:rPr>
              <w:t>4</w:t>
            </w:r>
            <w:r w:rsidRPr="004634F3">
              <w:rPr>
                <w:rFonts w:ascii="Times New Roman" w:hAnsi="Times New Roman"/>
                <w:b/>
              </w:rPr>
              <w:t xml:space="preserve">  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9D6B40">
              <w:rPr>
                <w:rFonts w:ascii="Times New Roman" w:hAnsi="Times New Roman"/>
                <w:b/>
                <w:lang w:val="sr-Latn-RS"/>
              </w:rPr>
              <w:t>49,8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902DFC" w:rsidP="00902DFC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4634F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E246B3" w:rsidRPr="004634F3" w:rsidRDefault="00E246B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5977B7" w:rsidRPr="004634F3" w:rsidRDefault="005977B7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F6565C" w:rsidRPr="00096662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±</w:t>
                  </w:r>
                </w:p>
              </w:tc>
            </w:tr>
            <w:tr w:rsidR="00F6565C" w:rsidRPr="00096662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F6565C" w:rsidRPr="00096662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E63A11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-0,35</w:t>
                  </w:r>
                </w:p>
              </w:tc>
              <w:tc>
                <w:tcPr>
                  <w:tcW w:w="1300" w:type="dxa"/>
                  <w:vAlign w:val="bottom"/>
                </w:tcPr>
                <w:p w:rsidR="00995B7D" w:rsidRPr="00E246B3" w:rsidRDefault="00995B7D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1,4</w:t>
                  </w:r>
                </w:p>
              </w:tc>
            </w:tr>
            <w:tr w:rsidR="00F6565C" w:rsidRPr="00096662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322F06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-0,40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E246B3" w:rsidRDefault="00E246B3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1,4</w:t>
                  </w:r>
                </w:p>
              </w:tc>
            </w:tr>
            <w:tr w:rsidR="00F6565C" w:rsidRPr="00096662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322F06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-0,40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E246B3" w:rsidRDefault="00E246B3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1,8</w:t>
                  </w:r>
                </w:p>
              </w:tc>
            </w:tr>
            <w:tr w:rsidR="00F6565C" w:rsidRPr="00096662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322F06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-0,40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E246B3" w:rsidRDefault="00E246B3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1,8</w:t>
                  </w:r>
                </w:p>
              </w:tc>
            </w:tr>
            <w:tr w:rsidR="00F6565C" w:rsidRPr="00096662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322F06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-0,45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E246B3" w:rsidRDefault="00E246B3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2,2</w:t>
                  </w:r>
                </w:p>
              </w:tc>
            </w:tr>
            <w:tr w:rsidR="00F6565C" w:rsidRPr="00096662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F6565C" w:rsidRPr="00E63A11" w:rsidRDefault="00322F06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-0,55</w:t>
                  </w:r>
                </w:p>
              </w:tc>
              <w:tc>
                <w:tcPr>
                  <w:tcW w:w="1300" w:type="dxa"/>
                  <w:vAlign w:val="bottom"/>
                </w:tcPr>
                <w:p w:rsidR="00F6565C" w:rsidRPr="00E246B3" w:rsidRDefault="00E246B3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2,2</w:t>
                  </w:r>
                </w:p>
              </w:tc>
            </w:tr>
          </w:tbl>
          <w:p w:rsidR="00BC3564" w:rsidRDefault="00BC3564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96662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F6565C" w:rsidRPr="00E1026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F6565C" w:rsidRPr="00F77568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F6565C" w:rsidRPr="00767F56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F6565C" w:rsidRPr="00096662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F6565C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9218EC" w:rsidRPr="00096662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218EC" w:rsidRPr="00322F06" w:rsidRDefault="00322F06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lang w:val="sr-Cyrl-RS"/>
                    </w:rPr>
                    <w:t>660-661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02DFC" w:rsidRPr="00322F06" w:rsidRDefault="00322F06" w:rsidP="00902DF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lang w:val="sr-Latn-RS"/>
                    </w:rPr>
                  </w:pPr>
                  <w:r w:rsidRPr="00902DFC">
                    <w:rPr>
                      <w:rFonts w:ascii="Times New Roman" w:hAnsi="Times New Roman"/>
                      <w:color w:val="000000"/>
                      <w:sz w:val="22"/>
                      <w:lang w:val="sr-Cyrl-RS"/>
                    </w:rPr>
                    <w:t>±</w:t>
                  </w:r>
                  <w:r w:rsidRPr="00902DFC">
                    <w:rPr>
                      <w:rFonts w:ascii="Times New Roman" w:hAnsi="Times New Roman"/>
                      <w:b/>
                      <w:bCs/>
                      <w:sz w:val="22"/>
                      <w:lang w:val="sr-Latn-RS"/>
                    </w:rPr>
                    <w:t>0,4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lang w:val="sr-Cyrl-RS"/>
                    </w:rPr>
                  </w:pPr>
                  <w:r w:rsidRPr="00902DFC">
                    <w:rPr>
                      <w:rFonts w:ascii="Times New Roman" w:hAnsi="Times New Roman"/>
                      <w:b/>
                      <w:bCs/>
                      <w:sz w:val="22"/>
                      <w:lang w:val="sr-Latn-RS"/>
                    </w:rPr>
                    <w:t>0,4</w:t>
                  </w:r>
                </w:p>
              </w:tc>
            </w:tr>
            <w:tr w:rsidR="009218EC" w:rsidRPr="00096662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661-662</w:t>
                  </w:r>
                </w:p>
              </w:tc>
              <w:tc>
                <w:tcPr>
                  <w:tcW w:w="1300" w:type="dxa"/>
                </w:tcPr>
                <w:p w:rsidR="009D6B40" w:rsidRPr="00322F06" w:rsidRDefault="00322F06" w:rsidP="009D6B40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902DFC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lang w:val="sr-Cyrl-RS"/>
                    </w:rPr>
                  </w:pPr>
                </w:p>
              </w:tc>
            </w:tr>
            <w:tr w:rsidR="009218EC" w:rsidRPr="00096662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1530-1531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322F06" w:rsidRDefault="00322F06" w:rsidP="00902DF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</w:tr>
            <w:tr w:rsidR="009218EC" w:rsidRPr="00096662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1531-1532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902DFC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</w:tr>
            <w:tr w:rsidR="009218EC" w:rsidRPr="00096662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2250-2251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322F06" w:rsidRDefault="00322F06" w:rsidP="00902DF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</w:rPr>
                  </w:pPr>
                </w:p>
              </w:tc>
            </w:tr>
            <w:tr w:rsidR="009218EC" w:rsidRPr="00096662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2251-2252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9218EC" w:rsidRPr="00902DFC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96662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2863-2864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218EC" w:rsidRPr="00322F06" w:rsidRDefault="00322F06" w:rsidP="00902DFC">
                  <w:pPr>
                    <w:jc w:val="center"/>
                    <w:rPr>
                      <w:rFonts w:ascii="Times New Roman" w:hAnsi="Times New Roman"/>
                      <w:b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lang w:val="sr-Cyrl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96662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sz w:val="22"/>
                      <w:lang w:val="sr-Cyrl-RS"/>
                    </w:rPr>
                    <w:t>2864-2865</w:t>
                  </w:r>
                </w:p>
              </w:tc>
              <w:tc>
                <w:tcPr>
                  <w:tcW w:w="1300" w:type="dxa"/>
                </w:tcPr>
                <w:p w:rsidR="009218EC" w:rsidRPr="00322F06" w:rsidRDefault="00322F06" w:rsidP="009218EC">
                  <w:pPr>
                    <w:jc w:val="center"/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lang w:val="sr-Cyrl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218EC" w:rsidRPr="00902DFC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BA72FE" w:rsidRDefault="00BA72FE" w:rsidP="00902DF6">
            <w:pPr>
              <w:pStyle w:val="Heading4"/>
            </w:pPr>
          </w:p>
          <w:p w:rsidR="00BA72FE" w:rsidRPr="00BA72FE" w:rsidRDefault="00BA72FE" w:rsidP="00BA72FE"/>
          <w:p w:rsidR="00BA72FE" w:rsidRPr="00BA72FE" w:rsidRDefault="00BA72FE" w:rsidP="00BA72FE"/>
          <w:p w:rsidR="00BA72FE" w:rsidRDefault="00BA72FE" w:rsidP="00BA72FE"/>
          <w:p w:rsidR="00513F15" w:rsidRPr="00BA72FE" w:rsidRDefault="00513F15" w:rsidP="00BA72FE"/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BC3564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D564B" w:rsidRDefault="00322F06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63</w:t>
            </w:r>
          </w:p>
          <w:p w:rsidR="00322F06" w:rsidRPr="00322F06" w:rsidRDefault="00322F06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22</w:t>
            </w:r>
          </w:p>
        </w:tc>
        <w:tc>
          <w:tcPr>
            <w:tcW w:w="4536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AE68AF" w:rsidRDefault="00902DFC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25</w:t>
            </w:r>
          </w:p>
          <w:p w:rsidR="00902DF6" w:rsidRPr="004634F3" w:rsidRDefault="00902DFC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131</w:t>
            </w:r>
          </w:p>
        </w:tc>
      </w:tr>
      <w:tr w:rsidR="0043681B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75768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E246B3" w:rsidRPr="00664DB0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 w:rsidR="00E246B3"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 w:rsidR="00E246B3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 и 26/90)</w:t>
            </w:r>
            <w:r w:rsidR="00E246B3"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9218EC" w:rsidRPr="009218EC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0D2B45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0D2B45">
              <w:rPr>
                <w:rFonts w:ascii="Times New Roman" w:hAnsi="Times New Roman"/>
                <w:lang w:val="sr-Latn-RS"/>
              </w:rPr>
              <w:t>21</w:t>
            </w:r>
            <w:r w:rsidR="00F6565C">
              <w:rPr>
                <w:rFonts w:ascii="Times New Roman" w:hAnsi="Times New Roman"/>
                <w:lang w:val="sr-Cyrl-RS"/>
              </w:rPr>
              <w:t>.</w:t>
            </w:r>
            <w:r w:rsidR="000D2B45">
              <w:rPr>
                <w:rFonts w:ascii="Times New Roman" w:hAnsi="Times New Roman"/>
                <w:lang w:val="sr-Cyrl-RS"/>
              </w:rPr>
              <w:t>1</w:t>
            </w:r>
            <w:r w:rsidR="00E63A11">
              <w:rPr>
                <w:rFonts w:ascii="Times New Roman" w:hAnsi="Times New Roman"/>
                <w:lang w:val="sr-Latn-RS"/>
              </w:rPr>
              <w:t>2</w:t>
            </w:r>
            <w:r w:rsidR="00880B9C">
              <w:rPr>
                <w:rFonts w:ascii="Times New Roman" w:hAnsi="Times New Roman"/>
                <w:lang w:val="sr-Cyrl-RS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9D1228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Никола Даниловић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0D2B45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0D2B45">
              <w:rPr>
                <w:rFonts w:ascii="Times New Roman" w:hAnsi="Times New Roman"/>
                <w:lang w:val="sr-Cyrl-RS"/>
              </w:rPr>
              <w:t>21</w:t>
            </w:r>
            <w:r w:rsidR="00F6565C">
              <w:rPr>
                <w:rFonts w:ascii="Times New Roman" w:hAnsi="Times New Roman"/>
              </w:rPr>
              <w:t>.</w:t>
            </w:r>
            <w:r w:rsidR="000D2B45">
              <w:rPr>
                <w:rFonts w:ascii="Times New Roman" w:hAnsi="Times New Roman"/>
              </w:rPr>
              <w:t>12</w:t>
            </w:r>
            <w:r w:rsidR="00EB5B8A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Маја Алексић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10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2C2" w:rsidRDefault="00BC32C2">
      <w:r>
        <w:separator/>
      </w:r>
    </w:p>
  </w:endnote>
  <w:endnote w:type="continuationSeparator" w:id="0">
    <w:p w:rsidR="00BC32C2" w:rsidRDefault="00BC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6B624A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2C2" w:rsidRDefault="00BC32C2">
      <w:r>
        <w:separator/>
      </w:r>
    </w:p>
  </w:footnote>
  <w:footnote w:type="continuationSeparator" w:id="0">
    <w:p w:rsidR="00BC32C2" w:rsidRDefault="00BC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41A"/>
    <w:rsid w:val="00013CBA"/>
    <w:rsid w:val="00027281"/>
    <w:rsid w:val="0003048B"/>
    <w:rsid w:val="00035B70"/>
    <w:rsid w:val="00044960"/>
    <w:rsid w:val="00044C3C"/>
    <w:rsid w:val="00056F80"/>
    <w:rsid w:val="00060427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F4E90"/>
    <w:rsid w:val="001009F2"/>
    <w:rsid w:val="0010346D"/>
    <w:rsid w:val="00107503"/>
    <w:rsid w:val="00107655"/>
    <w:rsid w:val="0013346C"/>
    <w:rsid w:val="00140172"/>
    <w:rsid w:val="00186B62"/>
    <w:rsid w:val="001A3A7B"/>
    <w:rsid w:val="001C2F99"/>
    <w:rsid w:val="001C7539"/>
    <w:rsid w:val="001D39CF"/>
    <w:rsid w:val="001D5FEA"/>
    <w:rsid w:val="001F04C3"/>
    <w:rsid w:val="001F4F6A"/>
    <w:rsid w:val="00206DEE"/>
    <w:rsid w:val="0021225F"/>
    <w:rsid w:val="0021290F"/>
    <w:rsid w:val="00217687"/>
    <w:rsid w:val="00224FF0"/>
    <w:rsid w:val="00225B7B"/>
    <w:rsid w:val="00226AD3"/>
    <w:rsid w:val="00242303"/>
    <w:rsid w:val="00251312"/>
    <w:rsid w:val="00260588"/>
    <w:rsid w:val="002628A4"/>
    <w:rsid w:val="00262C7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3019D4"/>
    <w:rsid w:val="00315F1E"/>
    <w:rsid w:val="00317480"/>
    <w:rsid w:val="00322F06"/>
    <w:rsid w:val="00325E8E"/>
    <w:rsid w:val="003335F2"/>
    <w:rsid w:val="00342731"/>
    <w:rsid w:val="00392051"/>
    <w:rsid w:val="00393C2B"/>
    <w:rsid w:val="003A1EB6"/>
    <w:rsid w:val="003D19E2"/>
    <w:rsid w:val="003E1AA6"/>
    <w:rsid w:val="003E4819"/>
    <w:rsid w:val="003E4E40"/>
    <w:rsid w:val="003F3023"/>
    <w:rsid w:val="00401E29"/>
    <w:rsid w:val="004046C0"/>
    <w:rsid w:val="00415DAE"/>
    <w:rsid w:val="00416065"/>
    <w:rsid w:val="00425304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93E68"/>
    <w:rsid w:val="004A160F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3636"/>
    <w:rsid w:val="005552AA"/>
    <w:rsid w:val="00567EE8"/>
    <w:rsid w:val="00576907"/>
    <w:rsid w:val="00584D03"/>
    <w:rsid w:val="005873CD"/>
    <w:rsid w:val="0058789A"/>
    <w:rsid w:val="00593021"/>
    <w:rsid w:val="005977B7"/>
    <w:rsid w:val="00597F7A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94A1A"/>
    <w:rsid w:val="006A14CD"/>
    <w:rsid w:val="006B3CCF"/>
    <w:rsid w:val="006B53DB"/>
    <w:rsid w:val="006B624A"/>
    <w:rsid w:val="006C661B"/>
    <w:rsid w:val="006C6D34"/>
    <w:rsid w:val="006C721F"/>
    <w:rsid w:val="006F3035"/>
    <w:rsid w:val="006F43C7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1BD4"/>
    <w:rsid w:val="007B789B"/>
    <w:rsid w:val="007C0FF7"/>
    <w:rsid w:val="007C14C7"/>
    <w:rsid w:val="007C17CD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B11EF"/>
    <w:rsid w:val="008C119D"/>
    <w:rsid w:val="008D2227"/>
    <w:rsid w:val="008D7E7E"/>
    <w:rsid w:val="008E1EE2"/>
    <w:rsid w:val="008E336C"/>
    <w:rsid w:val="008F0D4C"/>
    <w:rsid w:val="00902DF6"/>
    <w:rsid w:val="00902DFC"/>
    <w:rsid w:val="00903D59"/>
    <w:rsid w:val="00905ACE"/>
    <w:rsid w:val="009065B0"/>
    <w:rsid w:val="00911FB8"/>
    <w:rsid w:val="009218EC"/>
    <w:rsid w:val="0092295A"/>
    <w:rsid w:val="00940152"/>
    <w:rsid w:val="00947222"/>
    <w:rsid w:val="00953E0A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6B40"/>
    <w:rsid w:val="009E07EE"/>
    <w:rsid w:val="009E63F8"/>
    <w:rsid w:val="009F5F3C"/>
    <w:rsid w:val="00A065CF"/>
    <w:rsid w:val="00A1480E"/>
    <w:rsid w:val="00A20F21"/>
    <w:rsid w:val="00A25880"/>
    <w:rsid w:val="00A369EA"/>
    <w:rsid w:val="00A41E9F"/>
    <w:rsid w:val="00A47BE1"/>
    <w:rsid w:val="00A5789C"/>
    <w:rsid w:val="00A57A72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E68AF"/>
    <w:rsid w:val="00AF131A"/>
    <w:rsid w:val="00AF5CE1"/>
    <w:rsid w:val="00B01110"/>
    <w:rsid w:val="00B0153F"/>
    <w:rsid w:val="00B24995"/>
    <w:rsid w:val="00B34B6F"/>
    <w:rsid w:val="00B449DB"/>
    <w:rsid w:val="00B45B58"/>
    <w:rsid w:val="00B803C4"/>
    <w:rsid w:val="00BA72FE"/>
    <w:rsid w:val="00BC2CAF"/>
    <w:rsid w:val="00BC32C2"/>
    <w:rsid w:val="00BC3564"/>
    <w:rsid w:val="00BC6E24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D1E4D"/>
    <w:rsid w:val="00CD38C4"/>
    <w:rsid w:val="00CE1C1C"/>
    <w:rsid w:val="00CF370D"/>
    <w:rsid w:val="00CF5D94"/>
    <w:rsid w:val="00D002D8"/>
    <w:rsid w:val="00D003F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3846"/>
    <w:rsid w:val="00E4246D"/>
    <w:rsid w:val="00E53F7F"/>
    <w:rsid w:val="00E63A11"/>
    <w:rsid w:val="00E6676D"/>
    <w:rsid w:val="00E74320"/>
    <w:rsid w:val="00E82AE2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2059F"/>
    <w:rsid w:val="00F44086"/>
    <w:rsid w:val="00F6565C"/>
    <w:rsid w:val="00F65ECA"/>
    <w:rsid w:val="00F873DD"/>
    <w:rsid w:val="00F95B24"/>
    <w:rsid w:val="00F972C9"/>
    <w:rsid w:val="00F97AD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2FF4-9E71-415F-AEB4-EADC3E82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2023-06-07T10:52:00Z</cp:lastPrinted>
  <dcterms:created xsi:type="dcterms:W3CDTF">2024-04-15T22:28:00Z</dcterms:created>
  <dcterms:modified xsi:type="dcterms:W3CDTF">2024-04-15T22:28:00Z</dcterms:modified>
</cp:coreProperties>
</file>