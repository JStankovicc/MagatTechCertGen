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6D6083" w:rsidRPr="006D6083" w:rsidRDefault="006D6083" w:rsidP="006D60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D6083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D6083">
              <w:rPr>
                <w:rFonts w:ascii="Times New Roman" w:hAnsi="Times New Roman"/>
                <w:b/>
              </w:rPr>
              <w:t xml:space="preserve">  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323A9D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9F2F72" w:rsidRPr="007575BF" w:rsidRDefault="006D6083" w:rsidP="009F2F7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E04B18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CB5B37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323A9D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407192" w:rsidP="00CB5B3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41F92" w:rsidP="00CB5B37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41F92" w:rsidP="0011569E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</w:tbl>
          <w:p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6D6083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</w:t>
            </w:r>
            <w:r w:rsidR="007A47B7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 xml:space="preserve"> и 26/90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)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131" w:rsidRDefault="00003131">
      <w:r>
        <w:separator/>
      </w:r>
    </w:p>
  </w:endnote>
  <w:endnote w:type="continuationSeparator" w:id="0">
    <w:p w:rsidR="00003131" w:rsidRDefault="0000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131" w:rsidRDefault="00003131">
      <w:r>
        <w:separator/>
      </w:r>
    </w:p>
  </w:footnote>
  <w:footnote w:type="continuationSeparator" w:id="0">
    <w:p w:rsidR="00003131" w:rsidRDefault="00003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A65C9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4938"/>
    <w:rsid w:val="006C661B"/>
    <w:rsid w:val="006C6D34"/>
    <w:rsid w:val="006D6083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0615"/>
    <w:rsid w:val="00AF131A"/>
    <w:rsid w:val="00AF5CE1"/>
    <w:rsid w:val="00B01110"/>
    <w:rsid w:val="00B0153F"/>
    <w:rsid w:val="00B134D7"/>
    <w:rsid w:val="00B24995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F370D"/>
    <w:rsid w:val="00CF5D94"/>
    <w:rsid w:val="00D002D8"/>
    <w:rsid w:val="00D02BB3"/>
    <w:rsid w:val="00D11C9B"/>
    <w:rsid w:val="00D16A1C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3D08F-93C0-47DA-891C-92F9C97A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34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104</cp:revision>
  <cp:lastPrinted>2022-10-13T07:44:00Z</cp:lastPrinted>
  <dcterms:created xsi:type="dcterms:W3CDTF">2024-04-25T02:13:00Z</dcterms:created>
  <dcterms:modified xsi:type="dcterms:W3CDTF">2024-06-04T13:06:00Z</dcterms:modified>
</cp:coreProperties>
</file>