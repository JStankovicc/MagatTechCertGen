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86128E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F63D28" w:rsidRDefault="00B72310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Мерни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лењир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(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Једноделно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B72310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  <w:r w:rsidRPr="00B72310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>)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A879C1" w:rsidRPr="00082551" w:rsidRDefault="00467678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47</w:t>
            </w:r>
            <w:r w:rsidR="00FD367A" w:rsidRPr="004634F3">
              <w:rPr>
                <w:rFonts w:ascii="Times New Roman" w:hAnsi="Times New Roman"/>
                <w:b/>
              </w:rPr>
              <w:t>/</w:t>
            </w:r>
            <w:r w:rsidR="005F1866">
              <w:rPr>
                <w:rFonts w:ascii="Times New Roman" w:hAnsi="Times New Roman"/>
                <w:b/>
                <w:lang w:val="sr-Cyrl-RS"/>
              </w:rPr>
              <w:t>23</w:t>
            </w:r>
            <w:r w:rsidR="00FD367A" w:rsidRPr="004634F3">
              <w:rPr>
                <w:rFonts w:ascii="Times New Roman" w:hAnsi="Times New Roman"/>
                <w:b/>
              </w:rPr>
              <w:t>-</w:t>
            </w:r>
            <w:r w:rsidR="006A14CD" w:rsidRPr="004634F3">
              <w:rPr>
                <w:rFonts w:ascii="Times New Roman" w:hAnsi="Times New Roman"/>
                <w:b/>
                <w:lang w:val="sr-Cyrl-RS"/>
              </w:rPr>
              <w:t>К</w:t>
            </w:r>
            <w:r>
              <w:rPr>
                <w:rFonts w:ascii="Times New Roman" w:hAnsi="Times New Roman"/>
                <w:b/>
                <w:lang w:val="sr-Latn-RS"/>
              </w:rPr>
              <w:t>1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BC3564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:rsidR="006A14CD" w:rsidRPr="004634F3" w:rsidRDefault="00BF1231" w:rsidP="00FD367A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Периодично (редовно)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D742BB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>
              <w:rPr>
                <w:rFonts w:ascii="Times New Roman" w:hAnsi="Times New Roman"/>
                <w:lang w:val="sr-Latn-RS"/>
              </w:rPr>
              <w:t xml:space="preserve">: </w:t>
            </w:r>
          </w:p>
          <w:p w:rsidR="00BC3564" w:rsidRPr="00D742BB" w:rsidRDefault="00467678" w:rsidP="00D742BB">
            <w:pPr>
              <w:rPr>
                <w:rFonts w:ascii="Times New Roman" w:hAnsi="Times New Roman"/>
                <w:lang w:val="sr-Cyrl-RS"/>
              </w:rPr>
            </w:pPr>
            <w:r w:rsidRPr="00467678">
              <w:rPr>
                <w:rFonts w:ascii="Times New Roman" w:hAnsi="Times New Roman"/>
                <w:lang w:val="sr-Latn-RS"/>
              </w:rPr>
              <w:t>LIBELA ELSI ELVAG doo, Proleterskih brigada 1, Subotica</w:t>
            </w:r>
            <w:r w:rsidR="00A879C1">
              <w:rPr>
                <w:rFonts w:ascii="Times New Roman" w:hAnsi="Times New Roman"/>
                <w:lang w:val="sr-Latn-RS"/>
              </w:rPr>
              <w:t xml:space="preserve"> 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943767" w:rsidRDefault="00467678" w:rsidP="001B0558">
            <w:pPr>
              <w:rPr>
                <w:rFonts w:ascii="Times New Roman" w:hAnsi="Times New Roman"/>
                <w:lang w:val="sr-Latn-RS"/>
              </w:rPr>
            </w:pPr>
            <w:r w:rsidRPr="00467678">
              <w:rPr>
                <w:rFonts w:ascii="Times New Roman" w:hAnsi="Times New Roman"/>
                <w:lang w:val="sr-Latn-RS"/>
              </w:rPr>
              <w:t>DELTA SPEKTRA doo, Somborski put 32, Subotica</w:t>
            </w:r>
          </w:p>
        </w:tc>
      </w:tr>
      <w:tr w:rsidR="002707FF" w:rsidRPr="004634F3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451911" w:rsidRPr="00A10EB8" w:rsidRDefault="00D742B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/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C57A61" w:rsidRPr="004634F3" w:rsidRDefault="00467678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</w:p>
        </w:tc>
      </w:tr>
      <w:tr w:rsidR="00902DF6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467678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S-VAGA</w:t>
            </w:r>
            <w:r w:rsidR="00A879C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467678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RS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7B138F" w:rsidRPr="00BC3564" w:rsidRDefault="00467678" w:rsidP="00A879C1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D-1-5</w:t>
            </w:r>
          </w:p>
        </w:tc>
      </w:tr>
      <w:tr w:rsidR="00CF370D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BC3564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 xml:space="preserve">0 mm do </w:t>
            </w:r>
            <w:r w:rsidR="007B138F">
              <w:rPr>
                <w:rFonts w:ascii="Times New Roman" w:hAnsi="Times New Roman"/>
                <w:lang w:val="sr-Latn-RS"/>
              </w:rPr>
              <w:t>1</w:t>
            </w:r>
            <w:r>
              <w:rPr>
                <w:rFonts w:ascii="Times New Roman" w:hAnsi="Times New Roman"/>
                <w:lang w:val="sr-Latn-RS"/>
              </w:rPr>
              <w:t xml:space="preserve"> m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BC3564" w:rsidRPr="00A879C1" w:rsidRDefault="00A879C1" w:rsidP="00016BD4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 xml:space="preserve">1 </w:t>
            </w:r>
            <w:r>
              <w:rPr>
                <w:rFonts w:ascii="Times New Roman" w:hAnsi="Times New Roman"/>
                <w:lang w:val="sr-Latn-RS"/>
              </w:rPr>
              <w:t>cm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BC3564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II</w:t>
            </w:r>
            <w:r w:rsidR="007B138F">
              <w:rPr>
                <w:rFonts w:ascii="Times New Roman" w:hAnsi="Times New Roman"/>
                <w:lang w:val="sr-Latn-RS"/>
              </w:rPr>
              <w:t>I</w:t>
            </w:r>
          </w:p>
        </w:tc>
      </w:tr>
      <w:tr w:rsidR="00CF370D" w:rsidRPr="004634F3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B138F" w:rsidRDefault="00CF370D" w:rsidP="00467678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467678">
              <w:rPr>
                <w:rFonts w:ascii="Times New Roman" w:hAnsi="Times New Roman"/>
                <w:b/>
              </w:rPr>
              <w:t>19,5</w:t>
            </w:r>
            <w:r w:rsidR="00CC331E">
              <w:rPr>
                <w:rFonts w:ascii="Times New Roman" w:hAnsi="Times New Roman"/>
                <w:b/>
              </w:rPr>
              <w:t xml:space="preserve">  </w:t>
            </w:r>
            <w:r w:rsidRPr="004634F3">
              <w:rPr>
                <w:rFonts w:ascii="Times New Roman" w:hAnsi="Times New Roman"/>
                <w:b/>
                <w:vertAlign w:val="superscript"/>
              </w:rPr>
              <w:t>0</w:t>
            </w:r>
            <w:r w:rsidRPr="004634F3">
              <w:rPr>
                <w:rFonts w:ascii="Times New Roman" w:hAnsi="Times New Roman"/>
                <w:b/>
              </w:rPr>
              <w:t xml:space="preserve">C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Pr="004634F3">
              <w:rPr>
                <w:rFonts w:ascii="Times New Roman" w:hAnsi="Times New Roman"/>
                <w:b/>
              </w:rPr>
              <w:t xml:space="preserve"> =   </w:t>
            </w:r>
            <w:r w:rsidR="00467678">
              <w:rPr>
                <w:rFonts w:ascii="Times New Roman" w:hAnsi="Times New Roman"/>
                <w:b/>
                <w:lang w:val="sr-Latn-RS"/>
              </w:rPr>
              <w:t>42,8</w:t>
            </w:r>
            <w:r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86128E" w:rsidP="0086128E">
            <w:pPr>
              <w:rPr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1" w:name="Check1"/>
            <w:r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1"/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9027DB" w:rsidRDefault="00CF370D">
            <w:pPr>
              <w:rPr>
                <w:szCs w:val="24"/>
                <w:lang w:val="sr-Latn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</w:p>
        </w:tc>
      </w:tr>
      <w:tr w:rsidR="002707FF" w:rsidRPr="004634F3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467678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-0,80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±2,6</w:t>
                  </w: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467678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-0,90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467678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-0,90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467678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-0,90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-1,00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082551" w:rsidRPr="00CC331E" w:rsidRDefault="00467678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22-23</w:t>
                  </w:r>
                </w:p>
              </w:tc>
              <w:tc>
                <w:tcPr>
                  <w:tcW w:w="1300" w:type="dxa"/>
                </w:tcPr>
                <w:p w:rsidR="00467678" w:rsidRPr="0086128E" w:rsidRDefault="00467678" w:rsidP="0046767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+0,05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082551" w:rsidRPr="00A10EB8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±1,2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082551" w:rsidRPr="0071057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1,2</w:t>
                  </w: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23-24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45-46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-0,10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0,10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46-47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62-63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-0,10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0,10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63-64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78-79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79-90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467678" w:rsidRPr="00082551" w:rsidRDefault="00467678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-0,80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±2,6</w:t>
                  </w: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467678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-0,80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082551" w:rsidRPr="00082551" w:rsidRDefault="00467678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-0,80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467678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-0,90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467678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-0,90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31-32</w:t>
                  </w:r>
                </w:p>
              </w:tc>
              <w:tc>
                <w:tcPr>
                  <w:tcW w:w="1300" w:type="dxa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A10EB8" w:rsidRDefault="0008255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±1,2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7B138F" w:rsidRPr="00710574" w:rsidRDefault="0008255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1,2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467678" w:rsidP="00F63D2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32-33</w:t>
                  </w:r>
                </w:p>
              </w:tc>
              <w:tc>
                <w:tcPr>
                  <w:tcW w:w="1300" w:type="dxa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467678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41-42</w:t>
                  </w:r>
                </w:p>
              </w:tc>
              <w:tc>
                <w:tcPr>
                  <w:tcW w:w="1300" w:type="dxa"/>
                </w:tcPr>
                <w:p w:rsidR="007B138F" w:rsidRPr="00FB7D5D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:rsidR="007B138F" w:rsidRPr="00707446" w:rsidRDefault="00467678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42-43</w:t>
                  </w:r>
                </w:p>
              </w:tc>
              <w:tc>
                <w:tcPr>
                  <w:tcW w:w="1300" w:type="dxa"/>
                </w:tcPr>
                <w:p w:rsidR="007B138F" w:rsidRPr="00CC331E" w:rsidRDefault="00467678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B44AA1" w:rsidRPr="00B44AA1" w:rsidRDefault="00467678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55-56</w:t>
                  </w:r>
                </w:p>
              </w:tc>
              <w:tc>
                <w:tcPr>
                  <w:tcW w:w="1300" w:type="dxa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0,05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467678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56-57</w:t>
                  </w:r>
                </w:p>
              </w:tc>
              <w:tc>
                <w:tcPr>
                  <w:tcW w:w="1300" w:type="dxa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467678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85-86</w:t>
                  </w:r>
                </w:p>
              </w:tc>
              <w:tc>
                <w:tcPr>
                  <w:tcW w:w="1300" w:type="dxa"/>
                </w:tcPr>
                <w:p w:rsidR="007B138F" w:rsidRPr="00FB7D5D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:rsidR="007B138F" w:rsidRPr="00707446" w:rsidRDefault="00467678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86-87</w:t>
                  </w:r>
                </w:p>
              </w:tc>
              <w:tc>
                <w:tcPr>
                  <w:tcW w:w="1300" w:type="dxa"/>
                </w:tcPr>
                <w:p w:rsidR="007B138F" w:rsidRPr="00CC331E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-0,05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7B138F" w:rsidRDefault="007B138F" w:rsidP="007B138F">
            <w:pPr>
              <w:pStyle w:val="Heading4"/>
            </w:pPr>
          </w:p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513F15" w:rsidRDefault="00513F15" w:rsidP="00902DF6">
            <w:pPr>
              <w:pStyle w:val="Heading4"/>
            </w:pP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Pr="00BF6D85">
              <w:rPr>
                <w:rFonts w:ascii="Times New Roman" w:hAnsi="Times New Roman"/>
                <w:sz w:val="22"/>
                <w:szCs w:val="22"/>
                <w:lang w:val="it-IT"/>
              </w:rPr>
              <w:t>650462</w:t>
            </w: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Pr="00BF6D85">
              <w:rPr>
                <w:rFonts w:ascii="Times New Roman" w:hAnsi="Times New Roman"/>
                <w:sz w:val="22"/>
                <w:szCs w:val="22"/>
              </w:rPr>
              <w:t>2049</w:t>
            </w:r>
          </w:p>
        </w:tc>
      </w:tr>
      <w:tr w:rsidR="00902DF6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B03AE" w:rsidRDefault="00467678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77</w:t>
            </w:r>
          </w:p>
          <w:p w:rsidR="0054173E" w:rsidRDefault="0054173E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23</w:t>
            </w:r>
          </w:p>
          <w:p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854AEE" w:rsidRDefault="0086128E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25</w:t>
            </w:r>
          </w:p>
          <w:p w:rsidR="0086128E" w:rsidRPr="0086128E" w:rsidRDefault="0086128E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131</w:t>
            </w:r>
          </w:p>
          <w:p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86128E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943767" w:rsidRDefault="00943767" w:rsidP="00943767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Pr="00664DB0">
              <w:rPr>
                <w:rFonts w:ascii="Times New Roman" w:hAnsi="Times New Roman"/>
                <w:szCs w:val="24"/>
                <w:u w:val="single"/>
                <w:lang w:val="sr-Cyrl-RS"/>
              </w:rPr>
              <w:t xml:space="preserve">Правилником о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метролошким условима за мерила дужине опште намене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(</w:t>
            </w:r>
            <w:r>
              <w:rPr>
                <w:rFonts w:ascii="Arial" w:hAnsi="Arial" w:cs="Arial"/>
                <w:bCs/>
                <w:szCs w:val="24"/>
                <w:u w:val="single"/>
                <w:lang w:val="sr-Latn-RS"/>
              </w:rPr>
              <w:t>"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С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лужбени лист СФРЈ</w:t>
            </w:r>
            <w:r>
              <w:rPr>
                <w:rFonts w:ascii="Arial" w:hAnsi="Arial" w:cs="Arial"/>
                <w:bCs/>
                <w:szCs w:val="24"/>
                <w:u w:val="single"/>
                <w:lang w:val="sr-Cyrl-RS"/>
              </w:rPr>
              <w:t>"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,  бр. 18/88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и 26/90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)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</w:tc>
      </w:tr>
      <w:tr w:rsidR="007F4AE5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06636" w:rsidRPr="00E01CD7" w:rsidRDefault="00E01CD7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/</w:t>
            </w:r>
          </w:p>
          <w:p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467678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467678">
              <w:rPr>
                <w:rFonts w:ascii="Times New Roman" w:hAnsi="Times New Roman"/>
                <w:lang w:val="sr-Latn-RS"/>
              </w:rPr>
              <w:t>25</w:t>
            </w:r>
            <w:r w:rsidR="000C5838">
              <w:rPr>
                <w:rFonts w:ascii="Times New Roman" w:hAnsi="Times New Roman"/>
                <w:lang w:val="sr-Cyrl-RS"/>
              </w:rPr>
              <w:t>.</w:t>
            </w:r>
            <w:r w:rsidR="00C57A61">
              <w:rPr>
                <w:rFonts w:ascii="Times New Roman" w:hAnsi="Times New Roman"/>
                <w:lang w:val="sr-Latn-RS"/>
              </w:rPr>
              <w:t>1</w:t>
            </w:r>
            <w:r w:rsidR="00A879C1">
              <w:rPr>
                <w:rFonts w:ascii="Times New Roman" w:hAnsi="Times New Roman"/>
                <w:lang w:val="sr-Cyrl-RS"/>
              </w:rPr>
              <w:t>2</w:t>
            </w:r>
            <w:r w:rsidR="00880B9C">
              <w:rPr>
                <w:rFonts w:ascii="Times New Roman" w:hAnsi="Times New Roman"/>
                <w:lang w:val="sr-Cyrl-RS"/>
              </w:rPr>
              <w:t>.2023.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6D0A0C" w:rsidRDefault="006D0A0C" w:rsidP="009D1228">
            <w:pPr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Никола Даниловић</w:t>
            </w:r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54173E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467678">
              <w:rPr>
                <w:rFonts w:ascii="Times New Roman" w:hAnsi="Times New Roman"/>
                <w:lang w:val="sr-Cyrl-RS"/>
              </w:rPr>
              <w:t>25</w:t>
            </w:r>
            <w:r w:rsidR="00016BD4">
              <w:rPr>
                <w:rFonts w:ascii="Times New Roman" w:hAnsi="Times New Roman"/>
                <w:lang w:val="sr-Cyrl-RS"/>
              </w:rPr>
              <w:t>.</w:t>
            </w:r>
            <w:r w:rsidR="00C57A61">
              <w:rPr>
                <w:rFonts w:ascii="Times New Roman" w:hAnsi="Times New Roman"/>
              </w:rPr>
              <w:t>1</w:t>
            </w:r>
            <w:r w:rsidR="00A879C1">
              <w:rPr>
                <w:rFonts w:ascii="Times New Roman" w:hAnsi="Times New Roman"/>
              </w:rPr>
              <w:t>2</w:t>
            </w:r>
            <w:r w:rsidR="00EB5B8A">
              <w:rPr>
                <w:rFonts w:ascii="Times New Roman" w:hAnsi="Times New Roman"/>
              </w:rPr>
              <w:t>.2023.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EB5B8A" w:rsidRDefault="00EB5B8A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Маја Алексић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B34B6F">
      <w:footerReference w:type="default" r:id="rId9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CDD" w:rsidRDefault="00653CDD">
      <w:r>
        <w:separator/>
      </w:r>
    </w:p>
  </w:endnote>
  <w:endnote w:type="continuationSeparator" w:id="0">
    <w:p w:rsidR="00653CDD" w:rsidRDefault="00653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7038A6">
      <w:rPr>
        <w:rFonts w:ascii="Times New Roman" w:hAnsi="Times New Roman"/>
        <w:noProof/>
        <w:sz w:val="20"/>
        <w:lang w:val="ru-RU" w:eastAsia="ru-RU"/>
      </w:rPr>
      <w:t>1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CDD" w:rsidRDefault="00653CDD">
      <w:r>
        <w:separator/>
      </w:r>
    </w:p>
  </w:footnote>
  <w:footnote w:type="continuationSeparator" w:id="0">
    <w:p w:rsidR="00653CDD" w:rsidRDefault="00653C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16BD4"/>
    <w:rsid w:val="00027281"/>
    <w:rsid w:val="0003048B"/>
    <w:rsid w:val="00044960"/>
    <w:rsid w:val="00060427"/>
    <w:rsid w:val="000706C9"/>
    <w:rsid w:val="00074EB6"/>
    <w:rsid w:val="00077F1E"/>
    <w:rsid w:val="00082551"/>
    <w:rsid w:val="00083043"/>
    <w:rsid w:val="00091EE7"/>
    <w:rsid w:val="00094435"/>
    <w:rsid w:val="000B03AE"/>
    <w:rsid w:val="000C5838"/>
    <w:rsid w:val="000D4939"/>
    <w:rsid w:val="000D4A2A"/>
    <w:rsid w:val="000D7329"/>
    <w:rsid w:val="000F4E90"/>
    <w:rsid w:val="001009F2"/>
    <w:rsid w:val="00107503"/>
    <w:rsid w:val="0013346C"/>
    <w:rsid w:val="001375BC"/>
    <w:rsid w:val="00140172"/>
    <w:rsid w:val="00143906"/>
    <w:rsid w:val="001B0558"/>
    <w:rsid w:val="001C2F99"/>
    <w:rsid w:val="001C7539"/>
    <w:rsid w:val="001D39CF"/>
    <w:rsid w:val="001D5FEA"/>
    <w:rsid w:val="001D69EA"/>
    <w:rsid w:val="001F04C3"/>
    <w:rsid w:val="001F4CCF"/>
    <w:rsid w:val="001F4F6A"/>
    <w:rsid w:val="00206DEE"/>
    <w:rsid w:val="0021225F"/>
    <w:rsid w:val="00213262"/>
    <w:rsid w:val="00217687"/>
    <w:rsid w:val="00224FF0"/>
    <w:rsid w:val="00225B7B"/>
    <w:rsid w:val="00242303"/>
    <w:rsid w:val="00251312"/>
    <w:rsid w:val="00260588"/>
    <w:rsid w:val="002707FF"/>
    <w:rsid w:val="00272FAC"/>
    <w:rsid w:val="00287955"/>
    <w:rsid w:val="002A2F07"/>
    <w:rsid w:val="002B2CBD"/>
    <w:rsid w:val="002B66D1"/>
    <w:rsid w:val="002C0F67"/>
    <w:rsid w:val="002C30EA"/>
    <w:rsid w:val="002C6AB8"/>
    <w:rsid w:val="002D412D"/>
    <w:rsid w:val="002E35A9"/>
    <w:rsid w:val="002E5405"/>
    <w:rsid w:val="002E6D20"/>
    <w:rsid w:val="002F42A7"/>
    <w:rsid w:val="00315F1E"/>
    <w:rsid w:val="00317480"/>
    <w:rsid w:val="00321D34"/>
    <w:rsid w:val="00325E8E"/>
    <w:rsid w:val="003335F2"/>
    <w:rsid w:val="003351D5"/>
    <w:rsid w:val="00342731"/>
    <w:rsid w:val="00391148"/>
    <w:rsid w:val="00392051"/>
    <w:rsid w:val="00393C2B"/>
    <w:rsid w:val="003A045D"/>
    <w:rsid w:val="003A1EB6"/>
    <w:rsid w:val="003D19E2"/>
    <w:rsid w:val="003E4819"/>
    <w:rsid w:val="003E4E40"/>
    <w:rsid w:val="003F3023"/>
    <w:rsid w:val="003F6416"/>
    <w:rsid w:val="00401E29"/>
    <w:rsid w:val="004046C0"/>
    <w:rsid w:val="00415DAE"/>
    <w:rsid w:val="00430E5D"/>
    <w:rsid w:val="0043643F"/>
    <w:rsid w:val="0043681B"/>
    <w:rsid w:val="00451911"/>
    <w:rsid w:val="00454544"/>
    <w:rsid w:val="00456E08"/>
    <w:rsid w:val="004634F3"/>
    <w:rsid w:val="00463E3C"/>
    <w:rsid w:val="00464127"/>
    <w:rsid w:val="00464802"/>
    <w:rsid w:val="00467678"/>
    <w:rsid w:val="004750D9"/>
    <w:rsid w:val="00481D24"/>
    <w:rsid w:val="00485BBC"/>
    <w:rsid w:val="004A65C9"/>
    <w:rsid w:val="004B263C"/>
    <w:rsid w:val="004C56DA"/>
    <w:rsid w:val="004D0DE9"/>
    <w:rsid w:val="004F7271"/>
    <w:rsid w:val="00501072"/>
    <w:rsid w:val="00502240"/>
    <w:rsid w:val="00505233"/>
    <w:rsid w:val="005115AD"/>
    <w:rsid w:val="00512D29"/>
    <w:rsid w:val="00513F15"/>
    <w:rsid w:val="00523636"/>
    <w:rsid w:val="00535F92"/>
    <w:rsid w:val="0054173E"/>
    <w:rsid w:val="00567EE8"/>
    <w:rsid w:val="00576907"/>
    <w:rsid w:val="005873CD"/>
    <w:rsid w:val="0058789A"/>
    <w:rsid w:val="00593021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20259"/>
    <w:rsid w:val="00626ADA"/>
    <w:rsid w:val="00642A53"/>
    <w:rsid w:val="00653CDD"/>
    <w:rsid w:val="00664D86"/>
    <w:rsid w:val="00674035"/>
    <w:rsid w:val="006807EF"/>
    <w:rsid w:val="006A14CD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6636"/>
    <w:rsid w:val="00707446"/>
    <w:rsid w:val="00710574"/>
    <w:rsid w:val="00722ABC"/>
    <w:rsid w:val="00726C8C"/>
    <w:rsid w:val="007342D9"/>
    <w:rsid w:val="00743911"/>
    <w:rsid w:val="00760D9E"/>
    <w:rsid w:val="007654AC"/>
    <w:rsid w:val="007722BC"/>
    <w:rsid w:val="0079059E"/>
    <w:rsid w:val="00793134"/>
    <w:rsid w:val="007A7F78"/>
    <w:rsid w:val="007B138F"/>
    <w:rsid w:val="007B1BD4"/>
    <w:rsid w:val="007C14C7"/>
    <w:rsid w:val="007C17CD"/>
    <w:rsid w:val="007D66EB"/>
    <w:rsid w:val="007E1429"/>
    <w:rsid w:val="007E5A43"/>
    <w:rsid w:val="007E6EC6"/>
    <w:rsid w:val="007F4AE5"/>
    <w:rsid w:val="007F4E05"/>
    <w:rsid w:val="00801277"/>
    <w:rsid w:val="0080469E"/>
    <w:rsid w:val="00807E15"/>
    <w:rsid w:val="008237F4"/>
    <w:rsid w:val="00836BE0"/>
    <w:rsid w:val="00847157"/>
    <w:rsid w:val="008477ED"/>
    <w:rsid w:val="008522E2"/>
    <w:rsid w:val="00854AEE"/>
    <w:rsid w:val="0086128E"/>
    <w:rsid w:val="00861839"/>
    <w:rsid w:val="0086576F"/>
    <w:rsid w:val="008669C6"/>
    <w:rsid w:val="0087288B"/>
    <w:rsid w:val="00873F44"/>
    <w:rsid w:val="00877E6D"/>
    <w:rsid w:val="00880B9C"/>
    <w:rsid w:val="008873D6"/>
    <w:rsid w:val="00890FB6"/>
    <w:rsid w:val="008A1923"/>
    <w:rsid w:val="008A534D"/>
    <w:rsid w:val="008B11EF"/>
    <w:rsid w:val="008C231C"/>
    <w:rsid w:val="008C2D3B"/>
    <w:rsid w:val="008D7E7E"/>
    <w:rsid w:val="008E1EAD"/>
    <w:rsid w:val="008E1EE2"/>
    <w:rsid w:val="008E336C"/>
    <w:rsid w:val="008E7909"/>
    <w:rsid w:val="008F049A"/>
    <w:rsid w:val="009027DB"/>
    <w:rsid w:val="00902DF6"/>
    <w:rsid w:val="00903D59"/>
    <w:rsid w:val="00905ACE"/>
    <w:rsid w:val="009065B0"/>
    <w:rsid w:val="00916CAD"/>
    <w:rsid w:val="0092295A"/>
    <w:rsid w:val="00931C23"/>
    <w:rsid w:val="00940152"/>
    <w:rsid w:val="00943767"/>
    <w:rsid w:val="00947222"/>
    <w:rsid w:val="00953E0A"/>
    <w:rsid w:val="0096270A"/>
    <w:rsid w:val="009671E1"/>
    <w:rsid w:val="0097720D"/>
    <w:rsid w:val="00980AEE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10EB8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879C1"/>
    <w:rsid w:val="00A90510"/>
    <w:rsid w:val="00AA1D94"/>
    <w:rsid w:val="00AA3AE2"/>
    <w:rsid w:val="00AB116F"/>
    <w:rsid w:val="00AE68AF"/>
    <w:rsid w:val="00AF131A"/>
    <w:rsid w:val="00AF5CE1"/>
    <w:rsid w:val="00B01110"/>
    <w:rsid w:val="00B0153F"/>
    <w:rsid w:val="00B24995"/>
    <w:rsid w:val="00B34B6F"/>
    <w:rsid w:val="00B449DB"/>
    <w:rsid w:val="00B44AA1"/>
    <w:rsid w:val="00B45B58"/>
    <w:rsid w:val="00B72310"/>
    <w:rsid w:val="00B803C4"/>
    <w:rsid w:val="00B94929"/>
    <w:rsid w:val="00BA7E6C"/>
    <w:rsid w:val="00BB7B24"/>
    <w:rsid w:val="00BC2CAF"/>
    <w:rsid w:val="00BC3564"/>
    <w:rsid w:val="00BC6E24"/>
    <w:rsid w:val="00BD562A"/>
    <w:rsid w:val="00BD65B9"/>
    <w:rsid w:val="00BF1231"/>
    <w:rsid w:val="00C018DC"/>
    <w:rsid w:val="00C04547"/>
    <w:rsid w:val="00C06B2F"/>
    <w:rsid w:val="00C1158E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90184"/>
    <w:rsid w:val="00C917D8"/>
    <w:rsid w:val="00C970FA"/>
    <w:rsid w:val="00CA2A04"/>
    <w:rsid w:val="00CA4E8A"/>
    <w:rsid w:val="00CA4F40"/>
    <w:rsid w:val="00CA5808"/>
    <w:rsid w:val="00CB1CB9"/>
    <w:rsid w:val="00CC24FA"/>
    <w:rsid w:val="00CC331E"/>
    <w:rsid w:val="00CD1E4D"/>
    <w:rsid w:val="00CD38C4"/>
    <w:rsid w:val="00CF370D"/>
    <w:rsid w:val="00CF5D94"/>
    <w:rsid w:val="00D002D8"/>
    <w:rsid w:val="00D02BB3"/>
    <w:rsid w:val="00D07FEB"/>
    <w:rsid w:val="00D25C7A"/>
    <w:rsid w:val="00D3067C"/>
    <w:rsid w:val="00D4172A"/>
    <w:rsid w:val="00D41B28"/>
    <w:rsid w:val="00D45C49"/>
    <w:rsid w:val="00D4648C"/>
    <w:rsid w:val="00D5513B"/>
    <w:rsid w:val="00D62A67"/>
    <w:rsid w:val="00D742BB"/>
    <w:rsid w:val="00D858C4"/>
    <w:rsid w:val="00D96B14"/>
    <w:rsid w:val="00DA014B"/>
    <w:rsid w:val="00DA0555"/>
    <w:rsid w:val="00DB2E0F"/>
    <w:rsid w:val="00DC30BC"/>
    <w:rsid w:val="00DD5782"/>
    <w:rsid w:val="00DD6843"/>
    <w:rsid w:val="00DE506D"/>
    <w:rsid w:val="00DF0298"/>
    <w:rsid w:val="00DF5DBA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53F7F"/>
    <w:rsid w:val="00E6011B"/>
    <w:rsid w:val="00E6272E"/>
    <w:rsid w:val="00E74320"/>
    <w:rsid w:val="00E82AE2"/>
    <w:rsid w:val="00E975DF"/>
    <w:rsid w:val="00EA2344"/>
    <w:rsid w:val="00EA6444"/>
    <w:rsid w:val="00EA75B8"/>
    <w:rsid w:val="00EB4B32"/>
    <w:rsid w:val="00EB5B8A"/>
    <w:rsid w:val="00EB74F2"/>
    <w:rsid w:val="00ED208F"/>
    <w:rsid w:val="00ED6E3A"/>
    <w:rsid w:val="00ED7DF2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77568"/>
    <w:rsid w:val="00F873DD"/>
    <w:rsid w:val="00F8757F"/>
    <w:rsid w:val="00F95B24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CEAA2-03C6-48CD-8153-116D8934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2</cp:revision>
  <cp:lastPrinted>2023-12-21T13:20:00Z</cp:lastPrinted>
  <dcterms:created xsi:type="dcterms:W3CDTF">2024-04-15T21:36:00Z</dcterms:created>
  <dcterms:modified xsi:type="dcterms:W3CDTF">2024-04-15T21:36:00Z</dcterms:modified>
</cp:coreProperties>
</file>