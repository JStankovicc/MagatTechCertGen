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brojZapisnika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6D6083">
              <w:rPr>
                <w:rFonts w:ascii="Times New Roman" w:hAnsi="Times New Roman"/>
                <w:b/>
              </w:rPr>
              <w:t xml:space="preserve">temperatura    </w:t>
            </w:r>
            <w:r w:rsidR="00CE2A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9F2F72" w:rsidRPr="007575BF" w:rsidRDefault="006D6083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Odstupanje7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E04B18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Odstupanje8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Ndg8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Odstupanje9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CB5B37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Ndg9</w:t>
                  </w:r>
                </w:p>
              </w:tc>
            </w:tr>
            <w:tr w:rsidR="00323A9D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407192" w:rsidP="00CB5B3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[o10]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CB5B37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[n10]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[o11]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41F92" w:rsidP="0011569E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[n11]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8A10C6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8A10C6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641F92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[n12]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42C5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7E42C5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bookmarkStart w:id="0" w:name="_GoBack"/>
            <w:bookmarkEnd w:id="0"/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4F4A" w:rsidRDefault="008B4F4A">
      <w:r>
        <w:separator/>
      </w:r>
    </w:p>
  </w:endnote>
  <w:endnote w:type="continuationSeparator" w:id="0">
    <w:p w:rsidR="008B4F4A" w:rsidRDefault="008B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4F4A" w:rsidRDefault="008B4F4A">
      <w:r>
        <w:separator/>
      </w:r>
    </w:p>
  </w:footnote>
  <w:footnote w:type="continuationSeparator" w:id="0">
    <w:p w:rsidR="008B4F4A" w:rsidRDefault="008B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1041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1C8B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42C5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A10C6"/>
    <w:rsid w:val="008B11EF"/>
    <w:rsid w:val="008B4F4A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E2AB8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1B7C6"/>
  <w15:docId w15:val="{C88907FE-A4F9-4942-BE49-8CD8D97A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D4E4-ADE3-45B4-9108-40EEC303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35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109</cp:revision>
  <cp:lastPrinted>2022-10-13T07:44:00Z</cp:lastPrinted>
  <dcterms:created xsi:type="dcterms:W3CDTF">2024-04-25T02:13:00Z</dcterms:created>
  <dcterms:modified xsi:type="dcterms:W3CDTF">2024-06-18T13:53:00Z</dcterms:modified>
</cp:coreProperties>
</file>