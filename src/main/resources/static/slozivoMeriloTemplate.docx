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09"/>
        <w:gridCol w:w="470"/>
        <w:gridCol w:w="97"/>
        <w:gridCol w:w="442"/>
        <w:gridCol w:w="2393"/>
        <w:gridCol w:w="578"/>
        <w:gridCol w:w="556"/>
        <w:gridCol w:w="567"/>
        <w:gridCol w:w="407"/>
        <w:gridCol w:w="2428"/>
      </w:tblGrid>
      <w:tr w:rsidR="00C56A7F" w:rsidRPr="004634F3" w:rsidTr="0086128E">
        <w:trPr>
          <w:trHeight w:val="874"/>
        </w:trPr>
        <w:tc>
          <w:tcPr>
            <w:tcW w:w="3261" w:type="dxa"/>
            <w:gridSpan w:val="4"/>
            <w:vAlign w:val="center"/>
          </w:tcPr>
          <w:p w:rsidR="00902DF6" w:rsidRDefault="007038A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</w:pPr>
            <w:r>
              <w:rPr>
                <w:rFonts w:ascii="Times New Roman" w:hAnsi="Times New Roman"/>
                <w:b/>
                <w:bCs/>
                <w:noProof/>
                <w:sz w:val="22"/>
                <w:szCs w:val="2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align>left</wp:align>
                  </wp:positionH>
                  <wp:positionV relativeFrom="paragraph">
                    <wp:align>bottom</wp:align>
                  </wp:positionV>
                  <wp:extent cx="609600" cy="609600"/>
                  <wp:effectExtent l="0" t="0" r="0" b="0"/>
                  <wp:wrapSquare wrapText="bothSides"/>
                  <wp:docPr id="2" name="Picture 2" descr="MGT100x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MGT100x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02DF6">
              <w:rPr>
                <w:rFonts w:ascii="Times New Roman" w:hAnsi="Times New Roman"/>
                <w:b/>
                <w:bCs/>
                <w:sz w:val="22"/>
                <w:szCs w:val="22"/>
                <w:lang w:val="sr-Latn-RS"/>
              </w:rPr>
              <w:t>MAGAT Tech</w:t>
            </w:r>
          </w:p>
          <w:p w:rsidR="00C56A7F" w:rsidRDefault="006A14CD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Контролно тело</w:t>
            </w:r>
          </w:p>
          <w:p w:rsid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Ђорђа Радака 10</w:t>
            </w:r>
          </w:p>
          <w:p w:rsidR="00902DF6" w:rsidRPr="00902DF6" w:rsidRDefault="00902DF6" w:rsidP="007A7F78">
            <w:pP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</w:pPr>
            <w:r>
              <w:rPr>
                <w:rFonts w:ascii="Times New Roman" w:hAnsi="Times New Roman"/>
                <w:b/>
                <w:bCs/>
                <w:sz w:val="22"/>
                <w:szCs w:val="22"/>
                <w:lang w:val="sr-Cyrl-RS"/>
              </w:rPr>
              <w:t>11250 Београд</w:t>
            </w:r>
          </w:p>
        </w:tc>
        <w:tc>
          <w:tcPr>
            <w:tcW w:w="7371" w:type="dxa"/>
            <w:gridSpan w:val="7"/>
            <w:vAlign w:val="center"/>
          </w:tcPr>
          <w:p w:rsidR="00902DF6" w:rsidRPr="00902DF6" w:rsidRDefault="00902DF6" w:rsidP="00902DF6">
            <w:pP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 ЗАПИСНИК</w:t>
            </w:r>
            <w:r w:rsidR="003A1EB6" w:rsidRPr="004634F3"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 xml:space="preserve"> О КОНТРОЛИСАЊУ</w:t>
            </w:r>
            <w:r>
              <w:rPr>
                <w:rFonts w:ascii="Times New Roman" w:hAnsi="Times New Roman"/>
                <w:b/>
                <w:sz w:val="28"/>
                <w:szCs w:val="28"/>
                <w:lang w:val="sr-Latn-RS"/>
              </w:rPr>
              <w:t>/</w:t>
            </w:r>
            <w:r>
              <w:rPr>
                <w:rFonts w:ascii="Times New Roman" w:hAnsi="Times New Roman"/>
                <w:b/>
                <w:sz w:val="28"/>
                <w:szCs w:val="28"/>
                <w:lang w:val="sr-Cyrl-RS"/>
              </w:rPr>
              <w:t>ОВЕРАВАЊУ</w:t>
            </w:r>
          </w:p>
        </w:tc>
      </w:tr>
      <w:tr w:rsidR="00FD367A" w:rsidRPr="004634F3" w:rsidTr="0086128E">
        <w:trPr>
          <w:trHeight w:val="670"/>
        </w:trPr>
        <w:tc>
          <w:tcPr>
            <w:tcW w:w="8204" w:type="dxa"/>
            <w:gridSpan w:val="10"/>
          </w:tcPr>
          <w:p w:rsidR="00FD367A" w:rsidRDefault="00E82AE2" w:rsidP="00485BBC">
            <w:pPr>
              <w:pStyle w:val="NoSpacing"/>
              <w:tabs>
                <w:tab w:val="left" w:pos="3600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Назив</w:t>
            </w:r>
            <w:r w:rsidR="006A14CD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902DF6">
              <w:rPr>
                <w:rFonts w:ascii="Times New Roman" w:hAnsi="Times New Roman"/>
                <w:lang w:val="sr-Cyrl-RS"/>
              </w:rPr>
              <w:t>мерила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</w:rPr>
              <w:tab/>
            </w:r>
          </w:p>
          <w:p w:rsidR="00BC3564" w:rsidRPr="00F63D28" w:rsidRDefault="0035217C" w:rsidP="00BC3564">
            <w:pPr>
              <w:pStyle w:val="NoSpacing"/>
              <w:tabs>
                <w:tab w:val="left" w:pos="3600"/>
              </w:tabs>
              <w:jc w:val="center"/>
              <w:rPr>
                <w:rFonts w:ascii="Times New Roman" w:hAnsi="Times New Roman"/>
                <w:lang w:val="sr-Latn-RS"/>
              </w:rPr>
            </w:pP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Сложиво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мерило</w:t>
            </w:r>
            <w:r w:rsidRPr="0035217C">
              <w:rPr>
                <w:rFonts w:ascii="Times New Roman" w:hAnsi="Times New Roman"/>
                <w:b/>
                <w:bCs/>
                <w:sz w:val="24"/>
                <w:szCs w:val="24"/>
                <w:lang w:val="sr-Latn-RS"/>
              </w:rPr>
              <w:t xml:space="preserve"> </w:t>
            </w:r>
            <w:r w:rsidRPr="0035217C">
              <w:rPr>
                <w:rFonts w:ascii="Times New Roman" w:hAnsi="Times New Roman" w:hint="eastAsia"/>
                <w:b/>
                <w:bCs/>
                <w:sz w:val="24"/>
                <w:szCs w:val="24"/>
                <w:lang w:val="sr-Latn-RS"/>
              </w:rPr>
              <w:t>дужине</w:t>
            </w:r>
            <w:bookmarkStart w:id="0" w:name="_GoBack"/>
            <w:bookmarkEnd w:id="0"/>
          </w:p>
        </w:tc>
        <w:tc>
          <w:tcPr>
            <w:tcW w:w="2428" w:type="dxa"/>
          </w:tcPr>
          <w:p w:rsidR="00FD367A" w:rsidRPr="004634F3" w:rsidRDefault="00902DF6" w:rsidP="00FD367A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lang w:val="sr-Cyrl-RS"/>
              </w:rPr>
              <w:t>Записник</w:t>
            </w:r>
            <w:r w:rsidR="007E1429" w:rsidRPr="004634F3">
              <w:rPr>
                <w:rFonts w:ascii="Times New Roman" w:hAnsi="Times New Roman"/>
                <w:lang w:val="sr-Cyrl-RS"/>
              </w:rPr>
              <w:t xml:space="preserve"> </w:t>
            </w:r>
            <w:r w:rsidR="006A14CD" w:rsidRPr="004634F3">
              <w:rPr>
                <w:rFonts w:ascii="Times New Roman" w:hAnsi="Times New Roman"/>
                <w:lang w:val="sr-Cyrl-RS"/>
              </w:rPr>
              <w:t>број</w:t>
            </w:r>
            <w:r w:rsidR="00FD367A" w:rsidRPr="004634F3">
              <w:rPr>
                <w:rFonts w:ascii="Times New Roman" w:hAnsi="Times New Roman"/>
              </w:rPr>
              <w:t>:</w:t>
            </w:r>
            <w:r w:rsidR="00FD367A" w:rsidRPr="004634F3">
              <w:rPr>
                <w:rFonts w:ascii="Times New Roman" w:hAnsi="Times New Roman"/>
                <w:b/>
              </w:rPr>
              <w:t xml:space="preserve">                    </w:t>
            </w:r>
          </w:p>
          <w:p w:rsidR="00FD367A" w:rsidRPr="004634F3" w:rsidRDefault="00FD367A" w:rsidP="00FD367A">
            <w:pPr>
              <w:rPr>
                <w:rFonts w:ascii="Times New Roman" w:hAnsi="Times New Roman"/>
                <w:b/>
              </w:rPr>
            </w:pPr>
          </w:p>
          <w:p w:rsidR="00A879C1" w:rsidRPr="00082551" w:rsidRDefault="00344A4B" w:rsidP="00082551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  <w:lang w:val="sr-Latn-RS"/>
              </w:rPr>
              <w:t>[brojZapisnika]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8F35C4" w:rsidRDefault="006A14CD" w:rsidP="00233310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 xml:space="preserve">Врста </w:t>
            </w:r>
            <w:r w:rsidR="00F13447" w:rsidRPr="004634F3">
              <w:rPr>
                <w:rFonts w:ascii="Times New Roman" w:hAnsi="Times New Roman"/>
                <w:lang w:val="sr-Cyrl-RS"/>
              </w:rPr>
              <w:t>контролисања</w:t>
            </w:r>
            <w:r w:rsidR="00902DF6">
              <w:rPr>
                <w:rFonts w:ascii="Times New Roman" w:hAnsi="Times New Roman"/>
                <w:lang w:val="sr-Cyrl-RS"/>
              </w:rPr>
              <w:t>/оверавања</w:t>
            </w:r>
            <w:r w:rsidRPr="004634F3">
              <w:rPr>
                <w:rFonts w:ascii="Times New Roman" w:hAnsi="Times New Roman"/>
                <w:lang w:val="sr-Cyrl-RS"/>
              </w:rPr>
              <w:t>:</w:t>
            </w:r>
            <w:r w:rsidR="008F35C4">
              <w:rPr>
                <w:rFonts w:ascii="Times New Roman" w:hAnsi="Times New Roman"/>
              </w:rPr>
              <w:t xml:space="preserve">  </w:t>
            </w:r>
          </w:p>
          <w:p w:rsidR="00D22FAF" w:rsidRPr="00D31879" w:rsidRDefault="006629E1" w:rsidP="00AB7E7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</w:t>
            </w:r>
            <w:r w:rsidR="00D22FAF">
              <w:rPr>
                <w:rFonts w:ascii="Times New Roman" w:hAnsi="Times New Roman"/>
              </w:rPr>
              <w:t>[vrstaKontrolisanja]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547B7" w:rsidRDefault="00D742B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Cyrl-RS"/>
              </w:rPr>
              <w:t>Подносилац захтева</w:t>
            </w:r>
            <w:r w:rsidR="00A00136">
              <w:rPr>
                <w:rFonts w:ascii="Times New Roman" w:hAnsi="Times New Roman"/>
                <w:lang w:val="sr-Latn-RS"/>
              </w:rPr>
              <w:t xml:space="preserve">: </w:t>
            </w:r>
          </w:p>
          <w:p w:rsidR="00F752E2" w:rsidRPr="00815E2A" w:rsidRDefault="00344A4B" w:rsidP="00D742B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[podnosilacZahteva]</w:t>
            </w:r>
          </w:p>
        </w:tc>
      </w:tr>
      <w:tr w:rsidR="006A14CD" w:rsidRPr="004634F3" w:rsidTr="0086128E">
        <w:trPr>
          <w:trHeight w:val="670"/>
        </w:trPr>
        <w:tc>
          <w:tcPr>
            <w:tcW w:w="10632" w:type="dxa"/>
            <w:gridSpan w:val="11"/>
          </w:tcPr>
          <w:p w:rsidR="006A14CD" w:rsidRDefault="006A14CD" w:rsidP="00FD367A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Власник</w:t>
            </w:r>
            <w:r w:rsidRPr="004634F3">
              <w:rPr>
                <w:rFonts w:ascii="Times New Roman" w:hAnsi="Times New Roman"/>
              </w:rPr>
              <w:t>/</w:t>
            </w:r>
            <w:r w:rsidRPr="004634F3">
              <w:rPr>
                <w:rFonts w:ascii="Times New Roman" w:hAnsi="Times New Roman"/>
                <w:lang w:val="sr-Cyrl-RS"/>
              </w:rPr>
              <w:t>к</w:t>
            </w:r>
            <w:r w:rsidRPr="004634F3">
              <w:rPr>
                <w:rFonts w:ascii="Times New Roman" w:hAnsi="Times New Roman"/>
              </w:rPr>
              <w:t>o</w:t>
            </w:r>
            <w:r w:rsidRPr="004634F3">
              <w:rPr>
                <w:rFonts w:ascii="Times New Roman" w:hAnsi="Times New Roman"/>
                <w:lang w:val="sr-Cyrl-RS"/>
              </w:rPr>
              <w:t>рисник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943767" w:rsidRDefault="00344A4B" w:rsidP="00344A4B">
            <w:pPr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[vlasnikKorisnik]</w:t>
            </w:r>
          </w:p>
        </w:tc>
      </w:tr>
      <w:tr w:rsidR="002707FF" w:rsidRPr="004634F3" w:rsidTr="0086128E">
        <w:trPr>
          <w:trHeight w:val="498"/>
        </w:trPr>
        <w:tc>
          <w:tcPr>
            <w:tcW w:w="3703" w:type="dxa"/>
            <w:gridSpan w:val="5"/>
            <w:shd w:val="clear" w:color="auto" w:fill="auto"/>
          </w:tcPr>
          <w:p w:rsidR="002707FF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b/>
                <w:bCs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Подаци о </w:t>
            </w:r>
            <w:r w:rsidR="00902DF6">
              <w:rPr>
                <w:rFonts w:ascii="Times New Roman" w:hAnsi="Times New Roman"/>
                <w:b/>
                <w:bCs/>
                <w:lang w:val="sr-Cyrl-RS"/>
              </w:rPr>
              <w:t>мерилу</w:t>
            </w:r>
            <w:r w:rsidRPr="004634F3">
              <w:rPr>
                <w:rFonts w:ascii="Times New Roman" w:hAnsi="Times New Roman"/>
                <w:b/>
                <w:bCs/>
                <w:lang w:val="sr-Cyrl-RS"/>
              </w:rPr>
              <w:t>: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Серијски број:</w:t>
            </w:r>
          </w:p>
          <w:p w:rsidR="00451911" w:rsidRPr="00A10EB8" w:rsidRDefault="00344A4B" w:rsidP="00D742BB">
            <w:pPr>
              <w:tabs>
                <w:tab w:val="left" w:pos="7371"/>
              </w:tabs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[serijskiBroj]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2707FF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Идентификациони број</w:t>
            </w:r>
            <w:r w:rsidR="00B34B6F" w:rsidRPr="004634F3">
              <w:rPr>
                <w:rFonts w:ascii="Times New Roman" w:hAnsi="Times New Roman"/>
              </w:rPr>
              <w:t>:</w:t>
            </w:r>
            <w:r w:rsidR="00A00136">
              <w:rPr>
                <w:rFonts w:ascii="Times New Roman" w:hAnsi="Times New Roman"/>
              </w:rPr>
              <w:t xml:space="preserve"> </w:t>
            </w:r>
          </w:p>
          <w:p w:rsidR="00C57A61" w:rsidRPr="004634F3" w:rsidRDefault="00344A4B" w:rsidP="00D01F79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[identifikacioniBroj]</w:t>
            </w:r>
          </w:p>
        </w:tc>
      </w:tr>
      <w:tr w:rsidR="00902DF6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902DF6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Произвођач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[proizvodjac]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902DF6" w:rsidRPr="0079059E" w:rsidRDefault="00902DF6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Ознака типа/модела</w:t>
            </w:r>
            <w:r w:rsidRPr="004634F3">
              <w:rPr>
                <w:rFonts w:ascii="Times New Roman" w:hAnsi="Times New Roman"/>
              </w:rPr>
              <w:t>:</w:t>
            </w:r>
          </w:p>
          <w:p w:rsidR="00BC3564" w:rsidRPr="004634F3" w:rsidRDefault="00344A4B" w:rsidP="007B138F">
            <w:pPr>
              <w:tabs>
                <w:tab w:val="left" w:pos="7371"/>
              </w:tabs>
              <w:jc w:val="center"/>
              <w:rPr>
                <w:rFonts w:ascii="Times New Roman" w:hAnsi="Times New Roman"/>
                <w:strike/>
              </w:rPr>
            </w:pPr>
            <w:r>
              <w:rPr>
                <w:rFonts w:ascii="Times New Roman" w:hAnsi="Times New Roman"/>
              </w:rPr>
              <w:t>[oznakaTipa]</w:t>
            </w:r>
          </w:p>
        </w:tc>
        <w:tc>
          <w:tcPr>
            <w:tcW w:w="3402" w:type="dxa"/>
            <w:gridSpan w:val="3"/>
            <w:shd w:val="clear" w:color="auto" w:fill="auto"/>
          </w:tcPr>
          <w:p w:rsidR="008F2FFE" w:rsidRDefault="008F2FFE" w:rsidP="0031156D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Службена ознака типа:</w:t>
            </w:r>
          </w:p>
          <w:p w:rsidR="008F2FFE" w:rsidRPr="008F2FFE" w:rsidRDefault="008A76F5" w:rsidP="0031156D">
            <w:pPr>
              <w:tabs>
                <w:tab w:val="left" w:pos="7371"/>
              </w:tabs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sluzbenaOznakaTipa</w:t>
            </w:r>
            <w:proofErr w:type="spellEnd"/>
          </w:p>
        </w:tc>
      </w:tr>
      <w:tr w:rsidR="00CF370D" w:rsidRPr="004634F3" w:rsidTr="0086128E">
        <w:trPr>
          <w:trHeight w:val="519"/>
        </w:trPr>
        <w:tc>
          <w:tcPr>
            <w:tcW w:w="3703" w:type="dxa"/>
            <w:gridSpan w:val="5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Мерни опсег:</w:t>
            </w:r>
          </w:p>
          <w:p w:rsidR="00BC3564" w:rsidRPr="00BC3564" w:rsidRDefault="00030D2E" w:rsidP="007B138F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[merniOpseg]</w:t>
            </w:r>
          </w:p>
        </w:tc>
        <w:tc>
          <w:tcPr>
            <w:tcW w:w="3527" w:type="dxa"/>
            <w:gridSpan w:val="3"/>
            <w:shd w:val="clear" w:color="auto" w:fill="auto"/>
          </w:tcPr>
          <w:p w:rsidR="004E6F06" w:rsidRDefault="00C12B56" w:rsidP="002056BE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lang w:val="sr-Cyrl-RS"/>
              </w:rPr>
              <w:t>Најмањи подељак:</w:t>
            </w:r>
          </w:p>
          <w:p w:rsidR="00C12B56" w:rsidRPr="00D46C16" w:rsidRDefault="00D46C16" w:rsidP="00D46C16">
            <w:pPr>
              <w:tabs>
                <w:tab w:val="left" w:pos="7371"/>
              </w:tabs>
              <w:jc w:val="center"/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najmanjiPodeljak</w:t>
            </w:r>
            <w:proofErr w:type="spellEnd"/>
          </w:p>
        </w:tc>
        <w:tc>
          <w:tcPr>
            <w:tcW w:w="3402" w:type="dxa"/>
            <w:gridSpan w:val="3"/>
            <w:shd w:val="clear" w:color="auto" w:fill="auto"/>
          </w:tcPr>
          <w:p w:rsidR="00CF370D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  <w:lang w:val="sr-Cyrl-RS"/>
              </w:rPr>
            </w:pPr>
            <w:r w:rsidRPr="004634F3">
              <w:rPr>
                <w:rFonts w:ascii="Times New Roman" w:hAnsi="Times New Roman"/>
                <w:lang w:val="sr-Cyrl-RS"/>
              </w:rPr>
              <w:t>Класа тачности:</w:t>
            </w:r>
          </w:p>
          <w:p w:rsidR="00BC3564" w:rsidRPr="00BC3564" w:rsidRDefault="00030D2E" w:rsidP="007E6EC6">
            <w:pPr>
              <w:tabs>
                <w:tab w:val="left" w:pos="7371"/>
              </w:tabs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[klasaTacnosti]</w:t>
            </w:r>
          </w:p>
        </w:tc>
      </w:tr>
      <w:tr w:rsidR="00CF370D" w:rsidRPr="004634F3" w:rsidTr="0086128E">
        <w:trPr>
          <w:trHeight w:val="553"/>
        </w:trPr>
        <w:tc>
          <w:tcPr>
            <w:tcW w:w="3703" w:type="dxa"/>
            <w:gridSpan w:val="5"/>
            <w:shd w:val="clear" w:color="auto" w:fill="F2F2F2"/>
          </w:tcPr>
          <w:p w:rsidR="00CF370D" w:rsidRPr="004634F3" w:rsidRDefault="00CF370D" w:rsidP="00CF370D">
            <w:pPr>
              <w:tabs>
                <w:tab w:val="left" w:pos="7371"/>
              </w:tabs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lang w:val="sr-Cyrl-RS"/>
              </w:rPr>
              <w:t>Услови околине:</w:t>
            </w:r>
          </w:p>
          <w:p w:rsidR="00CF370D" w:rsidRPr="004634F3" w:rsidRDefault="00CF370D" w:rsidP="007E6EC6">
            <w:pPr>
              <w:tabs>
                <w:tab w:val="left" w:pos="7371"/>
              </w:tabs>
              <w:rPr>
                <w:rFonts w:ascii="Times New Roman" w:hAnsi="Times New Roman"/>
              </w:rPr>
            </w:pPr>
          </w:p>
        </w:tc>
        <w:tc>
          <w:tcPr>
            <w:tcW w:w="6929" w:type="dxa"/>
            <w:gridSpan w:val="6"/>
          </w:tcPr>
          <w:p w:rsidR="00CF370D" w:rsidRPr="007B138F" w:rsidRDefault="00A14681" w:rsidP="0043590E">
            <w:pPr>
              <w:tabs>
                <w:tab w:val="left" w:pos="7371"/>
              </w:tabs>
              <w:rPr>
                <w:rFonts w:ascii="Times New Roman" w:hAnsi="Times New Roman"/>
                <w:b/>
                <w:lang w:val="sr-Latn-RS"/>
              </w:rPr>
            </w:pPr>
            <w:r>
              <w:rPr>
                <w:rFonts w:ascii="Times New Roman" w:hAnsi="Times New Roman"/>
                <w:b/>
              </w:rPr>
              <w:t xml:space="preserve">T =  </w:t>
            </w:r>
            <w:proofErr w:type="spellStart"/>
            <w:r w:rsidR="008A76F5">
              <w:rPr>
                <w:rFonts w:ascii="Times New Roman" w:hAnsi="Times New Roman"/>
                <w:b/>
              </w:rPr>
              <w:t>temperatura</w:t>
            </w:r>
            <w:proofErr w:type="spellEnd"/>
            <w:r w:rsidR="0043590E">
              <w:rPr>
                <w:rFonts w:ascii="Times New Roman" w:hAnsi="Times New Roman"/>
                <w:b/>
              </w:rPr>
              <w:t xml:space="preserve">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r w:rsidR="0043590E">
              <w:rPr>
                <w:rFonts w:ascii="Times New Roman" w:hAnsi="Times New Roman"/>
                <w:b/>
              </w:rPr>
              <w:t>℃</w:t>
            </w:r>
            <w:r w:rsidR="00CF370D" w:rsidRPr="004634F3">
              <w:rPr>
                <w:rFonts w:ascii="Times New Roman" w:hAnsi="Times New Roman"/>
                <w:b/>
              </w:rPr>
              <w:t xml:space="preserve">  ;   </w:t>
            </w:r>
            <w:r w:rsidR="00CF370D" w:rsidRPr="004634F3">
              <w:rPr>
                <w:rFonts w:ascii="Times New Roman" w:hAnsi="Times New Roman"/>
                <w:b/>
                <w:lang w:val="sr-Cyrl-RS"/>
              </w:rPr>
              <w:t xml:space="preserve">                         </w:t>
            </w:r>
            <w:r w:rsidR="00CF370D" w:rsidRPr="004634F3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="00CF370D" w:rsidRPr="004634F3">
              <w:rPr>
                <w:rFonts w:ascii="Times New Roman" w:hAnsi="Times New Roman"/>
                <w:b/>
              </w:rPr>
              <w:t>R</w:t>
            </w:r>
            <w:r w:rsidR="00CF370D" w:rsidRPr="004634F3">
              <w:rPr>
                <w:rFonts w:ascii="Times New Roman" w:hAnsi="Times New Roman"/>
                <w:b/>
                <w:vertAlign w:val="subscript"/>
              </w:rPr>
              <w:t>v</w:t>
            </w:r>
            <w:proofErr w:type="spellEnd"/>
            <w:r w:rsidR="00CF370D" w:rsidRPr="004634F3">
              <w:rPr>
                <w:rFonts w:ascii="Times New Roman" w:hAnsi="Times New Roman"/>
                <w:b/>
              </w:rPr>
              <w:t xml:space="preserve"> =   </w:t>
            </w:r>
            <w:r w:rsidR="00030D2E">
              <w:rPr>
                <w:rFonts w:ascii="Times New Roman" w:hAnsi="Times New Roman"/>
                <w:b/>
                <w:lang w:val="sr-Latn-RS"/>
              </w:rPr>
              <w:t>[vlaznost]</w:t>
            </w:r>
            <w:r w:rsidR="00CF370D" w:rsidRPr="004634F3">
              <w:rPr>
                <w:rFonts w:ascii="Times New Roman" w:hAnsi="Times New Roman"/>
                <w:b/>
              </w:rPr>
              <w:t xml:space="preserve">    %</w:t>
            </w:r>
          </w:p>
        </w:tc>
      </w:tr>
      <w:tr w:rsidR="005115AD" w:rsidRPr="004634F3" w:rsidTr="0086128E">
        <w:trPr>
          <w:trHeight w:val="398"/>
        </w:trPr>
        <w:tc>
          <w:tcPr>
            <w:tcW w:w="7230" w:type="dxa"/>
            <w:gridSpan w:val="8"/>
            <w:vAlign w:val="center"/>
          </w:tcPr>
          <w:p w:rsidR="005115AD" w:rsidRPr="00AC2788" w:rsidRDefault="007E1429" w:rsidP="00567EE8">
            <w:pPr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Функционална исправност задовољава</w:t>
            </w:r>
            <w:r w:rsidR="00FD367A" w:rsidRPr="004634F3">
              <w:rPr>
                <w:rFonts w:ascii="Times New Roman" w:hAnsi="Times New Roman"/>
                <w:bCs/>
              </w:rPr>
              <w:t>:</w:t>
            </w:r>
          </w:p>
        </w:tc>
        <w:tc>
          <w:tcPr>
            <w:tcW w:w="3402" w:type="dxa"/>
            <w:gridSpan w:val="3"/>
            <w:vAlign w:val="center"/>
          </w:tcPr>
          <w:p w:rsidR="005115AD" w:rsidRPr="004634F3" w:rsidRDefault="00E45B51" w:rsidP="00074523">
            <w:pPr>
              <w:rPr>
                <w:szCs w:val="24"/>
              </w:rPr>
            </w:pPr>
            <w:r>
              <w:rPr>
                <w:szCs w:val="24"/>
              </w:rPr>
              <w:t xml:space="preserve">[cb1] </w:t>
            </w:r>
            <w:r w:rsidR="00FD367A" w:rsidRPr="004634F3">
              <w:rPr>
                <w:szCs w:val="24"/>
              </w:rPr>
              <w:t xml:space="preserve">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Д</w:t>
            </w:r>
            <w:r w:rsidR="00FD367A" w:rsidRPr="004634F3">
              <w:rPr>
                <w:szCs w:val="24"/>
              </w:rPr>
              <w:t xml:space="preserve">A                      </w:t>
            </w:r>
            <w:r w:rsidR="00074523">
              <w:rPr>
                <w:szCs w:val="24"/>
              </w:rPr>
              <w:t xml:space="preserve">[cb2] </w:t>
            </w:r>
            <w:r w:rsidR="003335F2" w:rsidRPr="004634F3">
              <w:rPr>
                <w:rFonts w:ascii="Calibri" w:hAnsi="Calibri"/>
                <w:szCs w:val="24"/>
                <w:lang w:val="sr-Cyrl-RS"/>
              </w:rPr>
              <w:t>Н</w:t>
            </w:r>
            <w:r w:rsidR="00FD367A" w:rsidRPr="004634F3">
              <w:rPr>
                <w:szCs w:val="24"/>
              </w:rPr>
              <w:t>E</w:t>
            </w:r>
          </w:p>
        </w:tc>
      </w:tr>
      <w:tr w:rsidR="00FD367A" w:rsidRPr="004634F3" w:rsidTr="0086128E">
        <w:trPr>
          <w:trHeight w:val="398"/>
        </w:trPr>
        <w:tc>
          <w:tcPr>
            <w:tcW w:w="10632" w:type="dxa"/>
            <w:gridSpan w:val="11"/>
            <w:vAlign w:val="center"/>
          </w:tcPr>
          <w:p w:rsidR="00FD367A" w:rsidRPr="0057199D" w:rsidRDefault="00CF370D">
            <w:pPr>
              <w:rPr>
                <w:szCs w:val="24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Напомена:</w:t>
            </w:r>
            <w:r w:rsidR="0057199D">
              <w:rPr>
                <w:rFonts w:ascii="Times New Roman" w:hAnsi="Times New Roman"/>
                <w:bCs/>
              </w:rPr>
              <w:t xml:space="preserve"> [napomena1]</w:t>
            </w:r>
          </w:p>
        </w:tc>
      </w:tr>
      <w:tr w:rsidR="002707FF" w:rsidRPr="004634F3" w:rsidTr="0086128E">
        <w:tblPrEx>
          <w:tblCellMar>
            <w:left w:w="28" w:type="dxa"/>
            <w:right w:w="28" w:type="dxa"/>
          </w:tblCellMar>
        </w:tblPrEx>
        <w:trPr>
          <w:trHeight w:val="8318"/>
        </w:trPr>
        <w:tc>
          <w:tcPr>
            <w:tcW w:w="10632" w:type="dxa"/>
            <w:gridSpan w:val="11"/>
          </w:tcPr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t>Резултати контролисања:</w:t>
            </w: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  <w:r>
              <w:rPr>
                <w:rFonts w:ascii="Times New Roman" w:hAnsi="Times New Roman"/>
                <w:b/>
                <w:bCs/>
                <w:lang w:val="sr-Latn-RS"/>
              </w:rPr>
              <w:t>Strana 1</w:t>
            </w:r>
          </w:p>
          <w:p w:rsidR="007B138F" w:rsidRP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jc w:val="center"/>
              <w:rPr>
                <w:rFonts w:ascii="Times New Roman" w:hAnsi="Times New Roman"/>
                <w:b/>
                <w:bCs/>
                <w:lang w:val="sr-Latn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p w:rsidR="007B138F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  <w:b/>
                <w:bCs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66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7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odstupanje1</w:t>
                  </w:r>
                </w:p>
              </w:tc>
              <w:tc>
                <w:tcPr>
                  <w:tcW w:w="1300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D46C16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ndg1</w:t>
                  </w: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57199D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odstupanje2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C165F9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odstupanje3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C57A61" w:rsidRPr="00CC24FA" w:rsidRDefault="00D46C16" w:rsidP="00C57A6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odstupanje4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</w:t>
                  </w:r>
                  <w:r w:rsidR="007B138F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B138F" w:rsidRPr="00CC24FA" w:rsidRDefault="00D46C16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odstupanje5</w:t>
                  </w:r>
                </w:p>
              </w:tc>
              <w:tc>
                <w:tcPr>
                  <w:tcW w:w="1300" w:type="dxa"/>
                  <w:vMerge/>
                  <w:shd w:val="clear" w:color="auto" w:fill="auto"/>
                  <w:vAlign w:val="bottom"/>
                </w:tcPr>
                <w:p w:rsidR="007B138F" w:rsidRPr="0070744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709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114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7B138F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i</w:t>
                  </w:r>
                  <w:r w:rsidR="00B44AA1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>=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1 </w:t>
                  </w:r>
                  <w:r w:rsidR="00B44AA1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B44AA1">
              <w:trPr>
                <w:trHeight w:val="141"/>
              </w:trPr>
              <w:tc>
                <w:tcPr>
                  <w:tcW w:w="3114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386" w:type="dxa"/>
                  <w:gridSpan w:val="4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082551" w:rsidRPr="00096662" w:rsidTr="000D4939">
              <w:trPr>
                <w:cantSplit/>
                <w:trHeight w:val="237"/>
              </w:trPr>
              <w:tc>
                <w:tcPr>
                  <w:tcW w:w="3114" w:type="dxa"/>
                  <w:vAlign w:val="center"/>
                </w:tcPr>
                <w:p w:rsidR="00082551" w:rsidRPr="00CC331E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</w:t>
                  </w:r>
                </w:p>
              </w:tc>
              <w:tc>
                <w:tcPr>
                  <w:tcW w:w="1300" w:type="dxa"/>
                </w:tcPr>
                <w:p w:rsidR="00467678" w:rsidRPr="0086128E" w:rsidRDefault="0070437C" w:rsidP="0070437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gp1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082551" w:rsidRPr="00A10EB8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ndg2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082551" w:rsidRPr="00710574" w:rsidRDefault="0070437C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ndr1</w:t>
                  </w: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F970ED" w:rsidP="000D7EFE">
                  <w:pPr>
                    <w:tabs>
                      <w:tab w:val="center" w:pos="1449"/>
                      <w:tab w:val="left" w:pos="2212"/>
                    </w:tabs>
                    <w:jc w:val="center"/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greska2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9359BA">
              <w:trPr>
                <w:cantSplit/>
                <w:trHeight w:val="15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greska3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gp3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rd2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51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greska4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greska5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gp5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rd3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9671E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greska6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gp6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767F56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082551" w:rsidRPr="00096662" w:rsidTr="00467678">
              <w:trPr>
                <w:cantSplit/>
                <w:trHeight w:val="133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greska7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gp7</w:t>
                  </w:r>
                </w:p>
              </w:tc>
              <w:tc>
                <w:tcPr>
                  <w:tcW w:w="1300" w:type="dxa"/>
                  <w:vMerge w:val="restart"/>
                </w:tcPr>
                <w:p w:rsidR="00082551" w:rsidRPr="009359BA" w:rsidRDefault="00F970ED" w:rsidP="009359BA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rd4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082551" w:rsidRPr="00096662" w:rsidTr="00B44AA1">
              <w:trPr>
                <w:cantSplit/>
                <w:trHeight w:val="237"/>
              </w:trPr>
              <w:tc>
                <w:tcPr>
                  <w:tcW w:w="3114" w:type="dxa"/>
                </w:tcPr>
                <w:p w:rsidR="00082551" w:rsidRDefault="0070437C" w:rsidP="00082551">
                  <w:pPr>
                    <w:jc w:val="center"/>
                  </w:pPr>
                  <w:r>
                    <w:t>greska8</w:t>
                  </w:r>
                </w:p>
              </w:tc>
              <w:tc>
                <w:tcPr>
                  <w:tcW w:w="1300" w:type="dxa"/>
                </w:tcPr>
                <w:p w:rsidR="00082551" w:rsidRPr="0086128E" w:rsidRDefault="0070437C" w:rsidP="00082551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gp8</w:t>
                  </w:r>
                </w:p>
              </w:tc>
              <w:tc>
                <w:tcPr>
                  <w:tcW w:w="1300" w:type="dxa"/>
                  <w:vMerge/>
                </w:tcPr>
                <w:p w:rsidR="00082551" w:rsidRPr="0086128E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082551" w:rsidRPr="00076D54" w:rsidRDefault="00082551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082551" w:rsidRDefault="007B138F" w:rsidP="007B138F">
            <w:pPr>
              <w:jc w:val="center"/>
              <w:rPr>
                <w:rFonts w:ascii="Times New Roman" w:hAnsi="Times New Roman"/>
                <w:b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Strana 2</w:t>
            </w: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Default="007B138F" w:rsidP="007B138F">
            <w:pPr>
              <w:jc w:val="center"/>
              <w:rPr>
                <w:rFonts w:ascii="Times New Roman" w:hAnsi="Times New Roman"/>
                <w:lang w:val="sr-Latn-RS"/>
              </w:rPr>
            </w:pPr>
          </w:p>
          <w:p w:rsidR="007B138F" w:rsidRPr="00BD2393" w:rsidRDefault="007B138F" w:rsidP="007B138F">
            <w:pPr>
              <w:rPr>
                <w:rFonts w:ascii="Times New Roman" w:hAnsi="Times New Roman"/>
                <w:lang w:val="sr-Cyrl-RS"/>
              </w:rPr>
            </w:pPr>
          </w:p>
          <w:tbl>
            <w:tblPr>
              <w:tblpPr w:leftFromText="180" w:rightFromText="180" w:vertAnchor="page" w:horzAnchor="margin" w:tblpXSpec="center" w:tblpY="531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279"/>
              <w:gridCol w:w="1300"/>
              <w:gridCol w:w="1302"/>
            </w:tblGrid>
            <w:tr w:rsidR="007B138F" w:rsidRPr="00096662" w:rsidTr="00B44AA1">
              <w:trPr>
                <w:trHeight w:val="41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Називна мера</w:t>
                  </w:r>
                </w:p>
              </w:tc>
              <w:tc>
                <w:tcPr>
                  <w:tcW w:w="1300" w:type="dxa"/>
                  <w:shd w:val="clear" w:color="auto" w:fill="auto"/>
                  <w:vAlign w:val="center"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Одступање од називне мере</w:t>
                  </w:r>
                </w:p>
              </w:tc>
              <w:tc>
                <w:tcPr>
                  <w:tcW w:w="1302" w:type="dxa"/>
                  <w:shd w:val="clear" w:color="auto" w:fill="auto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B44AA1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2602" w:type="dxa"/>
                  <w:gridSpan w:val="2"/>
                  <w:shd w:val="clear" w:color="auto" w:fill="auto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B138F" w:rsidRPr="00767F56" w:rsidRDefault="0054173E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467678" w:rsidRPr="00082551" w:rsidRDefault="001F416B" w:rsidP="00467678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lang w:val="sr-Latn-RS"/>
                    </w:rPr>
                    <w:t>odstupanje6</w:t>
                  </w:r>
                </w:p>
              </w:tc>
              <w:tc>
                <w:tcPr>
                  <w:tcW w:w="1302" w:type="dxa"/>
                  <w:vMerge w:val="restart"/>
                  <w:shd w:val="clear" w:color="auto" w:fill="auto"/>
                  <w:vAlign w:val="center"/>
                </w:tcPr>
                <w:p w:rsidR="007B138F" w:rsidRPr="00707446" w:rsidRDefault="001F416B" w:rsidP="0008255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ndg3</w:t>
                  </w: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40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odstupanje7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60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082551" w:rsidRPr="00082551" w:rsidRDefault="001F416B" w:rsidP="00082551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odstupanje8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37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80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1F416B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odstupanje9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</w:tr>
            <w:tr w:rsidR="00710574" w:rsidRPr="00096662" w:rsidTr="00B44AA1">
              <w:trPr>
                <w:cantSplit/>
                <w:trHeight w:val="251"/>
              </w:trPr>
              <w:tc>
                <w:tcPr>
                  <w:tcW w:w="1279" w:type="dxa"/>
                  <w:shd w:val="clear" w:color="auto" w:fill="auto"/>
                  <w:vAlign w:val="center"/>
                </w:tcPr>
                <w:p w:rsidR="00710574" w:rsidRPr="00767F5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100</w:t>
                  </w:r>
                </w:p>
              </w:tc>
              <w:tc>
                <w:tcPr>
                  <w:tcW w:w="1300" w:type="dxa"/>
                  <w:shd w:val="clear" w:color="auto" w:fill="auto"/>
                </w:tcPr>
                <w:p w:rsidR="00710574" w:rsidRPr="00082551" w:rsidRDefault="00560543" w:rsidP="00710574">
                  <w:pPr>
                    <w:jc w:val="center"/>
                    <w:rPr>
                      <w:rFonts w:ascii="Times New Roman" w:hAnsi="Times New Roman"/>
                      <w:b/>
                    </w:rPr>
                  </w:pPr>
                  <w:r>
                    <w:rPr>
                      <w:rFonts w:ascii="Times New Roman" w:hAnsi="Times New Roman"/>
                      <w:b/>
                    </w:rPr>
                    <w:t>Odstupanje10</w:t>
                  </w:r>
                </w:p>
              </w:tc>
              <w:tc>
                <w:tcPr>
                  <w:tcW w:w="1302" w:type="dxa"/>
                  <w:vMerge/>
                  <w:shd w:val="clear" w:color="auto" w:fill="auto"/>
                  <w:vAlign w:val="bottom"/>
                </w:tcPr>
                <w:p w:rsidR="00710574" w:rsidRPr="00707446" w:rsidRDefault="00710574" w:rsidP="00710574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p w:rsidR="007B138F" w:rsidRPr="00BC3564" w:rsidRDefault="007B138F" w:rsidP="007B138F">
            <w:pPr>
              <w:rPr>
                <w:rFonts w:ascii="Times New Roman" w:hAnsi="Times New Roman"/>
              </w:rPr>
            </w:pPr>
          </w:p>
          <w:tbl>
            <w:tblPr>
              <w:tblpPr w:leftFromText="180" w:rightFromText="180" w:vertAnchor="page" w:horzAnchor="margin" w:tblpXSpec="center" w:tblpY="3547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3097"/>
              <w:gridCol w:w="17"/>
              <w:gridCol w:w="1300"/>
              <w:gridCol w:w="1300"/>
              <w:gridCol w:w="1300"/>
              <w:gridCol w:w="1486"/>
            </w:tblGrid>
            <w:tr w:rsidR="007B138F" w:rsidRPr="00096662" w:rsidTr="00B44AA1">
              <w:trPr>
                <w:trHeight w:val="1266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Изабрани подељак скале</w:t>
                  </w:r>
                </w:p>
                <w:p w:rsidR="007B138F" w:rsidRPr="00E1026C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Грешка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Разлика дужине два узастопна подељка</w:t>
                  </w:r>
                </w:p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НДГ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 </w:t>
                  </w: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Подељак дужине </w:t>
                  </w:r>
                </w:p>
                <w:p w:rsidR="007B138F" w:rsidRPr="00F77568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</w:p>
              </w:tc>
              <w:tc>
                <w:tcPr>
                  <w:tcW w:w="1486" w:type="dxa"/>
                </w:tcPr>
                <w:p w:rsidR="007B138F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>Највећа дозвољена разлика између два узастопна подељка</w:t>
                  </w:r>
                </w:p>
                <w:p w:rsidR="007B138F" w:rsidRPr="00767F56" w:rsidRDefault="00B44AA1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  <w:t xml:space="preserve">i=1 </w:t>
                  </w: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c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</w:t>
                  </w:r>
                  <w:r w:rsidRPr="00767F56"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Cyrl-RS"/>
                    </w:rPr>
                    <w:t xml:space="preserve"> </w:t>
                  </w:r>
                </w:p>
              </w:tc>
            </w:tr>
            <w:tr w:rsidR="00B44AA1" w:rsidRPr="00096662" w:rsidTr="00CC331E">
              <w:trPr>
                <w:trHeight w:val="196"/>
              </w:trPr>
              <w:tc>
                <w:tcPr>
                  <w:tcW w:w="3097" w:type="dxa"/>
                  <w:vAlign w:val="center"/>
                </w:tcPr>
                <w:p w:rsidR="00B44AA1" w:rsidRPr="00B44AA1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Latn-RS"/>
                    </w:rPr>
                    <w:t>(cm)</w:t>
                  </w:r>
                </w:p>
              </w:tc>
              <w:tc>
                <w:tcPr>
                  <w:tcW w:w="5403" w:type="dxa"/>
                  <w:gridSpan w:val="5"/>
                  <w:vAlign w:val="center"/>
                </w:tcPr>
                <w:p w:rsidR="00B44AA1" w:rsidRPr="00767F56" w:rsidRDefault="00B44AA1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(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</w:rPr>
                    <w:t>mm</w:t>
                  </w:r>
                  <w:r w:rsidRPr="00767F56">
                    <w:rPr>
                      <w:rFonts w:ascii="Times New Roman" w:hAnsi="Times New Roman"/>
                      <w:bCs/>
                      <w:color w:val="000000"/>
                      <w:sz w:val="22"/>
                      <w:szCs w:val="22"/>
                      <w:lang w:val="sr-Cyrl-RS"/>
                    </w:rPr>
                    <w:t>)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8F5E30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Greska9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Gp9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A10EB8" w:rsidRDefault="001F416B" w:rsidP="00B44AA1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ndg4</w:t>
                  </w:r>
                </w:p>
              </w:tc>
              <w:tc>
                <w:tcPr>
                  <w:tcW w:w="1486" w:type="dxa"/>
                  <w:vMerge w:val="restart"/>
                  <w:vAlign w:val="center"/>
                </w:tcPr>
                <w:p w:rsidR="007B138F" w:rsidRPr="00710574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  <w:t>ndr2</w:t>
                  </w: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Greska10</w:t>
                  </w:r>
                </w:p>
              </w:tc>
              <w:tc>
                <w:tcPr>
                  <w:tcW w:w="1300" w:type="dxa"/>
                </w:tcPr>
                <w:p w:rsidR="007B138F" w:rsidRPr="00CC24FA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Gp10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B31A35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Greska11</w:t>
                  </w:r>
                </w:p>
              </w:tc>
              <w:tc>
                <w:tcPr>
                  <w:tcW w:w="1300" w:type="dxa"/>
                </w:tcPr>
                <w:p w:rsidR="007B138F" w:rsidRPr="00FB7D5D" w:rsidRDefault="00B31A35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Gp11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</w:tcPr>
                <w:p w:rsidR="007B138F" w:rsidRPr="00707446" w:rsidRDefault="00B31A35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Greska12</w:t>
                  </w:r>
                </w:p>
              </w:tc>
              <w:tc>
                <w:tcPr>
                  <w:tcW w:w="1300" w:type="dxa"/>
                </w:tcPr>
                <w:p w:rsidR="007B138F" w:rsidRPr="00CC331E" w:rsidRDefault="00B31A35" w:rsidP="00AA3AE2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Gp12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B44AA1" w:rsidRPr="00B44AA1" w:rsidRDefault="00560543" w:rsidP="001F416B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Greska13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Gp13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CC24FA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rd7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Greska14</w:t>
                  </w:r>
                </w:p>
              </w:tc>
              <w:tc>
                <w:tcPr>
                  <w:tcW w:w="1300" w:type="dxa"/>
                </w:tcPr>
                <w:p w:rsidR="007B138F" w:rsidRPr="00CC24FA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Gp14</w:t>
                  </w:r>
                </w:p>
              </w:tc>
              <w:tc>
                <w:tcPr>
                  <w:tcW w:w="1300" w:type="dxa"/>
                  <w:vMerge/>
                  <w:vAlign w:val="center"/>
                </w:tcPr>
                <w:p w:rsidR="007B138F" w:rsidRPr="00CC24FA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767F56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51"/>
              </w:trPr>
              <w:tc>
                <w:tcPr>
                  <w:tcW w:w="3114" w:type="dxa"/>
                  <w:gridSpan w:val="2"/>
                  <w:vAlign w:val="center"/>
                </w:tcPr>
                <w:p w:rsidR="007B138F" w:rsidRPr="00CC331E" w:rsidRDefault="00560543" w:rsidP="00E16EFC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color w:val="000000"/>
                      <w:lang w:val="sr-Latn-RS"/>
                    </w:rPr>
                  </w:pPr>
                  <w:r>
                    <w:rPr>
                      <w:rFonts w:ascii="Times New Roman" w:hAnsi="Times New Roman"/>
                      <w:color w:val="000000"/>
                      <w:lang w:val="sr-Latn-RS"/>
                    </w:rPr>
                    <w:t>Greska15</w:t>
                  </w:r>
                </w:p>
              </w:tc>
              <w:tc>
                <w:tcPr>
                  <w:tcW w:w="1300" w:type="dxa"/>
                </w:tcPr>
                <w:p w:rsidR="007B138F" w:rsidRPr="00FB7D5D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Gp15</w:t>
                  </w:r>
                </w:p>
              </w:tc>
              <w:tc>
                <w:tcPr>
                  <w:tcW w:w="1300" w:type="dxa"/>
                  <w:vMerge w:val="restart"/>
                  <w:vAlign w:val="center"/>
                </w:tcPr>
                <w:p w:rsidR="007B138F" w:rsidRPr="00FB7D5D" w:rsidRDefault="001F416B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rd8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  <w:tr w:rsidR="007B138F" w:rsidRPr="00096662" w:rsidTr="00B44AA1">
              <w:trPr>
                <w:cantSplit/>
                <w:trHeight w:val="237"/>
              </w:trPr>
              <w:tc>
                <w:tcPr>
                  <w:tcW w:w="3114" w:type="dxa"/>
                  <w:gridSpan w:val="2"/>
                </w:tcPr>
                <w:p w:rsidR="007B138F" w:rsidRPr="00707446" w:rsidRDefault="00560543" w:rsidP="00E16EFC">
                  <w:pPr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Greska16</w:t>
                  </w:r>
                </w:p>
              </w:tc>
              <w:tc>
                <w:tcPr>
                  <w:tcW w:w="1300" w:type="dxa"/>
                </w:tcPr>
                <w:p w:rsidR="007B138F" w:rsidRPr="00CC331E" w:rsidRDefault="00082D1A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Latn-RS"/>
                    </w:rPr>
                    <w:t>Gp16</w:t>
                  </w: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300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  <w:tc>
                <w:tcPr>
                  <w:tcW w:w="1486" w:type="dxa"/>
                  <w:vMerge/>
                </w:tcPr>
                <w:p w:rsidR="007B138F" w:rsidRPr="00076D54" w:rsidRDefault="007B138F" w:rsidP="007B138F">
                  <w:pPr>
                    <w:widowControl w:val="0"/>
                    <w:tabs>
                      <w:tab w:val="left" w:pos="566"/>
                    </w:tabs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2"/>
                      <w:szCs w:val="22"/>
                      <w:lang w:val="sr-Cyrl-RS"/>
                    </w:rPr>
                  </w:pPr>
                </w:p>
              </w:tc>
            </w:tr>
          </w:tbl>
          <w:p w:rsidR="007B138F" w:rsidRPr="004634F3" w:rsidRDefault="007B138F" w:rsidP="007B138F">
            <w:pPr>
              <w:tabs>
                <w:tab w:val="left" w:pos="3390"/>
                <w:tab w:val="left" w:pos="3504"/>
                <w:tab w:val="left" w:pos="7313"/>
              </w:tabs>
              <w:rPr>
                <w:rFonts w:ascii="Times New Roman" w:hAnsi="Times New Roman"/>
              </w:rPr>
            </w:pPr>
          </w:p>
          <w:p w:rsidR="007B138F" w:rsidRDefault="007B138F" w:rsidP="007B138F">
            <w:pPr>
              <w:pStyle w:val="Heading4"/>
            </w:pPr>
          </w:p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7B138F" w:rsidRDefault="007B138F" w:rsidP="007B138F"/>
          <w:p w:rsidR="00513F15" w:rsidRDefault="00513F15" w:rsidP="00902DF6">
            <w:pPr>
              <w:pStyle w:val="Heading4"/>
            </w:pP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 w:val="restart"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</w:rPr>
            </w:pPr>
            <w:r w:rsidRPr="004634F3">
              <w:rPr>
                <w:rFonts w:ascii="Times New Roman" w:hAnsi="Times New Roman"/>
                <w:b/>
                <w:bCs/>
                <w:lang w:val="sr-Cyrl-RS"/>
              </w:rPr>
              <w:lastRenderedPageBreak/>
              <w:t>Еталони и опрема</w:t>
            </w:r>
            <w:r w:rsidRPr="004634F3">
              <w:rPr>
                <w:rFonts w:ascii="Times New Roman" w:hAnsi="Times New Roman"/>
              </w:rPr>
              <w:t xml:space="preserve">:   </w:t>
            </w:r>
          </w:p>
        </w:tc>
        <w:tc>
          <w:tcPr>
            <w:tcW w:w="709" w:type="dxa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Еталон:</w:t>
            </w:r>
          </w:p>
        </w:tc>
        <w:tc>
          <w:tcPr>
            <w:tcW w:w="3402" w:type="dxa"/>
            <w:gridSpan w:val="4"/>
          </w:tcPr>
          <w:p w:rsidR="0086128E" w:rsidRPr="004B4B01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>
              <w:rPr>
                <w:rFonts w:ascii="Times New Roman" w:hAnsi="Times New Roman"/>
                <w:bCs/>
                <w:lang w:val="sr-Latn-RS"/>
              </w:rPr>
              <w:t xml:space="preserve">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Мерни лењир</w:t>
            </w:r>
          </w:p>
        </w:tc>
        <w:tc>
          <w:tcPr>
            <w:tcW w:w="1701" w:type="dxa"/>
            <w:gridSpan w:val="3"/>
            <w:vMerge w:val="restart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Сер. бр. еталона:</w:t>
            </w: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1.</w:t>
            </w:r>
            <w:r w:rsidRPr="00FD6338">
              <w:rPr>
                <w:rFonts w:ascii="Arial" w:hAnsi="Arial" w:cs="Arial"/>
                <w:lang w:val="it-IT"/>
              </w:rPr>
              <w:t xml:space="preserve"> </w:t>
            </w:r>
            <w:r w:rsidR="00984921">
              <w:rPr>
                <w:rFonts w:ascii="Times New Roman" w:hAnsi="Times New Roman"/>
                <w:sz w:val="22"/>
                <w:szCs w:val="22"/>
                <w:lang w:val="it-IT"/>
              </w:rPr>
              <w:t>brojMernogLenjira</w:t>
            </w:r>
          </w:p>
        </w:tc>
      </w:tr>
      <w:tr w:rsidR="0086128E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vMerge/>
            <w:shd w:val="clear" w:color="auto" w:fill="F2F2F2"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</w:p>
        </w:tc>
        <w:tc>
          <w:tcPr>
            <w:tcW w:w="709" w:type="dxa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3402" w:type="dxa"/>
            <w:gridSpan w:val="4"/>
          </w:tcPr>
          <w:p w:rsidR="0086128E" w:rsidRPr="00513F15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 xml:space="preserve">2. </w:t>
            </w:r>
            <w:r w:rsidRPr="00BF6D85">
              <w:rPr>
                <w:rFonts w:ascii="Times New Roman" w:hAnsi="Times New Roman"/>
                <w:bCs/>
                <w:sz w:val="22"/>
                <w:szCs w:val="22"/>
                <w:lang w:val="sr-Cyrl-RS"/>
              </w:rPr>
              <w:t>Мерна лупа</w:t>
            </w:r>
          </w:p>
        </w:tc>
        <w:tc>
          <w:tcPr>
            <w:tcW w:w="1701" w:type="dxa"/>
            <w:gridSpan w:val="3"/>
            <w:vMerge/>
          </w:tcPr>
          <w:p w:rsidR="0086128E" w:rsidRPr="004634F3" w:rsidRDefault="0086128E" w:rsidP="0086128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2835" w:type="dxa"/>
            <w:gridSpan w:val="2"/>
          </w:tcPr>
          <w:p w:rsidR="0086128E" w:rsidRPr="00513F15" w:rsidRDefault="0086128E" w:rsidP="00984921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2.</w:t>
            </w:r>
            <w:r w:rsidRPr="00FD6338">
              <w:rPr>
                <w:rFonts w:ascii="Arial" w:hAnsi="Arial" w:cs="Arial"/>
              </w:rPr>
              <w:t xml:space="preserve"> </w:t>
            </w:r>
            <w:proofErr w:type="spellStart"/>
            <w:r w:rsidR="00984921">
              <w:rPr>
                <w:rFonts w:ascii="Times New Roman" w:hAnsi="Times New Roman"/>
                <w:sz w:val="22"/>
                <w:szCs w:val="22"/>
              </w:rPr>
              <w:t>brojMerneLupe</w:t>
            </w:r>
            <w:proofErr w:type="spellEnd"/>
          </w:p>
        </w:tc>
      </w:tr>
      <w:tr w:rsidR="00902DF6" w:rsidRPr="004634F3" w:rsidTr="0086128E">
        <w:tblPrEx>
          <w:tblCellMar>
            <w:left w:w="28" w:type="dxa"/>
            <w:right w:w="28" w:type="dxa"/>
          </w:tblCellMar>
        </w:tblPrEx>
        <w:trPr>
          <w:trHeight w:val="381"/>
        </w:trPr>
        <w:tc>
          <w:tcPr>
            <w:tcW w:w="1985" w:type="dxa"/>
            <w:shd w:val="clear" w:color="auto" w:fill="F2F2F2"/>
          </w:tcPr>
          <w:p w:rsidR="00902DF6" w:rsidRPr="004634F3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>
              <w:rPr>
                <w:rFonts w:ascii="Times New Roman" w:hAnsi="Times New Roman"/>
                <w:b/>
                <w:bCs/>
                <w:lang w:val="sr-Cyrl-RS"/>
              </w:rPr>
              <w:t>Подаци о жиговима:</w:t>
            </w:r>
          </w:p>
        </w:tc>
        <w:tc>
          <w:tcPr>
            <w:tcW w:w="4111" w:type="dxa"/>
            <w:gridSpan w:val="5"/>
            <w:shd w:val="clear" w:color="auto" w:fill="auto"/>
          </w:tcPr>
          <w:p w:rsidR="000B03AE" w:rsidRDefault="000B03AE" w:rsidP="000B03AE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Скинути:</w:t>
            </w:r>
          </w:p>
          <w:p w:rsidR="000B03A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Skinuti1</w:t>
            </w:r>
          </w:p>
          <w:p w:rsidR="0054173E" w:rsidRDefault="00984921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Skinuti2</w:t>
            </w:r>
          </w:p>
          <w:p w:rsidR="006D0A0C" w:rsidRPr="000B03AE" w:rsidRDefault="006D0A0C" w:rsidP="000B03AE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  <w:tc>
          <w:tcPr>
            <w:tcW w:w="4536" w:type="dxa"/>
            <w:gridSpan w:val="5"/>
            <w:shd w:val="clear" w:color="auto" w:fill="auto"/>
          </w:tcPr>
          <w:p w:rsidR="00902DF6" w:rsidRDefault="00902DF6" w:rsidP="00F972C9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lang w:val="sr-Cyrl-RS"/>
              </w:rPr>
            </w:pPr>
            <w:r>
              <w:rPr>
                <w:rFonts w:ascii="Times New Roman" w:hAnsi="Times New Roman"/>
                <w:bCs/>
                <w:lang w:val="sr-Cyrl-RS"/>
              </w:rPr>
              <w:t>Постављени:</w:t>
            </w:r>
          </w:p>
          <w:p w:rsidR="00854AE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Postavljeni1</w:t>
            </w:r>
          </w:p>
          <w:p w:rsidR="0086128E" w:rsidRPr="0086128E" w:rsidRDefault="00984921" w:rsidP="00AE68AF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Latn-RS"/>
              </w:rPr>
            </w:pPr>
            <w:r>
              <w:rPr>
                <w:rFonts w:ascii="Times New Roman" w:hAnsi="Times New Roman"/>
                <w:bCs/>
                <w:lang w:val="sr-Latn-RS"/>
              </w:rPr>
              <w:t>Postavljeni2</w:t>
            </w:r>
          </w:p>
          <w:p w:rsidR="00902DF6" w:rsidRPr="004634F3" w:rsidRDefault="00902DF6" w:rsidP="0087288B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bCs/>
                <w:lang w:val="sr-Cyrl-RS"/>
              </w:rPr>
            </w:pPr>
          </w:p>
        </w:tc>
      </w:tr>
      <w:tr w:rsidR="0043681B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43681B" w:rsidRPr="004634F3" w:rsidRDefault="0043681B" w:rsidP="00F972C9">
            <w:pPr>
              <w:spacing w:line="276" w:lineRule="auto"/>
              <w:ind w:left="1673" w:hanging="1673"/>
              <w:rPr>
                <w:rFonts w:ascii="Times New Roman" w:hAnsi="Times New Roman"/>
                <w:b/>
                <w:bCs/>
                <w:lang w:val="sr-Cyrl-RS"/>
              </w:rPr>
            </w:pPr>
            <w:r w:rsidRPr="004634F3">
              <w:rPr>
                <w:rFonts w:ascii="Times New Roman" w:hAnsi="Times New Roman"/>
              </w:rPr>
              <w:t xml:space="preserve">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>НА ОСНОВУ РЕЗУЛТАТА КОНТРОЛИСАЊА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 УТВРЂЕНО </w:t>
            </w:r>
            <w:r w:rsidR="000012C7" w:rsidRPr="004634F3">
              <w:rPr>
                <w:rFonts w:ascii="Times New Roman" w:hAnsi="Times New Roman"/>
                <w:b/>
                <w:bCs/>
                <w:lang w:val="sr-Cyrl-RS"/>
              </w:rPr>
              <w:t xml:space="preserve">ЈЕ </w:t>
            </w:r>
            <w:r w:rsidR="001009F2" w:rsidRPr="004634F3">
              <w:rPr>
                <w:rFonts w:ascii="Times New Roman" w:hAnsi="Times New Roman"/>
                <w:b/>
                <w:bCs/>
                <w:lang w:val="sr-Cyrl-RS"/>
              </w:rPr>
              <w:t>ДА МЕРИЛО</w:t>
            </w:r>
          </w:p>
          <w:p w:rsidR="001009F2" w:rsidRPr="004634F3" w:rsidRDefault="00984921" w:rsidP="001009F2">
            <w:pPr>
              <w:spacing w:line="276" w:lineRule="auto"/>
              <w:ind w:left="1673" w:hanging="1673"/>
              <w:jc w:val="center"/>
              <w:rPr>
                <w:rFonts w:ascii="Times New Roman" w:hAnsi="Times New Roman"/>
                <w:lang w:val="sr-Cyrl-RS"/>
              </w:rPr>
            </w:pPr>
            <w:r>
              <w:rPr>
                <w:rFonts w:ascii="Times New Roman" w:hAnsi="Times New Roman"/>
                <w:szCs w:val="24"/>
              </w:rPr>
              <w:t>[cb3]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</w:rPr>
              <w:t xml:space="preserve">    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                 </w:t>
            </w:r>
            <w:r>
              <w:rPr>
                <w:rFonts w:ascii="Times New Roman" w:hAnsi="Times New Roman"/>
                <w:szCs w:val="24"/>
              </w:rPr>
              <w:t>[cb4]</w:t>
            </w:r>
            <w:r w:rsidR="001009F2" w:rsidRPr="004634F3">
              <w:rPr>
                <w:rFonts w:ascii="Times New Roman" w:hAnsi="Times New Roman"/>
                <w:szCs w:val="24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НЕ</w:t>
            </w:r>
            <w:r w:rsidR="001F4CCF">
              <w:rPr>
                <w:rFonts w:ascii="Times New Roman" w:hAnsi="Times New Roman"/>
                <w:b/>
                <w:bCs/>
                <w:szCs w:val="24"/>
                <w:lang w:val="sr-Latn-RS"/>
              </w:rPr>
              <w:t xml:space="preserve"> </w:t>
            </w:r>
            <w:r w:rsidR="001009F2" w:rsidRPr="004634F3">
              <w:rPr>
                <w:rFonts w:ascii="Times New Roman" w:hAnsi="Times New Roman"/>
                <w:b/>
                <w:bCs/>
                <w:szCs w:val="24"/>
                <w:lang w:val="sr-Cyrl-RS"/>
              </w:rPr>
              <w:t>ИСПУЊАВА</w:t>
            </w:r>
          </w:p>
          <w:p w:rsidR="001009F2" w:rsidRPr="00943767" w:rsidRDefault="00943767" w:rsidP="00943767">
            <w:pPr>
              <w:spacing w:line="276" w:lineRule="auto"/>
              <w:ind w:left="1673" w:hanging="1673"/>
              <w:rPr>
                <w:rFonts w:ascii="Times New Roman" w:hAnsi="Times New Roman"/>
                <w:bCs/>
                <w:sz w:val="24"/>
                <w:szCs w:val="24"/>
                <w:u w:val="single"/>
                <w:lang w:val="sr-Cyrl-RS"/>
              </w:rPr>
            </w:pPr>
            <w:r w:rsidRPr="004634F3">
              <w:rPr>
                <w:rFonts w:ascii="Times New Roman" w:hAnsi="Times New Roman"/>
                <w:sz w:val="24"/>
                <w:szCs w:val="24"/>
                <w:lang w:val="sr-Cyrl-RS"/>
              </w:rPr>
              <w:t xml:space="preserve">Захтеве прописане </w:t>
            </w:r>
            <w:r w:rsidRPr="00664DB0">
              <w:rPr>
                <w:rFonts w:ascii="Times New Roman" w:hAnsi="Times New Roman"/>
                <w:szCs w:val="24"/>
                <w:u w:val="single"/>
                <w:lang w:val="sr-Cyrl-RS"/>
              </w:rPr>
              <w:t xml:space="preserve">Правилником о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метролошким условима за мерила дужине опште намене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(</w:t>
            </w:r>
            <w:r>
              <w:rPr>
                <w:rFonts w:ascii="Arial" w:hAnsi="Arial" w:cs="Arial"/>
                <w:bCs/>
                <w:szCs w:val="24"/>
                <w:u w:val="single"/>
                <w:lang w:val="sr-Latn-RS"/>
              </w:rPr>
              <w:t>"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С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лужбени лист СФРЈ</w:t>
            </w:r>
            <w:r>
              <w:rPr>
                <w:rFonts w:ascii="Arial" w:hAnsi="Arial" w:cs="Arial"/>
                <w:bCs/>
                <w:szCs w:val="24"/>
                <w:u w:val="single"/>
                <w:lang w:val="sr-Cyrl-RS"/>
              </w:rPr>
              <w:t>"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,  бр. 18/88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 </w:t>
            </w:r>
            <w:r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и 26/90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Latn-RS"/>
              </w:rPr>
              <w:t xml:space="preserve">) </w:t>
            </w:r>
            <w:r w:rsidRPr="00664DB0">
              <w:rPr>
                <w:rFonts w:ascii="Times New Roman" w:hAnsi="Times New Roman"/>
                <w:bCs/>
                <w:szCs w:val="24"/>
                <w:u w:val="single"/>
                <w:lang w:val="sr-Cyrl-RS"/>
              </w:rPr>
              <w:t>.</w:t>
            </w:r>
          </w:p>
        </w:tc>
      </w:tr>
      <w:tr w:rsidR="007F4AE5" w:rsidRPr="004634F3" w:rsidTr="0086128E">
        <w:tblPrEx>
          <w:tblCellMar>
            <w:left w:w="28" w:type="dxa"/>
            <w:right w:w="28" w:type="dxa"/>
          </w:tblCellMar>
        </w:tblPrEx>
        <w:trPr>
          <w:trHeight w:val="387"/>
        </w:trPr>
        <w:tc>
          <w:tcPr>
            <w:tcW w:w="10632" w:type="dxa"/>
            <w:gridSpan w:val="11"/>
          </w:tcPr>
          <w:p w:rsidR="007F4AE5" w:rsidRDefault="007F4AE5" w:rsidP="00F972C9">
            <w:pPr>
              <w:spacing w:line="276" w:lineRule="auto"/>
              <w:ind w:left="1673" w:hanging="1673"/>
              <w:rPr>
                <w:rFonts w:ascii="Times New Roman" w:hAnsi="Times New Roman"/>
                <w:lang w:val="sr-Cyrl-RS"/>
              </w:rPr>
            </w:pPr>
            <w:r w:rsidRPr="00A47BE1">
              <w:rPr>
                <w:rFonts w:ascii="Times New Roman" w:hAnsi="Times New Roman"/>
                <w:b/>
                <w:bCs/>
                <w:lang w:val="sr-Cyrl-RS"/>
              </w:rPr>
              <w:t>Коментари/Напомене/Разлог одбијања</w:t>
            </w:r>
            <w:r>
              <w:rPr>
                <w:rFonts w:ascii="Times New Roman" w:hAnsi="Times New Roman"/>
                <w:lang w:val="sr-Cyrl-RS"/>
              </w:rPr>
              <w:t>:</w:t>
            </w:r>
          </w:p>
          <w:p w:rsidR="00706636" w:rsidRPr="00E01CD7" w:rsidRDefault="00984921" w:rsidP="00706636">
            <w:pPr>
              <w:spacing w:line="276" w:lineRule="auto"/>
              <w:rPr>
                <w:rFonts w:ascii="Times New Roman" w:hAnsi="Times New Roman"/>
                <w:lang w:val="sr-Latn-RS"/>
              </w:rPr>
            </w:pPr>
            <w:r>
              <w:rPr>
                <w:rFonts w:ascii="Times New Roman" w:hAnsi="Times New Roman"/>
                <w:lang w:val="sr-Latn-RS"/>
              </w:rPr>
              <w:t>[komentar2]</w:t>
            </w:r>
          </w:p>
          <w:p w:rsidR="007F4AE5" w:rsidRPr="00706636" w:rsidRDefault="007F4AE5" w:rsidP="00706636">
            <w:pPr>
              <w:rPr>
                <w:sz w:val="16"/>
                <w:lang w:val="sr-Latn-RS"/>
              </w:rPr>
            </w:pPr>
          </w:p>
        </w:tc>
      </w:tr>
      <w:tr w:rsidR="00CD1E4D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CD1E4D" w:rsidRPr="004634F3" w:rsidRDefault="006A14CD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  <w:r w:rsidR="00CD1E4D" w:rsidRPr="004634F3">
              <w:rPr>
                <w:rFonts w:ascii="Times New Roman" w:hAnsi="Times New Roman"/>
              </w:rPr>
              <w:tab/>
            </w:r>
            <w:r w:rsidR="00CD1E4D"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  <w:lang w:val="sr-Latn-RS"/>
              </w:rPr>
              <w:t>[datum]</w:t>
            </w:r>
          </w:p>
        </w:tc>
        <w:tc>
          <w:tcPr>
            <w:tcW w:w="3510" w:type="dxa"/>
            <w:gridSpan w:val="4"/>
          </w:tcPr>
          <w:p w:rsidR="00CD1E4D" w:rsidRDefault="001009F2" w:rsidP="009D1228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извршио</w:t>
            </w:r>
            <w:r w:rsidR="00CD1E4D"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31DA" w:rsidP="007231DA">
            <w:pPr>
              <w:rPr>
                <w:rFonts w:ascii="Times New Roman" w:hAnsi="Times New Roman"/>
                <w:b/>
              </w:rPr>
            </w:pPr>
            <w:proofErr w:type="spellStart"/>
            <w:r>
              <w:rPr>
                <w:rFonts w:ascii="Times New Roman" w:hAnsi="Times New Roman"/>
              </w:rPr>
              <w:t>etalonirao</w:t>
            </w:r>
            <w:proofErr w:type="spellEnd"/>
          </w:p>
        </w:tc>
        <w:tc>
          <w:tcPr>
            <w:tcW w:w="3958" w:type="dxa"/>
            <w:gridSpan w:val="4"/>
          </w:tcPr>
          <w:p w:rsidR="00CD1E4D" w:rsidRPr="004634F3" w:rsidRDefault="001009F2" w:rsidP="009D1228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="001F4F6A" w:rsidRPr="004634F3">
              <w:rPr>
                <w:rFonts w:ascii="Times New Roman" w:hAnsi="Times New Roman"/>
                <w:bCs/>
              </w:rPr>
              <w:t>:</w:t>
            </w:r>
          </w:p>
          <w:p w:rsidR="001009F2" w:rsidRPr="004634F3" w:rsidRDefault="001009F2" w:rsidP="009D1228">
            <w:pPr>
              <w:rPr>
                <w:rFonts w:ascii="Times New Roman" w:hAnsi="Times New Roman"/>
                <w:bCs/>
              </w:rPr>
            </w:pPr>
          </w:p>
        </w:tc>
      </w:tr>
      <w:tr w:rsidR="00077F1E" w:rsidRPr="004634F3" w:rsidTr="0086128E">
        <w:tblPrEx>
          <w:tblCellMar>
            <w:left w:w="28" w:type="dxa"/>
            <w:right w:w="28" w:type="dxa"/>
          </w:tblCellMar>
        </w:tblPrEx>
        <w:trPr>
          <w:trHeight w:val="543"/>
        </w:trPr>
        <w:tc>
          <w:tcPr>
            <w:tcW w:w="3164" w:type="dxa"/>
            <w:gridSpan w:val="3"/>
          </w:tcPr>
          <w:p w:rsidR="00077F1E" w:rsidRPr="00984921" w:rsidRDefault="00077F1E" w:rsidP="00984921">
            <w:pPr>
              <w:spacing w:line="480" w:lineRule="auto"/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Датум</w:t>
            </w:r>
            <w:r w:rsidRPr="004634F3">
              <w:rPr>
                <w:rFonts w:ascii="Times New Roman" w:hAnsi="Times New Roman"/>
              </w:rPr>
              <w:t xml:space="preserve">: </w:t>
            </w:r>
            <w:r w:rsidRPr="004634F3">
              <w:rPr>
                <w:rFonts w:ascii="Times New Roman" w:hAnsi="Times New Roman"/>
              </w:rPr>
              <w:tab/>
            </w:r>
            <w:r w:rsidRPr="004634F3">
              <w:rPr>
                <w:rFonts w:ascii="Times New Roman" w:hAnsi="Times New Roman"/>
              </w:rPr>
              <w:tab/>
            </w:r>
            <w:r w:rsidR="00984921">
              <w:rPr>
                <w:rFonts w:ascii="Times New Roman" w:hAnsi="Times New Roman"/>
              </w:rPr>
              <w:t>[datum]</w:t>
            </w:r>
          </w:p>
        </w:tc>
        <w:tc>
          <w:tcPr>
            <w:tcW w:w="3510" w:type="dxa"/>
            <w:gridSpan w:val="4"/>
          </w:tcPr>
          <w:p w:rsidR="00077F1E" w:rsidRDefault="00077F1E" w:rsidP="00077F1E">
            <w:pPr>
              <w:rPr>
                <w:rFonts w:ascii="Times New Roman" w:hAnsi="Times New Roman"/>
              </w:rPr>
            </w:pPr>
            <w:r w:rsidRPr="004634F3">
              <w:rPr>
                <w:rFonts w:ascii="Times New Roman" w:hAnsi="Times New Roman"/>
                <w:lang w:val="sr-Cyrl-RS"/>
              </w:rPr>
              <w:t>Контролисање/оверавање одобрио</w:t>
            </w:r>
            <w:r w:rsidRPr="004634F3">
              <w:rPr>
                <w:rFonts w:ascii="Times New Roman" w:hAnsi="Times New Roman"/>
              </w:rPr>
              <w:t xml:space="preserve">: </w:t>
            </w:r>
          </w:p>
          <w:p w:rsidR="00EB5B8A" w:rsidRPr="00984921" w:rsidRDefault="007200FD" w:rsidP="00077F1E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odobrio</w:t>
            </w:r>
            <w:proofErr w:type="spellEnd"/>
          </w:p>
        </w:tc>
        <w:tc>
          <w:tcPr>
            <w:tcW w:w="3958" w:type="dxa"/>
            <w:gridSpan w:val="4"/>
          </w:tcPr>
          <w:p w:rsidR="00077F1E" w:rsidRPr="004634F3" w:rsidRDefault="00077F1E" w:rsidP="00077F1E">
            <w:pPr>
              <w:rPr>
                <w:rFonts w:ascii="Times New Roman" w:hAnsi="Times New Roman"/>
                <w:bCs/>
              </w:rPr>
            </w:pPr>
            <w:r w:rsidRPr="004634F3">
              <w:rPr>
                <w:rFonts w:ascii="Times New Roman" w:hAnsi="Times New Roman"/>
                <w:bCs/>
                <w:lang w:val="sr-Cyrl-RS"/>
              </w:rPr>
              <w:t>Потпис</w:t>
            </w:r>
            <w:r w:rsidRPr="004634F3">
              <w:rPr>
                <w:rFonts w:ascii="Times New Roman" w:hAnsi="Times New Roman"/>
                <w:bCs/>
              </w:rPr>
              <w:t>:</w:t>
            </w:r>
          </w:p>
          <w:p w:rsidR="00077F1E" w:rsidRPr="004634F3" w:rsidRDefault="00077F1E" w:rsidP="00077F1E">
            <w:pPr>
              <w:rPr>
                <w:rFonts w:ascii="Times New Roman" w:hAnsi="Times New Roman"/>
                <w:bCs/>
                <w:lang w:val="sr-Cyrl-RS"/>
              </w:rPr>
            </w:pPr>
          </w:p>
        </w:tc>
      </w:tr>
    </w:tbl>
    <w:p w:rsidR="008D7E7E" w:rsidRPr="00943767" w:rsidRDefault="008D7E7E" w:rsidP="00FB4416">
      <w:pPr>
        <w:rPr>
          <w:rFonts w:ascii="Times New Roman" w:hAnsi="Times New Roman"/>
          <w:sz w:val="2"/>
          <w:lang w:val="sr-Cyrl-RS"/>
        </w:rPr>
      </w:pPr>
    </w:p>
    <w:sectPr w:rsidR="008D7E7E" w:rsidRPr="00943767" w:rsidSect="00D92AAD">
      <w:footerReference w:type="default" r:id="rId9"/>
      <w:footerReference w:type="first" r:id="rId10"/>
      <w:type w:val="continuous"/>
      <w:pgSz w:w="11907" w:h="16840" w:code="9"/>
      <w:pgMar w:top="510" w:right="567" w:bottom="386" w:left="1134" w:header="737" w:footer="68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A5E" w:rsidRDefault="00482A5E">
      <w:r>
        <w:separator/>
      </w:r>
    </w:p>
  </w:endnote>
  <w:endnote w:type="continuationSeparator" w:id="0">
    <w:p w:rsidR="00482A5E" w:rsidRDefault="00482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EIQ.PFA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C8C" w:rsidRPr="005977B7" w:rsidRDefault="00D92AAD" w:rsidP="00461C0D">
    <w:pPr>
      <w:pStyle w:val="Footer"/>
      <w:jc w:val="center"/>
      <w:rPr>
        <w:rFonts w:ascii="Times New Roman" w:hAnsi="Times New Roman"/>
        <w:sz w:val="20"/>
        <w:lang w:val="sr-Cyrl-RS"/>
      </w:rPr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 </w:t>
    </w:r>
    <w:r w:rsidR="001F5C1F">
      <w:rPr>
        <w:rFonts w:ascii="Times New Roman" w:hAnsi="Times New Roman"/>
        <w:sz w:val="20"/>
      </w:rPr>
      <w:t xml:space="preserve">          </w:t>
    </w:r>
    <w:r w:rsidRPr="00074EB6">
      <w:rPr>
        <w:rFonts w:ascii="Times New Roman" w:hAnsi="Times New Roman"/>
        <w:sz w:val="20"/>
        <w:lang w:val="sr-Cyrl-RS"/>
      </w:rPr>
      <w:t xml:space="preserve"> </w:t>
    </w:r>
    <w:r w:rsidR="000E659D">
      <w:rPr>
        <w:rFonts w:ascii="Times New Roman" w:hAnsi="Times New Roman"/>
        <w:sz w:val="20"/>
      </w:rPr>
      <w:t xml:space="preserve">         </w:t>
    </w:r>
    <w:r w:rsidRPr="00074EB6">
      <w:rPr>
        <w:rFonts w:ascii="Times New Roman" w:hAnsi="Times New Roman"/>
        <w:sz w:val="20"/>
        <w:lang w:val="sr-Cyrl-RS"/>
      </w:rPr>
      <w:t xml:space="preserve">    </w:t>
    </w:r>
    <w:r w:rsidRPr="00074EB6">
      <w:rPr>
        <w:rFonts w:ascii="Times New Roman" w:hAnsi="Times New Roman"/>
        <w:sz w:val="20"/>
        <w:lang w:val="sr-Latn-RS"/>
      </w:rPr>
      <w:t xml:space="preserve">  </w:t>
    </w:r>
    <w:r w:rsidR="006B0DEC">
      <w:rPr>
        <w:rFonts w:ascii="Times New Roman" w:hAnsi="Times New Roman"/>
        <w:sz w:val="20"/>
        <w:lang w:val="sr-Latn-RS"/>
      </w:rPr>
      <w:t xml:space="preserve">           </w:t>
    </w:r>
    <w:r w:rsidR="000C452A">
      <w:rPr>
        <w:rFonts w:ascii="Times New Roman" w:hAnsi="Times New Roman"/>
        <w:sz w:val="20"/>
        <w:lang w:val="sr-Latn-RS"/>
      </w:rPr>
      <w:tab/>
    </w:r>
    <w:r w:rsidRPr="00074EB6">
      <w:rPr>
        <w:rFonts w:ascii="Times New Roman" w:hAnsi="Times New Roman"/>
        <w:sz w:val="20"/>
        <w:lang w:val="sr-Latn-RS"/>
      </w:rPr>
      <w:t xml:space="preserve">     </w:t>
    </w:r>
    <w:r>
      <w:ptab w:relativeTo="margin" w:alignment="center" w:leader="none"/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</w:r>
    <w:r w:rsidR="006B0DEC">
      <w:rPr>
        <w:rFonts w:ascii="Times New Roman" w:hAnsi="Times New Roman"/>
        <w:noProof/>
        <w:sz w:val="20"/>
        <w:lang w:eastAsia="ru-RU"/>
      </w:rPr>
      <w:tab/>
      <w:t xml:space="preserve">                                        </w:t>
    </w:r>
    <w:r w:rsidR="000E659D">
      <w:rPr>
        <w:rFonts w:ascii="Times New Roman" w:hAnsi="Times New Roman"/>
        <w:noProof/>
        <w:sz w:val="20"/>
        <w:lang w:eastAsia="ru-RU"/>
      </w:rPr>
      <w:t xml:space="preserve">              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2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2AAD" w:rsidRDefault="00D92AAD" w:rsidP="000C452A">
    <w:pPr>
      <w:pStyle w:val="Footer"/>
      <w:ind w:left="2880" w:hanging="2880"/>
      <w:jc w:val="center"/>
    </w:pPr>
    <w:r>
      <w:rPr>
        <w:rFonts w:ascii="Times New Roman" w:hAnsi="Times New Roman"/>
        <w:sz w:val="20"/>
        <w:lang w:val="sr-Cyrl-RS"/>
      </w:rPr>
      <w:t>Ознака</w:t>
    </w:r>
    <w:r w:rsidRPr="00856D54">
      <w:rPr>
        <w:rFonts w:ascii="Times New Roman" w:hAnsi="Times New Roman"/>
        <w:sz w:val="20"/>
        <w:lang w:val="sr-Cyrl-RS"/>
      </w:rPr>
      <w:t xml:space="preserve"> </w:t>
    </w:r>
    <w:r>
      <w:rPr>
        <w:rFonts w:ascii="Times New Roman" w:hAnsi="Times New Roman"/>
        <w:sz w:val="20"/>
        <w:lang w:val="sr-Cyrl-RS"/>
      </w:rPr>
      <w:t>ПР.04-02</w:t>
    </w:r>
    <w:r w:rsidRPr="00074EB6">
      <w:rPr>
        <w:rFonts w:ascii="Times New Roman" w:hAnsi="Times New Roman"/>
        <w:sz w:val="20"/>
        <w:lang w:val="sr-Cyrl-RS"/>
      </w:rPr>
      <w:t xml:space="preserve">                          </w:t>
    </w:r>
    <w:r w:rsidR="00AF67A3">
      <w:rPr>
        <w:rFonts w:ascii="Times New Roman" w:hAnsi="Times New Roman"/>
        <w:sz w:val="20"/>
      </w:rPr>
      <w:tab/>
    </w:r>
    <w:r w:rsidRPr="00074EB6">
      <w:rPr>
        <w:rFonts w:ascii="Times New Roman" w:hAnsi="Times New Roman"/>
        <w:sz w:val="20"/>
        <w:lang w:val="sr-Cyrl-RS"/>
      </w:rPr>
      <w:t xml:space="preserve">      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2C33F6">
      <w:rPr>
        <w:rFonts w:ascii="Times New Roman" w:hAnsi="Times New Roman"/>
        <w:sz w:val="20"/>
        <w:lang w:val="sr-Latn-RS"/>
      </w:rPr>
      <w:t xml:space="preserve">                             </w:t>
    </w:r>
    <w:r w:rsidR="005125C4">
      <w:rPr>
        <w:rFonts w:ascii="Times New Roman" w:hAnsi="Times New Roman"/>
        <w:sz w:val="20"/>
        <w:lang w:val="sr-Latn-RS"/>
      </w:rPr>
      <w:t xml:space="preserve"> </w:t>
    </w:r>
    <w:r w:rsidR="00DC484F">
      <w:rPr>
        <w:rFonts w:ascii="Times New Roman" w:hAnsi="Times New Roman"/>
        <w:sz w:val="20"/>
        <w:lang w:val="sr-Latn-RS"/>
      </w:rPr>
      <w:t xml:space="preserve"> </w:t>
    </w:r>
    <w:r w:rsidR="0048007B">
      <w:rPr>
        <w:rFonts w:ascii="Times New Roman" w:hAnsi="Times New Roman"/>
        <w:sz w:val="20"/>
        <w:lang w:val="sr-Latn-RS"/>
      </w:rPr>
      <w:t xml:space="preserve">   </w:t>
    </w:r>
    <w:r w:rsidR="00DC484F">
      <w:t xml:space="preserve">        </w:t>
    </w:r>
    <w:r>
      <w:rPr>
        <w:rFonts w:ascii="Times New Roman" w:hAnsi="Times New Roman"/>
        <w:sz w:val="20"/>
        <w:lang w:val="sr-Cyrl-RS"/>
      </w:rPr>
      <w:t>издање</w:t>
    </w:r>
    <w:r w:rsidRPr="00074EB6">
      <w:rPr>
        <w:rFonts w:ascii="Times New Roman" w:hAnsi="Times New Roman"/>
        <w:sz w:val="20"/>
        <w:lang w:val="sr-Latn-RS"/>
      </w:rPr>
      <w:t>/</w:t>
    </w:r>
    <w:r w:rsidRPr="000706C9">
      <w:rPr>
        <w:rFonts w:ascii="Times New Roman" w:hAnsi="Times New Roman"/>
        <w:sz w:val="20"/>
        <w:lang w:val="sr-Cyrl-RS"/>
      </w:rPr>
      <w:t xml:space="preserve">измена </w:t>
    </w:r>
    <w:r w:rsidRPr="000706C9">
      <w:rPr>
        <w:rFonts w:ascii="Times New Roman" w:hAnsi="Times New Roman"/>
        <w:noProof/>
        <w:sz w:val="20"/>
        <w:lang w:val="sr-Cyrl-RS" w:eastAsia="ru-RU"/>
      </w:rPr>
      <w:t>1</w:t>
    </w:r>
    <w:r w:rsidRPr="000706C9">
      <w:rPr>
        <w:rFonts w:ascii="Times New Roman" w:hAnsi="Times New Roman"/>
        <w:noProof/>
        <w:sz w:val="20"/>
        <w:lang w:val="sr-Latn-RS" w:eastAsia="ru-RU"/>
      </w:rPr>
      <w:t>/</w:t>
    </w:r>
    <w:r>
      <w:rPr>
        <w:rFonts w:ascii="Times New Roman" w:hAnsi="Times New Roman"/>
        <w:noProof/>
        <w:sz w:val="20"/>
        <w:lang w:val="sr-Cyrl-RS" w:eastAsia="ru-RU"/>
      </w:rPr>
      <w:t>2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  датум</w:t>
    </w:r>
    <w:r w:rsidRPr="000706C9">
      <w:rPr>
        <w:rFonts w:ascii="Times New Roman" w:hAnsi="Times New Roman"/>
        <w:noProof/>
        <w:sz w:val="20"/>
        <w:lang w:val="sr-Latn-RS" w:eastAsia="ru-RU"/>
      </w:rPr>
      <w:t>:</w:t>
    </w:r>
    <w:r w:rsidRPr="000706C9">
      <w:rPr>
        <w:rFonts w:ascii="Times New Roman" w:hAnsi="Times New Roman"/>
        <w:noProof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date</w:t>
    </w:r>
    <w:r w:rsidRPr="007A7F78">
      <w:rPr>
        <w:rFonts w:ascii="Times New Roman" w:hAnsi="Times New Roman"/>
        <w:noProof/>
        <w:color w:val="FF0000"/>
        <w:sz w:val="20"/>
        <w:lang w:val="sr-Cyrl-RS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 xml:space="preserve">    </w:t>
    </w:r>
    <w:r w:rsidR="0048007B">
      <w:rPr>
        <w:rFonts w:ascii="Times New Roman" w:hAnsi="Times New Roman"/>
        <w:noProof/>
        <w:sz w:val="20"/>
        <w:lang w:eastAsia="ru-RU"/>
      </w:rPr>
      <w:tab/>
    </w:r>
    <w:r>
      <w:ptab w:relativeTo="margin" w:alignment="right" w:leader="none"/>
    </w:r>
    <w:r w:rsidR="00DC484F">
      <w:t xml:space="preserve">                                                  </w:t>
    </w:r>
    <w:r w:rsidR="00AC5B04">
      <w:t xml:space="preserve">    </w:t>
    </w:r>
    <w:r>
      <w:rPr>
        <w:rFonts w:ascii="Times New Roman" w:hAnsi="Times New Roman"/>
        <w:noProof/>
        <w:sz w:val="20"/>
        <w:lang w:val="sr-Cyrl-RS" w:eastAsia="ru-RU"/>
      </w:rPr>
      <w:t>Страна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eastAsia="ru-RU"/>
      </w:rPr>
      <w:t>1</w:t>
    </w:r>
    <w:r>
      <w:rPr>
        <w:rFonts w:ascii="Times New Roman" w:hAnsi="Times New Roman"/>
        <w:noProof/>
        <w:sz w:val="20"/>
        <w:lang w:val="ru-RU" w:eastAsia="ru-RU"/>
      </w:rPr>
      <w:t xml:space="preserve"> од</w:t>
    </w:r>
    <w:r w:rsidRPr="00856D54">
      <w:rPr>
        <w:rFonts w:ascii="Times New Roman" w:hAnsi="Times New Roman"/>
        <w:noProof/>
        <w:sz w:val="20"/>
        <w:lang w:val="ru-RU" w:eastAsia="ru-RU"/>
      </w:rPr>
      <w:t xml:space="preserve"> </w:t>
    </w:r>
    <w:r>
      <w:rPr>
        <w:rFonts w:ascii="Times New Roman" w:hAnsi="Times New Roman"/>
        <w:noProof/>
        <w:sz w:val="20"/>
        <w:lang w:val="sr-Cyrl-RS" w:eastAsia="ru-RU"/>
      </w:rPr>
      <w:t>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A5E" w:rsidRDefault="00482A5E">
      <w:r>
        <w:separator/>
      </w:r>
    </w:p>
  </w:footnote>
  <w:footnote w:type="continuationSeparator" w:id="0">
    <w:p w:rsidR="00482A5E" w:rsidRDefault="00482A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hyphenationZone w:val="425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30F"/>
    <w:rsid w:val="000012C7"/>
    <w:rsid w:val="00013CBA"/>
    <w:rsid w:val="000157C3"/>
    <w:rsid w:val="00016BD4"/>
    <w:rsid w:val="00027281"/>
    <w:rsid w:val="0003048B"/>
    <w:rsid w:val="00030D2E"/>
    <w:rsid w:val="00044960"/>
    <w:rsid w:val="00050D72"/>
    <w:rsid w:val="00052284"/>
    <w:rsid w:val="00060427"/>
    <w:rsid w:val="000706C9"/>
    <w:rsid w:val="00070726"/>
    <w:rsid w:val="00073950"/>
    <w:rsid w:val="00074523"/>
    <w:rsid w:val="00074EB6"/>
    <w:rsid w:val="00077ED0"/>
    <w:rsid w:val="00077F1E"/>
    <w:rsid w:val="00082551"/>
    <w:rsid w:val="00082D1A"/>
    <w:rsid w:val="00083043"/>
    <w:rsid w:val="00091EE7"/>
    <w:rsid w:val="00094435"/>
    <w:rsid w:val="000B03AE"/>
    <w:rsid w:val="000C037A"/>
    <w:rsid w:val="000C20E7"/>
    <w:rsid w:val="000C452A"/>
    <w:rsid w:val="000C5838"/>
    <w:rsid w:val="000D4939"/>
    <w:rsid w:val="000D4A2A"/>
    <w:rsid w:val="000D7329"/>
    <w:rsid w:val="000D7EFE"/>
    <w:rsid w:val="000E659D"/>
    <w:rsid w:val="000E7D7D"/>
    <w:rsid w:val="000F4E90"/>
    <w:rsid w:val="001009F2"/>
    <w:rsid w:val="00107503"/>
    <w:rsid w:val="001224A7"/>
    <w:rsid w:val="0013346C"/>
    <w:rsid w:val="001375BC"/>
    <w:rsid w:val="00140172"/>
    <w:rsid w:val="00143906"/>
    <w:rsid w:val="00143AA8"/>
    <w:rsid w:val="001571FE"/>
    <w:rsid w:val="0019708C"/>
    <w:rsid w:val="001B0558"/>
    <w:rsid w:val="001C2F99"/>
    <w:rsid w:val="001C7539"/>
    <w:rsid w:val="001D39CF"/>
    <w:rsid w:val="001D5FEA"/>
    <w:rsid w:val="001D69EA"/>
    <w:rsid w:val="001F04C3"/>
    <w:rsid w:val="001F2B14"/>
    <w:rsid w:val="001F416B"/>
    <w:rsid w:val="001F4CCF"/>
    <w:rsid w:val="001F4F6A"/>
    <w:rsid w:val="001F5C1F"/>
    <w:rsid w:val="00200D56"/>
    <w:rsid w:val="002056BE"/>
    <w:rsid w:val="00206DEE"/>
    <w:rsid w:val="0021225F"/>
    <w:rsid w:val="00213262"/>
    <w:rsid w:val="00217687"/>
    <w:rsid w:val="00224FF0"/>
    <w:rsid w:val="00225B7B"/>
    <w:rsid w:val="00233310"/>
    <w:rsid w:val="00242303"/>
    <w:rsid w:val="00251312"/>
    <w:rsid w:val="002539D0"/>
    <w:rsid w:val="00260588"/>
    <w:rsid w:val="002707FF"/>
    <w:rsid w:val="00272FAC"/>
    <w:rsid w:val="0028137B"/>
    <w:rsid w:val="00285360"/>
    <w:rsid w:val="00287955"/>
    <w:rsid w:val="00292DCE"/>
    <w:rsid w:val="002A2F07"/>
    <w:rsid w:val="002B2CBD"/>
    <w:rsid w:val="002B66D1"/>
    <w:rsid w:val="002C0F67"/>
    <w:rsid w:val="002C30EA"/>
    <w:rsid w:val="002C33F6"/>
    <w:rsid w:val="002C6AB8"/>
    <w:rsid w:val="002D412D"/>
    <w:rsid w:val="002E35A9"/>
    <w:rsid w:val="002E5405"/>
    <w:rsid w:val="002E6D20"/>
    <w:rsid w:val="002F06FC"/>
    <w:rsid w:val="002F42A7"/>
    <w:rsid w:val="002F4B3D"/>
    <w:rsid w:val="0031156D"/>
    <w:rsid w:val="00315F1E"/>
    <w:rsid w:val="00317480"/>
    <w:rsid w:val="00321D34"/>
    <w:rsid w:val="00325E8E"/>
    <w:rsid w:val="003335F2"/>
    <w:rsid w:val="003351D5"/>
    <w:rsid w:val="00340109"/>
    <w:rsid w:val="00342731"/>
    <w:rsid w:val="00344A4B"/>
    <w:rsid w:val="0035217C"/>
    <w:rsid w:val="0036514A"/>
    <w:rsid w:val="0038012D"/>
    <w:rsid w:val="0038621B"/>
    <w:rsid w:val="00391148"/>
    <w:rsid w:val="00392051"/>
    <w:rsid w:val="00393C2B"/>
    <w:rsid w:val="003A045D"/>
    <w:rsid w:val="003A1EB6"/>
    <w:rsid w:val="003A65DE"/>
    <w:rsid w:val="003B1628"/>
    <w:rsid w:val="003D19E2"/>
    <w:rsid w:val="003E4819"/>
    <w:rsid w:val="003E4E40"/>
    <w:rsid w:val="003F3023"/>
    <w:rsid w:val="003F6416"/>
    <w:rsid w:val="00401E29"/>
    <w:rsid w:val="004046C0"/>
    <w:rsid w:val="004127AF"/>
    <w:rsid w:val="00415DAE"/>
    <w:rsid w:val="00415E8D"/>
    <w:rsid w:val="00427E41"/>
    <w:rsid w:val="00430E5D"/>
    <w:rsid w:val="0043590E"/>
    <w:rsid w:val="0043643F"/>
    <w:rsid w:val="0043681B"/>
    <w:rsid w:val="00451911"/>
    <w:rsid w:val="00454544"/>
    <w:rsid w:val="00456E08"/>
    <w:rsid w:val="00461C0D"/>
    <w:rsid w:val="004634F3"/>
    <w:rsid w:val="00463E3C"/>
    <w:rsid w:val="00464127"/>
    <w:rsid w:val="00464802"/>
    <w:rsid w:val="00467678"/>
    <w:rsid w:val="00474F12"/>
    <w:rsid w:val="004750D9"/>
    <w:rsid w:val="0048007B"/>
    <w:rsid w:val="00481D24"/>
    <w:rsid w:val="00482A5E"/>
    <w:rsid w:val="00485BBC"/>
    <w:rsid w:val="004A65C9"/>
    <w:rsid w:val="004B263C"/>
    <w:rsid w:val="004C56DA"/>
    <w:rsid w:val="004C6829"/>
    <w:rsid w:val="004D0DE9"/>
    <w:rsid w:val="004D27A5"/>
    <w:rsid w:val="004E5EDD"/>
    <w:rsid w:val="004E6F06"/>
    <w:rsid w:val="004F1128"/>
    <w:rsid w:val="004F7271"/>
    <w:rsid w:val="00501072"/>
    <w:rsid w:val="00502240"/>
    <w:rsid w:val="00502CD5"/>
    <w:rsid w:val="00505233"/>
    <w:rsid w:val="005115AD"/>
    <w:rsid w:val="005125C4"/>
    <w:rsid w:val="00512D29"/>
    <w:rsid w:val="00513F15"/>
    <w:rsid w:val="00523636"/>
    <w:rsid w:val="00535F92"/>
    <w:rsid w:val="0054173E"/>
    <w:rsid w:val="00543AF4"/>
    <w:rsid w:val="00560543"/>
    <w:rsid w:val="005657AC"/>
    <w:rsid w:val="00567EE8"/>
    <w:rsid w:val="0057199D"/>
    <w:rsid w:val="00576907"/>
    <w:rsid w:val="005873CD"/>
    <w:rsid w:val="0058789A"/>
    <w:rsid w:val="00590272"/>
    <w:rsid w:val="00593021"/>
    <w:rsid w:val="00595B3D"/>
    <w:rsid w:val="005977B7"/>
    <w:rsid w:val="00597F7A"/>
    <w:rsid w:val="005B7378"/>
    <w:rsid w:val="005C725B"/>
    <w:rsid w:val="005C7DBB"/>
    <w:rsid w:val="005D33C8"/>
    <w:rsid w:val="005F1866"/>
    <w:rsid w:val="00603721"/>
    <w:rsid w:val="006044AE"/>
    <w:rsid w:val="00604DF7"/>
    <w:rsid w:val="00605760"/>
    <w:rsid w:val="006163B7"/>
    <w:rsid w:val="00620259"/>
    <w:rsid w:val="00626ADA"/>
    <w:rsid w:val="006403BE"/>
    <w:rsid w:val="00642A53"/>
    <w:rsid w:val="00653CDD"/>
    <w:rsid w:val="006547B7"/>
    <w:rsid w:val="0065620D"/>
    <w:rsid w:val="0066264F"/>
    <w:rsid w:val="006629E1"/>
    <w:rsid w:val="00664D86"/>
    <w:rsid w:val="00674035"/>
    <w:rsid w:val="006807EF"/>
    <w:rsid w:val="00683551"/>
    <w:rsid w:val="0069290C"/>
    <w:rsid w:val="006953E6"/>
    <w:rsid w:val="006A14CD"/>
    <w:rsid w:val="006B0DEC"/>
    <w:rsid w:val="006B53DB"/>
    <w:rsid w:val="006C13DA"/>
    <w:rsid w:val="006C661B"/>
    <w:rsid w:val="006C6D34"/>
    <w:rsid w:val="006C721F"/>
    <w:rsid w:val="006D0A0C"/>
    <w:rsid w:val="006F0BA7"/>
    <w:rsid w:val="006F3035"/>
    <w:rsid w:val="006F3189"/>
    <w:rsid w:val="006F43C7"/>
    <w:rsid w:val="007038A6"/>
    <w:rsid w:val="0070437C"/>
    <w:rsid w:val="00706636"/>
    <w:rsid w:val="00707446"/>
    <w:rsid w:val="00710574"/>
    <w:rsid w:val="00711A2E"/>
    <w:rsid w:val="00712B84"/>
    <w:rsid w:val="007200FD"/>
    <w:rsid w:val="00722ABC"/>
    <w:rsid w:val="007231DA"/>
    <w:rsid w:val="00726C8C"/>
    <w:rsid w:val="007342D9"/>
    <w:rsid w:val="00740134"/>
    <w:rsid w:val="00743911"/>
    <w:rsid w:val="00760D9E"/>
    <w:rsid w:val="007654AC"/>
    <w:rsid w:val="007722BC"/>
    <w:rsid w:val="0079059E"/>
    <w:rsid w:val="00793134"/>
    <w:rsid w:val="007A6EB7"/>
    <w:rsid w:val="007A7F78"/>
    <w:rsid w:val="007B138F"/>
    <w:rsid w:val="007B1BD4"/>
    <w:rsid w:val="007C14C7"/>
    <w:rsid w:val="007C17CD"/>
    <w:rsid w:val="007D1FED"/>
    <w:rsid w:val="007D66EB"/>
    <w:rsid w:val="007E1429"/>
    <w:rsid w:val="007E5A43"/>
    <w:rsid w:val="007E6EC6"/>
    <w:rsid w:val="007F4AE5"/>
    <w:rsid w:val="007F4E05"/>
    <w:rsid w:val="00801277"/>
    <w:rsid w:val="0080159C"/>
    <w:rsid w:val="0080469E"/>
    <w:rsid w:val="00807E15"/>
    <w:rsid w:val="00812DBC"/>
    <w:rsid w:val="00815E2A"/>
    <w:rsid w:val="008237F4"/>
    <w:rsid w:val="00836BE0"/>
    <w:rsid w:val="00836E7D"/>
    <w:rsid w:val="00847157"/>
    <w:rsid w:val="008477ED"/>
    <w:rsid w:val="008522E2"/>
    <w:rsid w:val="00854AEE"/>
    <w:rsid w:val="0086128E"/>
    <w:rsid w:val="00861839"/>
    <w:rsid w:val="00861E25"/>
    <w:rsid w:val="00862412"/>
    <w:rsid w:val="008646CF"/>
    <w:rsid w:val="0086576F"/>
    <w:rsid w:val="008669C6"/>
    <w:rsid w:val="0087288B"/>
    <w:rsid w:val="00873F44"/>
    <w:rsid w:val="00874658"/>
    <w:rsid w:val="00877E6D"/>
    <w:rsid w:val="00880B9C"/>
    <w:rsid w:val="008873D6"/>
    <w:rsid w:val="00890FB6"/>
    <w:rsid w:val="008A1923"/>
    <w:rsid w:val="008A231D"/>
    <w:rsid w:val="008A534D"/>
    <w:rsid w:val="008A76F5"/>
    <w:rsid w:val="008B11EF"/>
    <w:rsid w:val="008C231C"/>
    <w:rsid w:val="008C284A"/>
    <w:rsid w:val="008C2D3B"/>
    <w:rsid w:val="008D7E7E"/>
    <w:rsid w:val="008E1EAD"/>
    <w:rsid w:val="008E1EE2"/>
    <w:rsid w:val="008E336C"/>
    <w:rsid w:val="008E7909"/>
    <w:rsid w:val="008F049A"/>
    <w:rsid w:val="008F2FFE"/>
    <w:rsid w:val="008F35C4"/>
    <w:rsid w:val="008F5383"/>
    <w:rsid w:val="008F5E30"/>
    <w:rsid w:val="009027DB"/>
    <w:rsid w:val="00902DF6"/>
    <w:rsid w:val="00903D59"/>
    <w:rsid w:val="00905ACE"/>
    <w:rsid w:val="009065B0"/>
    <w:rsid w:val="00916CAD"/>
    <w:rsid w:val="0092295A"/>
    <w:rsid w:val="00931C23"/>
    <w:rsid w:val="009359BA"/>
    <w:rsid w:val="0093698A"/>
    <w:rsid w:val="00940152"/>
    <w:rsid w:val="00943767"/>
    <w:rsid w:val="00947222"/>
    <w:rsid w:val="00953E0A"/>
    <w:rsid w:val="0096270A"/>
    <w:rsid w:val="0096340B"/>
    <w:rsid w:val="009671E1"/>
    <w:rsid w:val="00967D66"/>
    <w:rsid w:val="0097300C"/>
    <w:rsid w:val="009769DD"/>
    <w:rsid w:val="0097720D"/>
    <w:rsid w:val="00980AEE"/>
    <w:rsid w:val="00982D3C"/>
    <w:rsid w:val="00984921"/>
    <w:rsid w:val="00986342"/>
    <w:rsid w:val="0099302A"/>
    <w:rsid w:val="00993830"/>
    <w:rsid w:val="009A2677"/>
    <w:rsid w:val="009A3CEB"/>
    <w:rsid w:val="009B4328"/>
    <w:rsid w:val="009C40C1"/>
    <w:rsid w:val="009C55F4"/>
    <w:rsid w:val="009D1228"/>
    <w:rsid w:val="009D1D53"/>
    <w:rsid w:val="009D4635"/>
    <w:rsid w:val="009D5690"/>
    <w:rsid w:val="009E07EE"/>
    <w:rsid w:val="009E3575"/>
    <w:rsid w:val="009E63F8"/>
    <w:rsid w:val="00A00136"/>
    <w:rsid w:val="00A07DF6"/>
    <w:rsid w:val="00A10EB8"/>
    <w:rsid w:val="00A14681"/>
    <w:rsid w:val="00A1480E"/>
    <w:rsid w:val="00A25880"/>
    <w:rsid w:val="00A33201"/>
    <w:rsid w:val="00A369EA"/>
    <w:rsid w:val="00A41E9F"/>
    <w:rsid w:val="00A47BE1"/>
    <w:rsid w:val="00A5789C"/>
    <w:rsid w:val="00A57A72"/>
    <w:rsid w:val="00A6450B"/>
    <w:rsid w:val="00A64A3F"/>
    <w:rsid w:val="00A736F7"/>
    <w:rsid w:val="00A879C1"/>
    <w:rsid w:val="00A87F13"/>
    <w:rsid w:val="00A90510"/>
    <w:rsid w:val="00AA1D94"/>
    <w:rsid w:val="00AA3AE2"/>
    <w:rsid w:val="00AB116F"/>
    <w:rsid w:val="00AB5B2C"/>
    <w:rsid w:val="00AB7E78"/>
    <w:rsid w:val="00AC2788"/>
    <w:rsid w:val="00AC5B04"/>
    <w:rsid w:val="00AD7B59"/>
    <w:rsid w:val="00AE68AF"/>
    <w:rsid w:val="00AF131A"/>
    <w:rsid w:val="00AF5CE1"/>
    <w:rsid w:val="00AF67A3"/>
    <w:rsid w:val="00B01110"/>
    <w:rsid w:val="00B0153F"/>
    <w:rsid w:val="00B2169E"/>
    <w:rsid w:val="00B22902"/>
    <w:rsid w:val="00B24995"/>
    <w:rsid w:val="00B31A35"/>
    <w:rsid w:val="00B34B6F"/>
    <w:rsid w:val="00B449DB"/>
    <w:rsid w:val="00B44AA1"/>
    <w:rsid w:val="00B45B58"/>
    <w:rsid w:val="00B500DB"/>
    <w:rsid w:val="00B72310"/>
    <w:rsid w:val="00B803C4"/>
    <w:rsid w:val="00B94929"/>
    <w:rsid w:val="00BA5CD5"/>
    <w:rsid w:val="00BA7E6C"/>
    <w:rsid w:val="00BB7B24"/>
    <w:rsid w:val="00BC2CAF"/>
    <w:rsid w:val="00BC3564"/>
    <w:rsid w:val="00BC6E24"/>
    <w:rsid w:val="00BD562A"/>
    <w:rsid w:val="00BD65B9"/>
    <w:rsid w:val="00BE0415"/>
    <w:rsid w:val="00BF1231"/>
    <w:rsid w:val="00BF2880"/>
    <w:rsid w:val="00BF461F"/>
    <w:rsid w:val="00C018DC"/>
    <w:rsid w:val="00C04547"/>
    <w:rsid w:val="00C06B2F"/>
    <w:rsid w:val="00C1158E"/>
    <w:rsid w:val="00C12B56"/>
    <w:rsid w:val="00C13DFA"/>
    <w:rsid w:val="00C165F9"/>
    <w:rsid w:val="00C2302D"/>
    <w:rsid w:val="00C23A06"/>
    <w:rsid w:val="00C34D34"/>
    <w:rsid w:val="00C3727F"/>
    <w:rsid w:val="00C44423"/>
    <w:rsid w:val="00C5430F"/>
    <w:rsid w:val="00C56A7F"/>
    <w:rsid w:val="00C57A61"/>
    <w:rsid w:val="00C62E21"/>
    <w:rsid w:val="00C90184"/>
    <w:rsid w:val="00C912A5"/>
    <w:rsid w:val="00C917D8"/>
    <w:rsid w:val="00C968B3"/>
    <w:rsid w:val="00C970FA"/>
    <w:rsid w:val="00CA2A04"/>
    <w:rsid w:val="00CA4E8A"/>
    <w:rsid w:val="00CA4F40"/>
    <w:rsid w:val="00CA5808"/>
    <w:rsid w:val="00CB1CB9"/>
    <w:rsid w:val="00CB2C76"/>
    <w:rsid w:val="00CC24FA"/>
    <w:rsid w:val="00CC331E"/>
    <w:rsid w:val="00CD1E4D"/>
    <w:rsid w:val="00CD38C4"/>
    <w:rsid w:val="00CF370D"/>
    <w:rsid w:val="00CF5D94"/>
    <w:rsid w:val="00D002D8"/>
    <w:rsid w:val="00D01F79"/>
    <w:rsid w:val="00D02BB3"/>
    <w:rsid w:val="00D07FEB"/>
    <w:rsid w:val="00D22FAF"/>
    <w:rsid w:val="00D25C7A"/>
    <w:rsid w:val="00D3067C"/>
    <w:rsid w:val="00D31879"/>
    <w:rsid w:val="00D4172A"/>
    <w:rsid w:val="00D41B28"/>
    <w:rsid w:val="00D45177"/>
    <w:rsid w:val="00D45C49"/>
    <w:rsid w:val="00D4648C"/>
    <w:rsid w:val="00D46C16"/>
    <w:rsid w:val="00D519A8"/>
    <w:rsid w:val="00D5513B"/>
    <w:rsid w:val="00D62A67"/>
    <w:rsid w:val="00D742BB"/>
    <w:rsid w:val="00D75ECA"/>
    <w:rsid w:val="00D858C4"/>
    <w:rsid w:val="00D92AAD"/>
    <w:rsid w:val="00D96B14"/>
    <w:rsid w:val="00DA014B"/>
    <w:rsid w:val="00DA0555"/>
    <w:rsid w:val="00DA2C23"/>
    <w:rsid w:val="00DB2E0F"/>
    <w:rsid w:val="00DC30BC"/>
    <w:rsid w:val="00DC484F"/>
    <w:rsid w:val="00DD5782"/>
    <w:rsid w:val="00DD6843"/>
    <w:rsid w:val="00DE506D"/>
    <w:rsid w:val="00DF0298"/>
    <w:rsid w:val="00DF5DBA"/>
    <w:rsid w:val="00E0094C"/>
    <w:rsid w:val="00E01CD7"/>
    <w:rsid w:val="00E02C80"/>
    <w:rsid w:val="00E0710D"/>
    <w:rsid w:val="00E1026C"/>
    <w:rsid w:val="00E16EFC"/>
    <w:rsid w:val="00E17616"/>
    <w:rsid w:val="00E17B0B"/>
    <w:rsid w:val="00E30048"/>
    <w:rsid w:val="00E33846"/>
    <w:rsid w:val="00E4246D"/>
    <w:rsid w:val="00E45B51"/>
    <w:rsid w:val="00E53F7F"/>
    <w:rsid w:val="00E6011B"/>
    <w:rsid w:val="00E6272E"/>
    <w:rsid w:val="00E74320"/>
    <w:rsid w:val="00E82AE2"/>
    <w:rsid w:val="00E82E80"/>
    <w:rsid w:val="00E975DF"/>
    <w:rsid w:val="00EA0237"/>
    <w:rsid w:val="00EA2344"/>
    <w:rsid w:val="00EA3699"/>
    <w:rsid w:val="00EA6444"/>
    <w:rsid w:val="00EA75B8"/>
    <w:rsid w:val="00EA7C86"/>
    <w:rsid w:val="00EB4B32"/>
    <w:rsid w:val="00EB5B8A"/>
    <w:rsid w:val="00EB74F2"/>
    <w:rsid w:val="00EC3A07"/>
    <w:rsid w:val="00ED208F"/>
    <w:rsid w:val="00ED6E3A"/>
    <w:rsid w:val="00ED6FA3"/>
    <w:rsid w:val="00ED7DF2"/>
    <w:rsid w:val="00EE3058"/>
    <w:rsid w:val="00EF7D6F"/>
    <w:rsid w:val="00F13447"/>
    <w:rsid w:val="00F2059F"/>
    <w:rsid w:val="00F212EB"/>
    <w:rsid w:val="00F307BF"/>
    <w:rsid w:val="00F44086"/>
    <w:rsid w:val="00F63D28"/>
    <w:rsid w:val="00F65ECA"/>
    <w:rsid w:val="00F6684F"/>
    <w:rsid w:val="00F752E2"/>
    <w:rsid w:val="00F77568"/>
    <w:rsid w:val="00F873DD"/>
    <w:rsid w:val="00F8757F"/>
    <w:rsid w:val="00F9369B"/>
    <w:rsid w:val="00F95B24"/>
    <w:rsid w:val="00F970ED"/>
    <w:rsid w:val="00F972C9"/>
    <w:rsid w:val="00F97AD3"/>
    <w:rsid w:val="00FB0AEF"/>
    <w:rsid w:val="00FB4416"/>
    <w:rsid w:val="00FB5660"/>
    <w:rsid w:val="00FB7D5D"/>
    <w:rsid w:val="00FB7DA5"/>
    <w:rsid w:val="00FC0A72"/>
    <w:rsid w:val="00FC528D"/>
    <w:rsid w:val="00FD08C8"/>
    <w:rsid w:val="00FD367A"/>
    <w:rsid w:val="00FD44C7"/>
    <w:rsid w:val="00FD5AA0"/>
    <w:rsid w:val="00FE6228"/>
    <w:rsid w:val="00FE7DEC"/>
    <w:rsid w:val="00FF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021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paragraph" w:styleId="Heading1">
    <w:name w:val="heading 1"/>
    <w:basedOn w:val="Normal"/>
    <w:next w:val="Normal"/>
    <w:qFormat/>
    <w:rsid w:val="00593021"/>
    <w:pPr>
      <w:keepNext/>
      <w:spacing w:before="240" w:after="60"/>
      <w:outlineLvl w:val="0"/>
    </w:pPr>
    <w:rPr>
      <w:b/>
      <w:kern w:val="28"/>
      <w:sz w:val="24"/>
      <w:u w:val="single"/>
    </w:rPr>
  </w:style>
  <w:style w:type="paragraph" w:styleId="Heading2">
    <w:name w:val="heading 2"/>
    <w:basedOn w:val="Normal"/>
    <w:next w:val="Normal"/>
    <w:qFormat/>
    <w:rsid w:val="00593021"/>
    <w:pPr>
      <w:keepNext/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3021"/>
    <w:pPr>
      <w:keepNext/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DF6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65B9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Footer">
    <w:name w:val="footer"/>
    <w:basedOn w:val="Normal"/>
    <w:link w:val="FooterChar"/>
    <w:uiPriority w:val="99"/>
    <w:rsid w:val="00593021"/>
    <w:pPr>
      <w:tabs>
        <w:tab w:val="center" w:pos="4320"/>
        <w:tab w:val="right" w:pos="8640"/>
      </w:tabs>
    </w:pPr>
    <w:rPr>
      <w:sz w:val="16"/>
    </w:rPr>
  </w:style>
  <w:style w:type="paragraph" w:styleId="TOC1">
    <w:name w:val="toc 1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134"/>
    </w:pPr>
  </w:style>
  <w:style w:type="paragraph" w:styleId="TOC2">
    <w:name w:val="toc 2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418"/>
    </w:pPr>
  </w:style>
  <w:style w:type="paragraph" w:styleId="TOC3">
    <w:name w:val="toc 3"/>
    <w:basedOn w:val="Normal"/>
    <w:next w:val="Normal"/>
    <w:semiHidden/>
    <w:rsid w:val="00593021"/>
    <w:pPr>
      <w:tabs>
        <w:tab w:val="right" w:leader="dot" w:pos="8505"/>
        <w:tab w:val="right" w:leader="dot" w:pos="10093"/>
      </w:tabs>
      <w:ind w:left="1701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391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43911"/>
    <w:rPr>
      <w:rFonts w:ascii="Tahoma" w:hAnsi="Tahoma" w:cs="Tahoma"/>
      <w:sz w:val="16"/>
      <w:szCs w:val="16"/>
    </w:rPr>
  </w:style>
  <w:style w:type="character" w:customStyle="1" w:styleId="Heading8Char">
    <w:name w:val="Heading 8 Char"/>
    <w:link w:val="Heading8"/>
    <w:uiPriority w:val="9"/>
    <w:semiHidden/>
    <w:rsid w:val="00BD65B9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1EE2"/>
    <w:pPr>
      <w:overflowPunct w:val="0"/>
      <w:autoSpaceDE w:val="0"/>
      <w:autoSpaceDN w:val="0"/>
      <w:adjustRightInd w:val="0"/>
      <w:textAlignment w:val="baseline"/>
    </w:pPr>
    <w:rPr>
      <w:rFonts w:ascii="AEIQ.PFA" w:hAnsi="AEIQ.PFA"/>
    </w:rPr>
  </w:style>
  <w:style w:type="character" w:customStyle="1" w:styleId="FooterChar">
    <w:name w:val="Footer Char"/>
    <w:link w:val="Footer"/>
    <w:uiPriority w:val="99"/>
    <w:rsid w:val="00726C8C"/>
    <w:rPr>
      <w:rFonts w:ascii="AEIQ.PFA" w:hAnsi="AEIQ.PFA"/>
      <w:sz w:val="16"/>
      <w:lang w:val="en-US" w:eastAsia="en-US"/>
    </w:rPr>
  </w:style>
  <w:style w:type="character" w:customStyle="1" w:styleId="Heading4Char">
    <w:name w:val="Heading 4 Char"/>
    <w:link w:val="Heading4"/>
    <w:uiPriority w:val="9"/>
    <w:rsid w:val="00902DF6"/>
    <w:rPr>
      <w:rFonts w:ascii="Calibri" w:eastAsia="Times New Roman" w:hAnsi="Calibri" w:cs="Times New Roman"/>
      <w:b/>
      <w:bCs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WORD\TEMPLATE\REZ_IS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53DB7A-356E-4806-BA42-DB884741A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REZ_ISP.DOT</Template>
  <TotalTime>4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DMB</Company>
  <LinksUpToDate>false</LinksUpToDate>
  <CharactersWithSpaces>2499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METROLOSKA LABRATORIJA</dc:creator>
  <cp:lastModifiedBy>Jovan</cp:lastModifiedBy>
  <cp:revision>3</cp:revision>
  <cp:lastPrinted>2023-12-21T13:20:00Z</cp:lastPrinted>
  <dcterms:created xsi:type="dcterms:W3CDTF">2024-04-25T16:53:00Z</dcterms:created>
  <dcterms:modified xsi:type="dcterms:W3CDTF">2024-04-25T17:06:00Z</dcterms:modified>
</cp:coreProperties>
</file>