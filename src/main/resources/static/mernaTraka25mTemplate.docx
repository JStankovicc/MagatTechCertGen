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38322C7E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17ACA9CB" w14:textId="77777777"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68C46CA4" wp14:editId="5288CF7B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55FA8A5D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079B05C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1395DA9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70CB095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039C265F" w14:textId="77777777" w:rsidTr="004D39D3">
        <w:trPr>
          <w:trHeight w:val="670"/>
        </w:trPr>
        <w:tc>
          <w:tcPr>
            <w:tcW w:w="8204" w:type="dxa"/>
            <w:gridSpan w:val="10"/>
          </w:tcPr>
          <w:p w14:paraId="77E1A82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6FDAE5A" w14:textId="77777777" w:rsidR="00847698" w:rsidRPr="00DD3675" w:rsidRDefault="00DD3675" w:rsidP="00DD3675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6D166AAA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1006EFE6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752E1302" w14:textId="77777777"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14:paraId="6D8E4E54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1878BAB1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6A9EEA45" w14:textId="77777777"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14:paraId="1E0C2459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075FD0A0" w14:textId="77777777"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01D33104" w14:textId="77777777"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35B7B1BB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DB1F28" w14:textId="77777777"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3B47348C" w14:textId="77777777"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134AB35D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632A28BA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6369409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57DF8C3D" w14:textId="77777777"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613E085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399186C" w14:textId="77777777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14:paraId="6CF2442F" w14:textId="77777777" w:rsidTr="004D39D3">
        <w:trPr>
          <w:trHeight w:val="519"/>
        </w:trPr>
        <w:tc>
          <w:tcPr>
            <w:tcW w:w="3703" w:type="dxa"/>
            <w:gridSpan w:val="5"/>
          </w:tcPr>
          <w:p w14:paraId="33CFBF3E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3E879CD" w14:textId="77777777"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  <w:r w:rsidR="0084769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</w:tcPr>
          <w:p w14:paraId="489583DD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AF09FAF" w14:textId="77777777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14:paraId="6C2AD3B7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14:paraId="4208F6D6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8AF95E0" w14:textId="77777777" w:rsidTr="004D39D3">
        <w:trPr>
          <w:trHeight w:val="519"/>
        </w:trPr>
        <w:tc>
          <w:tcPr>
            <w:tcW w:w="3703" w:type="dxa"/>
            <w:gridSpan w:val="5"/>
          </w:tcPr>
          <w:p w14:paraId="252EB41D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C08BE3" w14:textId="77777777"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74C344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022D958F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29CF4F2A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111CCB4A" w14:textId="77777777"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453F56E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23156A80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7A365DA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2871C43" w14:textId="77777777"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6B44BD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6CF3A41C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13FB548E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2BE78C07" w14:textId="77777777"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41B96A2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59EBAF85" w14:textId="77777777"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29C90490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0129C558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A84616A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14:paraId="0A210756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0399EBF1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42FD1F9E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03B2CA8B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7D10D750" w14:textId="77777777"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14:paraId="4D5032D8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302317AE" w14:textId="77777777" w:rsidR="004D39D3" w:rsidRPr="0030114A" w:rsidRDefault="004D39D3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14:paraId="782E46E2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8BB70FF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69EAA90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6A632278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14:paraId="696C6DB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2623E8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2E0535E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18F0D01B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14:paraId="2E5FD7FB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FB980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0A8AA1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036E026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14:paraId="7129EE2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2DED7D7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0AF4254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74B8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14:paraId="7EFF36B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A26C7D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2228F046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1796607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14:paraId="244EE46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FE36FB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73407EF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0C5497C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14:paraId="2D3D158A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19C8DE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6DFD560C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2ADAF6DC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14:paraId="3F794EC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B700AC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345A3E40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12DB7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14:paraId="6A9B28D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CEE74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3B8B6C3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6EC3DA5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14:paraId="4CCE37AF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5D79E09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27A92A8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FD1C06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14:paraId="3003588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E3B046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59239B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611B2C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14:paraId="73068E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66FDC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14:paraId="09231FAE" w14:textId="77777777"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382FBE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14:paraId="232F800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D91FC2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14:paraId="448446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19D1B5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14:paraId="6687382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0502E3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14:paraId="4F09D65C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771744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14:paraId="38C6560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C8271B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14:paraId="63510D69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77C5B46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14:paraId="123D00F6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BDE72C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14:paraId="0FE707C7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D2226F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14:paraId="4B5983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95A983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14:paraId="338D3378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FC47C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14:paraId="1110E9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41DE93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14:paraId="4A8849CE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9843C7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14:paraId="7C45EBB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0DE1474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14:paraId="72C394B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42DCE08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14:paraId="4AEF0DB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717B8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14:paraId="199D3ADF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FE8396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14:paraId="646BBE9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FED210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14:paraId="57181E2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4A4CA9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14:paraId="3293464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47BA6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14:paraId="66BC1C8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99E8CFA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14:paraId="3DF37BD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6FC34D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14:paraId="2483D92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12F483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14:paraId="7770C1D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0E3CB8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14:paraId="7E04497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5826BD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14:paraId="001FB6D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BC95D0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14:paraId="37029C34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A2F356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14:paraId="6033D8A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BB504A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14:paraId="4A816D1D" w14:textId="77777777"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243DAF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14:paraId="400B2482" w14:textId="77777777"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14:paraId="06845EA8" w14:textId="77777777" w:rsidR="004D39D3" w:rsidRPr="004D39D3" w:rsidRDefault="004D39D3" w:rsidP="004D39D3"/>
          <w:p w14:paraId="1F2FF4D4" w14:textId="77777777" w:rsidR="004D39D3" w:rsidRPr="004D39D3" w:rsidRDefault="004D39D3" w:rsidP="004D39D3"/>
          <w:p w14:paraId="0DD0196C" w14:textId="77777777" w:rsidR="004D39D3" w:rsidRPr="004D39D3" w:rsidRDefault="004D39D3" w:rsidP="004D39D3"/>
          <w:p w14:paraId="036C04C0" w14:textId="77777777" w:rsidR="004D39D3" w:rsidRPr="004D39D3" w:rsidRDefault="004D39D3" w:rsidP="004D39D3"/>
          <w:p w14:paraId="61FEFC49" w14:textId="77777777" w:rsidR="004D39D3" w:rsidRPr="004D39D3" w:rsidRDefault="004D39D3" w:rsidP="004D39D3"/>
          <w:p w14:paraId="0E2161C0" w14:textId="77777777" w:rsidR="004D39D3" w:rsidRPr="004D39D3" w:rsidRDefault="004D39D3" w:rsidP="004D39D3"/>
          <w:p w14:paraId="31AFC570" w14:textId="77777777" w:rsidR="004D39D3" w:rsidRPr="004D39D3" w:rsidRDefault="004D39D3" w:rsidP="004D39D3"/>
          <w:p w14:paraId="3F36267D" w14:textId="77777777" w:rsidR="004D39D3" w:rsidRPr="004D39D3" w:rsidRDefault="004D39D3" w:rsidP="004D39D3"/>
          <w:p w14:paraId="1B6F6A38" w14:textId="77777777" w:rsidR="004D39D3" w:rsidRPr="004D39D3" w:rsidRDefault="004D39D3" w:rsidP="004D39D3"/>
          <w:p w14:paraId="1C4AB3E6" w14:textId="77777777" w:rsidR="004D39D3" w:rsidRPr="004D39D3" w:rsidRDefault="004D39D3" w:rsidP="004D39D3"/>
          <w:p w14:paraId="78E431F4" w14:textId="77777777" w:rsidR="004D39D3" w:rsidRPr="004D39D3" w:rsidRDefault="004D39D3" w:rsidP="004D39D3"/>
          <w:p w14:paraId="655D4EB5" w14:textId="77777777" w:rsidR="004D39D3" w:rsidRPr="004D39D3" w:rsidRDefault="004D39D3" w:rsidP="004D39D3"/>
          <w:p w14:paraId="47A15357" w14:textId="77777777" w:rsidR="004D39D3" w:rsidRPr="004D39D3" w:rsidRDefault="004D39D3" w:rsidP="004D39D3"/>
          <w:p w14:paraId="1307056D" w14:textId="77777777" w:rsidR="004D39D3" w:rsidRPr="004D39D3" w:rsidRDefault="004D39D3" w:rsidP="004D39D3"/>
          <w:p w14:paraId="0F67F1C1" w14:textId="77777777" w:rsidR="004D39D3" w:rsidRPr="004D39D3" w:rsidRDefault="004D39D3" w:rsidP="004D39D3"/>
          <w:p w14:paraId="21B233B6" w14:textId="77777777" w:rsidR="004D39D3" w:rsidRPr="004D39D3" w:rsidRDefault="004D39D3" w:rsidP="004D39D3"/>
          <w:p w14:paraId="4C76823E" w14:textId="77777777" w:rsidR="004D39D3" w:rsidRPr="004D39D3" w:rsidRDefault="004D39D3" w:rsidP="004D39D3"/>
          <w:p w14:paraId="796F560B" w14:textId="77777777" w:rsidR="004D39D3" w:rsidRPr="004D39D3" w:rsidRDefault="004D39D3" w:rsidP="004D39D3"/>
          <w:p w14:paraId="3F44D5D0" w14:textId="77777777" w:rsidR="004D39D3" w:rsidRPr="004D39D3" w:rsidRDefault="004D39D3" w:rsidP="004D39D3"/>
          <w:p w14:paraId="4ECB631B" w14:textId="77777777" w:rsidR="004D39D3" w:rsidRPr="004D39D3" w:rsidRDefault="004D39D3" w:rsidP="004D39D3"/>
          <w:p w14:paraId="6BA5D4C7" w14:textId="77777777" w:rsidR="004D39D3" w:rsidRPr="004D39D3" w:rsidRDefault="004D39D3" w:rsidP="004D39D3"/>
          <w:p w14:paraId="53E0CB8E" w14:textId="77777777" w:rsidR="004D39D3" w:rsidRPr="004D39D3" w:rsidRDefault="004D39D3" w:rsidP="004D39D3"/>
          <w:p w14:paraId="71EDEAC3" w14:textId="77777777" w:rsidR="004D39D3" w:rsidRPr="004D39D3" w:rsidRDefault="004D39D3" w:rsidP="004D39D3"/>
          <w:p w14:paraId="4F54356C" w14:textId="77777777" w:rsidR="004D39D3" w:rsidRPr="004D39D3" w:rsidRDefault="004D39D3" w:rsidP="004D39D3"/>
          <w:p w14:paraId="6C92505D" w14:textId="77777777" w:rsidR="004D39D3" w:rsidRPr="004D39D3" w:rsidRDefault="004D39D3" w:rsidP="004D39D3"/>
          <w:p w14:paraId="442201B6" w14:textId="77777777" w:rsidR="004D39D3" w:rsidRPr="004D39D3" w:rsidRDefault="004D39D3" w:rsidP="004D39D3"/>
          <w:p w14:paraId="67A87BC1" w14:textId="77777777" w:rsidR="004D39D3" w:rsidRPr="004D39D3" w:rsidRDefault="004D39D3" w:rsidP="004D39D3"/>
          <w:p w14:paraId="45A096BF" w14:textId="77777777"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14:paraId="3CC3EBFD" w14:textId="77777777" w:rsidR="004D39D3" w:rsidRDefault="004D39D3" w:rsidP="004D39D3">
            <w:pPr>
              <w:tabs>
                <w:tab w:val="left" w:pos="2362"/>
              </w:tabs>
            </w:pPr>
          </w:p>
          <w:p w14:paraId="43411124" w14:textId="77777777" w:rsidR="004D39D3" w:rsidRDefault="004D39D3" w:rsidP="004D39D3">
            <w:pPr>
              <w:tabs>
                <w:tab w:val="left" w:pos="2362"/>
              </w:tabs>
            </w:pPr>
          </w:p>
          <w:p w14:paraId="323B6FD1" w14:textId="77777777" w:rsidR="004D39D3" w:rsidRDefault="004D39D3" w:rsidP="004D39D3">
            <w:pPr>
              <w:tabs>
                <w:tab w:val="left" w:pos="2362"/>
              </w:tabs>
            </w:pPr>
          </w:p>
          <w:p w14:paraId="2D3D6152" w14:textId="77777777" w:rsidR="004D39D3" w:rsidRDefault="004D39D3" w:rsidP="004D39D3">
            <w:pPr>
              <w:tabs>
                <w:tab w:val="left" w:pos="2362"/>
              </w:tabs>
            </w:pPr>
          </w:p>
          <w:p w14:paraId="26CB49B4" w14:textId="77777777" w:rsidR="004D39D3" w:rsidRDefault="004D39D3" w:rsidP="004D39D3">
            <w:pPr>
              <w:tabs>
                <w:tab w:val="left" w:pos="2362"/>
              </w:tabs>
            </w:pPr>
          </w:p>
          <w:p w14:paraId="5FD739BB" w14:textId="77777777"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14:paraId="7FDBB353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5ECEB5BD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3B1F08B3" w14:textId="77777777"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09D8A3A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26CCACB0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50998B5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C341725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6568B38A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CBCB1CF" w14:textId="77777777"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DFE5BFD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21BFA9C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14:paraId="166A1CB3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5C627E08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2A7B6F1D" w14:textId="77777777" w:rsidR="001E03DD" w:rsidRDefault="001E03DD" w:rsidP="00E75FE0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75FE0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14:paraId="6ABE7F7C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989D238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47529BF7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736229B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2DA5FEA" w14:textId="77777777" w:rsidR="001E03DD" w:rsidRPr="0030114A" w:rsidRDefault="00680C21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0E9E520D" w14:textId="77777777"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14:paraId="294588C1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92DA2D2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56CC25E8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0D72A64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9823ADD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418DF90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6F5635B5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B9C2E1A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61A17B0D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AFA993D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4AD561C5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714ADA3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4D9B4D9F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59574562" w14:textId="77777777"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040D9859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89A3659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F23A7A8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5E3C221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204E09E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9FD9A3C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7112E8F4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D7FCDD3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2B081B27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106789D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34D1DF67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CDDFDD6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1B5FF9AC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BFA09EF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25BF67B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D0BB2AA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14:paraId="5215881B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72743C5F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703CED10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C5F7605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253F9DB9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4927815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14:paraId="7CBA735F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F1362C8" w14:textId="77777777"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45C14682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22BAB761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019C905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841BB48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17E908E3" w14:textId="77777777" w:rsidR="004D39D3" w:rsidRDefault="004D39D3" w:rsidP="004D39D3">
            <w:pPr>
              <w:tabs>
                <w:tab w:val="left" w:pos="2362"/>
              </w:tabs>
            </w:pPr>
          </w:p>
          <w:p w14:paraId="6206AC3A" w14:textId="77777777" w:rsidR="004D39D3" w:rsidRDefault="004D39D3" w:rsidP="004D39D3">
            <w:pPr>
              <w:tabs>
                <w:tab w:val="left" w:pos="2362"/>
              </w:tabs>
            </w:pPr>
          </w:p>
          <w:p w14:paraId="350A1D04" w14:textId="77777777" w:rsidR="004D39D3" w:rsidRDefault="004D39D3" w:rsidP="004D39D3">
            <w:pPr>
              <w:tabs>
                <w:tab w:val="left" w:pos="2362"/>
              </w:tabs>
            </w:pPr>
          </w:p>
          <w:p w14:paraId="6007E42A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703B8351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1FC0D1F8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4343DFC6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DEC901D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761729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1074E9D6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4DD112B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3629ACB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D2DC49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F59E27D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6652CCE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118C48C9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663066FE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68C72209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3A71984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32EB8993" w14:textId="77777777"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109A592" w14:textId="77777777"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3A218B5C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3EC208A" w14:textId="77777777"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04A918FD" w14:textId="77777777"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18F920AC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69EC0A3E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F51E2EA" w14:textId="77777777"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237ADE30" w14:textId="4460F1C9"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4086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3F4086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14:paraId="3BAA8D3D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1B6DFDE3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8673336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A247875" w14:textId="77777777"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042DF22E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71B081B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98007B3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5B1B937" w14:textId="77777777"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6E1B6552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2C0ADBAC" w14:textId="77777777"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379A2A14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04D1DE1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5564D0DA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FB41207" w14:textId="77777777"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1A2472A2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34E6D66" w14:textId="77777777"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72C78C89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6C676399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17AD272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1A98F" w14:textId="77777777" w:rsidR="00AD6A2F" w:rsidRDefault="00AD6A2F">
      <w:r>
        <w:separator/>
      </w:r>
    </w:p>
  </w:endnote>
  <w:endnote w:type="continuationSeparator" w:id="0">
    <w:p w14:paraId="41A0BB76" w14:textId="77777777" w:rsidR="00AD6A2F" w:rsidRDefault="00AD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3576D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E75FE0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EC723" w14:textId="77777777" w:rsidR="00AD6A2F" w:rsidRDefault="00AD6A2F">
      <w:r>
        <w:separator/>
      </w:r>
    </w:p>
  </w:footnote>
  <w:footnote w:type="continuationSeparator" w:id="0">
    <w:p w14:paraId="24A99E49" w14:textId="77777777" w:rsidR="00AD6A2F" w:rsidRDefault="00AD6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40172"/>
    <w:rsid w:val="001828C7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3F4086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80C21"/>
    <w:rsid w:val="006963FD"/>
    <w:rsid w:val="006A14CD"/>
    <w:rsid w:val="006B403C"/>
    <w:rsid w:val="006B44BD"/>
    <w:rsid w:val="006B53DB"/>
    <w:rsid w:val="006C4938"/>
    <w:rsid w:val="006C661B"/>
    <w:rsid w:val="006C6D34"/>
    <w:rsid w:val="006F3035"/>
    <w:rsid w:val="006F43C7"/>
    <w:rsid w:val="00715A3F"/>
    <w:rsid w:val="00722ABC"/>
    <w:rsid w:val="00723DB9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6A2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19FE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16D9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3675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75FE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5D80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5F48D"/>
  <w15:docId w15:val="{41548552-C277-4D79-8155-C839854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9E762-5EAD-4C39-8502-65488292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6</cp:revision>
  <cp:lastPrinted>2022-10-13T07:44:00Z</cp:lastPrinted>
  <dcterms:created xsi:type="dcterms:W3CDTF">2024-06-11T03:07:00Z</dcterms:created>
  <dcterms:modified xsi:type="dcterms:W3CDTF">2024-06-18T13:53:00Z</dcterms:modified>
</cp:coreProperties>
</file>