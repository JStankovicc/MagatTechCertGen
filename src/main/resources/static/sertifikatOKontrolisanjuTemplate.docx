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95A" w:rsidRPr="00DE25A0" w:rsidRDefault="00E8295A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bCs/>
          <w:sz w:val="28"/>
          <w:szCs w:val="28"/>
          <w:lang w:val="sr-Latn-RS"/>
        </w:rPr>
      </w:pPr>
    </w:p>
    <w:p w:rsidR="009B2B32" w:rsidRDefault="00DE25A0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lang w:val="it-IT"/>
        </w:rPr>
      </w:pPr>
      <w:r w:rsidRPr="00DE25A0">
        <w:rPr>
          <w:b/>
          <w:bCs/>
          <w:sz w:val="32"/>
          <w:szCs w:val="32"/>
          <w:lang w:val="sr-Cyrl-RS"/>
        </w:rPr>
        <w:t>Сертификат о контролисању</w:t>
      </w:r>
      <w:r w:rsidR="00664648" w:rsidRPr="00DE25A0">
        <w:rPr>
          <w:b/>
          <w:bCs/>
          <w:sz w:val="28"/>
          <w:szCs w:val="28"/>
          <w:lang w:val="sr-Latn-RS"/>
        </w:rPr>
        <w:t>/</w:t>
      </w:r>
      <w:r w:rsidR="00E42D94" w:rsidRPr="00DE25A0">
        <w:rPr>
          <w:b/>
          <w:bCs/>
          <w:lang w:val="fr-FR"/>
        </w:rPr>
        <w:t xml:space="preserve"> </w:t>
      </w:r>
      <w:r>
        <w:rPr>
          <w:i/>
          <w:iCs/>
          <w:color w:val="808080"/>
          <w:sz w:val="28"/>
          <w:szCs w:val="28"/>
          <w:lang w:val="fr-FR"/>
        </w:rPr>
        <w:t>Inspection</w:t>
      </w:r>
      <w:r w:rsidR="00E42D94" w:rsidRPr="00DE25A0">
        <w:rPr>
          <w:i/>
          <w:iCs/>
          <w:color w:val="808080"/>
          <w:sz w:val="28"/>
          <w:szCs w:val="28"/>
          <w:lang w:val="fr-FR"/>
        </w:rPr>
        <w:t xml:space="preserve"> </w:t>
      </w:r>
      <w:proofErr w:type="spellStart"/>
      <w:r w:rsidR="00E42D94" w:rsidRPr="00DE25A0">
        <w:rPr>
          <w:i/>
          <w:iCs/>
          <w:color w:val="808080"/>
          <w:sz w:val="28"/>
          <w:szCs w:val="28"/>
          <w:lang w:val="fr-FR"/>
        </w:rPr>
        <w:t>certificate</w:t>
      </w:r>
      <w:proofErr w:type="spellEnd"/>
      <w:r w:rsidR="00E42D94" w:rsidRPr="00DE25A0">
        <w:rPr>
          <w:iCs/>
          <w:color w:val="808080"/>
          <w:sz w:val="28"/>
          <w:szCs w:val="28"/>
          <w:lang w:val="fr-FR"/>
        </w:rPr>
        <w:t xml:space="preserve">  </w:t>
      </w:r>
      <w:r w:rsidR="00453C7C" w:rsidRPr="00DE25A0">
        <w:rPr>
          <w:iCs/>
          <w:color w:val="808080"/>
          <w:lang w:val="fr-FR"/>
        </w:rPr>
        <w:t xml:space="preserve">           </w:t>
      </w:r>
      <w:r w:rsidR="00453C7C" w:rsidRPr="00DE25A0">
        <w:rPr>
          <w:iCs/>
          <w:color w:val="808080"/>
          <w:lang w:val="fr-FR"/>
        </w:rPr>
        <w:tab/>
      </w:r>
      <w:r>
        <w:rPr>
          <w:b/>
          <w:iCs/>
          <w:lang w:val="sr-Cyrl-RS"/>
        </w:rPr>
        <w:t>Број:</w:t>
      </w:r>
      <w:r w:rsidR="00015226" w:rsidRPr="00DE25A0">
        <w:rPr>
          <w:b/>
          <w:color w:val="808080"/>
          <w:lang w:val="en-US"/>
        </w:rPr>
        <w:t xml:space="preserve"> </w:t>
      </w:r>
      <w:r w:rsidR="00453C7C" w:rsidRPr="00DE25A0">
        <w:rPr>
          <w:b/>
          <w:lang w:val="en-US"/>
        </w:rPr>
        <w:t xml:space="preserve"> </w:t>
      </w:r>
      <w:proofErr w:type="spellStart"/>
      <w:r w:rsidR="00682333">
        <w:rPr>
          <w:b/>
          <w:lang w:val="en-US"/>
        </w:rPr>
        <w:t>brojZapisnika</w:t>
      </w:r>
      <w:proofErr w:type="spellEnd"/>
    </w:p>
    <w:p w:rsidR="00E8295A" w:rsidRPr="00DE25A0" w:rsidRDefault="00E8295A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lang w:val="it-IT"/>
        </w:rPr>
      </w:pPr>
    </w:p>
    <w:p w:rsidR="00587AC1" w:rsidRPr="00DE25A0" w:rsidRDefault="00587AC1" w:rsidP="0097110B">
      <w:pPr>
        <w:tabs>
          <w:tab w:val="left" w:pos="8790"/>
        </w:tabs>
        <w:rPr>
          <w:lang w:val="fr-F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6237"/>
      </w:tblGrid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Предмет контролисања: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nazivMerila</w:t>
            </w:r>
            <w:proofErr w:type="spellEnd"/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Корисник: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vlasnikKorisnik</w:t>
            </w:r>
            <w:proofErr w:type="spellEnd"/>
          </w:p>
        </w:tc>
      </w:tr>
      <w:tr w:rsidR="001D6D06" w:rsidRPr="006C598E" w:rsidTr="001D6D06">
        <w:trPr>
          <w:trHeight w:val="392"/>
        </w:trPr>
        <w:tc>
          <w:tcPr>
            <w:tcW w:w="3652" w:type="dxa"/>
            <w:shd w:val="clear" w:color="auto" w:fill="auto"/>
          </w:tcPr>
          <w:p w:rsidR="001D6D06" w:rsidRPr="006C598E" w:rsidRDefault="001D6D06" w:rsidP="001D6D06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Врста контролисања:</w:t>
            </w:r>
          </w:p>
        </w:tc>
        <w:tc>
          <w:tcPr>
            <w:tcW w:w="6237" w:type="dxa"/>
            <w:shd w:val="clear" w:color="auto" w:fill="auto"/>
          </w:tcPr>
          <w:p w:rsidR="001D6D06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vrstaKontrolisanja</w:t>
            </w:r>
          </w:p>
        </w:tc>
      </w:tr>
      <w:tr w:rsidR="00714F7D" w:rsidRPr="006C598E" w:rsidTr="001D6D06">
        <w:trPr>
          <w:trHeight w:val="392"/>
        </w:trPr>
        <w:tc>
          <w:tcPr>
            <w:tcW w:w="3652" w:type="dxa"/>
            <w:shd w:val="clear" w:color="auto" w:fill="auto"/>
          </w:tcPr>
          <w:p w:rsidR="00714F7D" w:rsidRPr="00714F7D" w:rsidRDefault="00714F7D" w:rsidP="001D6D06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Службена ознака типа:</w:t>
            </w:r>
          </w:p>
        </w:tc>
        <w:tc>
          <w:tcPr>
            <w:tcW w:w="6237" w:type="dxa"/>
            <w:shd w:val="clear" w:color="auto" w:fill="auto"/>
          </w:tcPr>
          <w:p w:rsidR="00714F7D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sluzbenaOznakaTipa</w:t>
            </w:r>
            <w:proofErr w:type="spellEnd"/>
          </w:p>
        </w:tc>
      </w:tr>
      <w:tr w:rsidR="00714F7D" w:rsidRPr="006C598E" w:rsidTr="001D6D06">
        <w:trPr>
          <w:trHeight w:val="392"/>
        </w:trPr>
        <w:tc>
          <w:tcPr>
            <w:tcW w:w="3652" w:type="dxa"/>
            <w:shd w:val="clear" w:color="auto" w:fill="auto"/>
          </w:tcPr>
          <w:p w:rsidR="00714F7D" w:rsidRDefault="00714F7D" w:rsidP="001D6D06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Број исправе о усаглашености:</w:t>
            </w:r>
          </w:p>
        </w:tc>
        <w:tc>
          <w:tcPr>
            <w:tcW w:w="6237" w:type="dxa"/>
            <w:shd w:val="clear" w:color="auto" w:fill="auto"/>
          </w:tcPr>
          <w:p w:rsidR="00714F7D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brojIzjaveOUsaglasenosti</w:t>
            </w:r>
            <w:proofErr w:type="spellEnd"/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Произвођач: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proizvodjac</w:t>
            </w:r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Ознака типа/модела: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oznakaTipa</w:t>
            </w:r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Серијски број: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serijskiBroj</w:t>
            </w:r>
            <w:proofErr w:type="spellEnd"/>
          </w:p>
        </w:tc>
      </w:tr>
      <w:tr w:rsidR="003467E3" w:rsidRPr="006C598E" w:rsidTr="00DB5610">
        <w:tc>
          <w:tcPr>
            <w:tcW w:w="3652" w:type="dxa"/>
            <w:shd w:val="clear" w:color="auto" w:fill="auto"/>
          </w:tcPr>
          <w:p w:rsidR="003467E3" w:rsidRPr="006C598E" w:rsidRDefault="003467E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>
              <w:rPr>
                <w:bCs/>
                <w:iCs/>
                <w:sz w:val="24"/>
                <w:szCs w:val="24"/>
                <w:lang w:val="sr-Cyrl-RS"/>
              </w:rPr>
              <w:t>Идентификациони број:</w:t>
            </w:r>
          </w:p>
        </w:tc>
        <w:tc>
          <w:tcPr>
            <w:tcW w:w="6237" w:type="dxa"/>
            <w:shd w:val="clear" w:color="auto" w:fill="auto"/>
          </w:tcPr>
          <w:p w:rsidR="003467E3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identifikacioniBroj</w:t>
            </w:r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Мерни опсег: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proofErr w:type="spellStart"/>
            <w:r>
              <w:rPr>
                <w:bCs/>
                <w:iCs/>
                <w:sz w:val="24"/>
                <w:szCs w:val="24"/>
                <w:lang w:val="en-GB"/>
              </w:rPr>
              <w:t>merniOpseg</w:t>
            </w:r>
            <w:proofErr w:type="spellEnd"/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Датум</w:t>
            </w:r>
            <w:r w:rsidR="00F60E55">
              <w:rPr>
                <w:bCs/>
                <w:iCs/>
                <w:sz w:val="24"/>
                <w:szCs w:val="24"/>
                <w:lang w:val="sr-Cyrl-RS"/>
              </w:rPr>
              <w:t>(и)</w:t>
            </w:r>
            <w:r w:rsidRPr="006C598E">
              <w:rPr>
                <w:bCs/>
                <w:iCs/>
                <w:sz w:val="24"/>
                <w:szCs w:val="24"/>
                <w:lang w:val="sr-Cyrl-RS"/>
              </w:rPr>
              <w:t xml:space="preserve"> контролисања: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>
              <w:rPr>
                <w:bCs/>
                <w:iCs/>
                <w:sz w:val="24"/>
                <w:szCs w:val="24"/>
                <w:lang w:val="en-GB"/>
              </w:rPr>
              <w:t>datum</w:t>
            </w:r>
          </w:p>
        </w:tc>
      </w:tr>
      <w:tr w:rsidR="00F60E55" w:rsidRPr="006C598E" w:rsidTr="00714F7D">
        <w:tc>
          <w:tcPr>
            <w:tcW w:w="3652" w:type="dxa"/>
            <w:shd w:val="clear" w:color="auto" w:fill="auto"/>
          </w:tcPr>
          <w:p w:rsidR="00F60E55" w:rsidRPr="00B81CE9" w:rsidRDefault="00DB5610" w:rsidP="00C50443">
            <w:pPr>
              <w:spacing w:before="120" w:after="120"/>
              <w:rPr>
                <w:bCs/>
                <w:iCs/>
                <w:sz w:val="24"/>
                <w:szCs w:val="24"/>
                <w:lang w:val="sr-Cyrl-RS"/>
              </w:rPr>
            </w:pPr>
            <w:r w:rsidRPr="00B81CE9">
              <w:rPr>
                <w:bCs/>
                <w:iCs/>
                <w:sz w:val="24"/>
                <w:szCs w:val="24"/>
                <w:lang w:val="sr-Cyrl-RS"/>
              </w:rPr>
              <w:t>С</w:t>
            </w:r>
            <w:r w:rsidR="00DD32FD" w:rsidRPr="00B81CE9">
              <w:rPr>
                <w:bCs/>
                <w:iCs/>
                <w:sz w:val="24"/>
                <w:szCs w:val="24"/>
                <w:lang w:val="sr-Cyrl-RS"/>
              </w:rPr>
              <w:t>ертификат</w:t>
            </w:r>
            <w:r w:rsidRPr="00B81CE9">
              <w:rPr>
                <w:bCs/>
                <w:iCs/>
                <w:sz w:val="24"/>
                <w:szCs w:val="24"/>
                <w:lang w:val="sr-Cyrl-RS"/>
              </w:rPr>
              <w:t xml:space="preserve"> важи</w:t>
            </w:r>
            <w:r w:rsidR="00F60E55" w:rsidRPr="00B81CE9">
              <w:rPr>
                <w:bCs/>
                <w:iCs/>
                <w:sz w:val="24"/>
                <w:szCs w:val="24"/>
                <w:lang w:val="sr-Cyrl-RS"/>
              </w:rPr>
              <w:t>:</w:t>
            </w:r>
          </w:p>
        </w:tc>
        <w:tc>
          <w:tcPr>
            <w:tcW w:w="6237" w:type="dxa"/>
            <w:shd w:val="clear" w:color="auto" w:fill="auto"/>
          </w:tcPr>
          <w:p w:rsidR="00254BF1" w:rsidRPr="00254BF1" w:rsidRDefault="00254BF1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254BF1">
              <w:rPr>
                <w:bCs/>
                <w:iCs/>
                <w:sz w:val="24"/>
                <w:szCs w:val="24"/>
                <w:lang w:val="en-GB"/>
              </w:rPr>
              <w:t xml:space="preserve">2 </w:t>
            </w:r>
            <w:r w:rsidRPr="00254BF1">
              <w:rPr>
                <w:bCs/>
                <w:iCs/>
                <w:sz w:val="24"/>
                <w:szCs w:val="24"/>
                <w:lang w:val="sr-Cyrl-RS"/>
              </w:rPr>
              <w:t>Године</w:t>
            </w:r>
          </w:p>
        </w:tc>
      </w:tr>
      <w:tr w:rsidR="00E33E05" w:rsidRPr="006C598E" w:rsidTr="00DB5610">
        <w:tc>
          <w:tcPr>
            <w:tcW w:w="3652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Локација контролисања:</w:t>
            </w:r>
          </w:p>
        </w:tc>
        <w:tc>
          <w:tcPr>
            <w:tcW w:w="6237" w:type="dxa"/>
            <w:shd w:val="clear" w:color="auto" w:fill="auto"/>
          </w:tcPr>
          <w:p w:rsidR="00E33E05" w:rsidRPr="00254BF1" w:rsidRDefault="00682333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en-GB"/>
              </w:rPr>
            </w:pPr>
            <w:r w:rsidRPr="00B85C0F">
              <w:rPr>
                <w:lang w:val="sr-Latn-RS"/>
              </w:rPr>
              <w:t xml:space="preserve">MAGAT Tech d.o.o. Beograd, </w:t>
            </w:r>
            <w:r w:rsidRPr="00B85C0F">
              <w:rPr>
                <w:lang w:val="sr-Cyrl-RS"/>
              </w:rPr>
              <w:t xml:space="preserve">Ђорђа Радака </w:t>
            </w:r>
            <w:r w:rsidRPr="00B85C0F">
              <w:rPr>
                <w:lang w:val="sr-Latn-RS"/>
              </w:rPr>
              <w:t xml:space="preserve">10, 11250 </w:t>
            </w:r>
            <w:r w:rsidRPr="00B85C0F">
              <w:rPr>
                <w:lang w:val="sr-Cyrl-RS"/>
              </w:rPr>
              <w:t>Београд</w:t>
            </w:r>
          </w:p>
        </w:tc>
      </w:tr>
    </w:tbl>
    <w:p w:rsidR="00D4466F" w:rsidRDefault="00D4466F" w:rsidP="00E42D94">
      <w:pPr>
        <w:jc w:val="both"/>
        <w:rPr>
          <w:bCs/>
          <w:iCs/>
          <w:color w:val="808080"/>
          <w:lang w:val="en-GB"/>
        </w:rPr>
      </w:pPr>
    </w:p>
    <w:p w:rsidR="00E33E05" w:rsidRDefault="00E33E05" w:rsidP="00E42D94">
      <w:pPr>
        <w:jc w:val="both"/>
        <w:rPr>
          <w:bCs/>
          <w:iCs/>
          <w:color w:val="80808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6379"/>
      </w:tblGrid>
      <w:tr w:rsidR="00E33E05" w:rsidRPr="006C598E" w:rsidTr="00C60594">
        <w:tc>
          <w:tcPr>
            <w:tcW w:w="3510" w:type="dxa"/>
            <w:shd w:val="clear" w:color="auto" w:fill="auto"/>
          </w:tcPr>
          <w:p w:rsidR="00E33E05" w:rsidRPr="006C598E" w:rsidRDefault="00E33E05" w:rsidP="006C598E">
            <w:pPr>
              <w:spacing w:before="120" w:after="120"/>
              <w:jc w:val="both"/>
              <w:rPr>
                <w:bCs/>
                <w:iCs/>
                <w:sz w:val="24"/>
                <w:szCs w:val="24"/>
                <w:lang w:val="sr-Cyrl-RS"/>
              </w:rPr>
            </w:pPr>
            <w:r w:rsidRPr="006C598E">
              <w:rPr>
                <w:bCs/>
                <w:iCs/>
                <w:sz w:val="24"/>
                <w:szCs w:val="24"/>
                <w:lang w:val="sr-Cyrl-RS"/>
              </w:rPr>
              <w:t>Резултат контролисања: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E33E05" w:rsidRPr="00E8295A" w:rsidRDefault="00E8295A" w:rsidP="00682333">
            <w:pPr>
              <w:spacing w:before="120" w:after="120"/>
              <w:jc w:val="both"/>
              <w:rPr>
                <w:b/>
                <w:i/>
                <w:sz w:val="24"/>
                <w:szCs w:val="24"/>
                <w:lang w:val="sr-Cyrl-RS"/>
              </w:rPr>
            </w:pPr>
            <w:r w:rsidRPr="00954673">
              <w:rPr>
                <w:b/>
                <w:i/>
                <w:sz w:val="24"/>
                <w:szCs w:val="24"/>
                <w:lang w:val="sr-Cyrl-RS"/>
              </w:rPr>
              <w:t xml:space="preserve">Овај Сертификат је издат на основу </w:t>
            </w:r>
            <w:r w:rsidR="007E6AC3">
              <w:rPr>
                <w:b/>
                <w:i/>
                <w:sz w:val="24"/>
                <w:szCs w:val="24"/>
                <w:lang w:val="sr-Cyrl-RS"/>
              </w:rPr>
              <w:t>Записника</w:t>
            </w:r>
            <w:r>
              <w:rPr>
                <w:b/>
                <w:i/>
                <w:sz w:val="24"/>
                <w:szCs w:val="24"/>
                <w:lang w:val="sr-Cyrl-RS"/>
              </w:rPr>
              <w:t xml:space="preserve"> о контролисању/</w:t>
            </w:r>
            <w:r w:rsidRPr="00954673">
              <w:rPr>
                <w:b/>
                <w:i/>
                <w:sz w:val="24"/>
                <w:szCs w:val="24"/>
                <w:lang w:val="sr-Cyrl-RS"/>
              </w:rPr>
              <w:t xml:space="preserve">оверавању број: </w:t>
            </w:r>
            <w:proofErr w:type="spellStart"/>
            <w:r w:rsidR="00682333">
              <w:rPr>
                <w:b/>
                <w:i/>
                <w:sz w:val="24"/>
                <w:szCs w:val="24"/>
                <w:lang w:val="en-US"/>
              </w:rPr>
              <w:t>brojZapisnika</w:t>
            </w:r>
            <w:proofErr w:type="spellEnd"/>
            <w:r w:rsidR="00682333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i/>
                <w:sz w:val="24"/>
                <w:szCs w:val="24"/>
                <w:lang w:val="sr-Cyrl-RS"/>
              </w:rPr>
              <w:t>.</w:t>
            </w:r>
          </w:p>
        </w:tc>
      </w:tr>
      <w:tr w:rsidR="00954673" w:rsidRPr="006C598E" w:rsidTr="00C60594">
        <w:tc>
          <w:tcPr>
            <w:tcW w:w="9889" w:type="dxa"/>
            <w:gridSpan w:val="2"/>
            <w:shd w:val="clear" w:color="auto" w:fill="auto"/>
          </w:tcPr>
          <w:p w:rsidR="00DF0B50" w:rsidRPr="006C598E" w:rsidRDefault="00DF0B50" w:rsidP="006C598E">
            <w:pPr>
              <w:spacing w:line="276" w:lineRule="auto"/>
              <w:ind w:left="1673" w:hanging="1673"/>
              <w:rPr>
                <w:b/>
                <w:bCs/>
                <w:lang w:val="sr-Cyrl-RS"/>
              </w:rPr>
            </w:pPr>
          </w:p>
          <w:p w:rsidR="007A2D76" w:rsidRDefault="00954673" w:rsidP="006C598E">
            <w:pPr>
              <w:spacing w:line="276" w:lineRule="auto"/>
              <w:ind w:left="1673" w:hanging="1673"/>
              <w:rPr>
                <w:b/>
                <w:bCs/>
                <w:sz w:val="24"/>
                <w:szCs w:val="24"/>
                <w:lang w:val="sr-Cyrl-RS"/>
              </w:rPr>
            </w:pPr>
            <w:r w:rsidRPr="007A2D76">
              <w:rPr>
                <w:b/>
                <w:bCs/>
                <w:sz w:val="24"/>
                <w:szCs w:val="24"/>
                <w:lang w:val="sr-Cyrl-RS"/>
              </w:rPr>
              <w:t xml:space="preserve">ПРЕДМЕТ КОНТРОЛИСАЊА </w:t>
            </w:r>
            <w:r w:rsidR="00682333">
              <w:rPr>
                <w:sz w:val="24"/>
                <w:szCs w:val="24"/>
              </w:rPr>
              <w:t xml:space="preserve">[cb1]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ИСПУЊАВА</w:t>
            </w:r>
            <w:r w:rsidR="00B851D7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 w:rsidRPr="007A2D76">
              <w:rPr>
                <w:b/>
                <w:bCs/>
                <w:sz w:val="24"/>
                <w:szCs w:val="24"/>
                <w:lang w:val="sr-Cyrl-RS"/>
              </w:rPr>
              <w:t>/</w:t>
            </w:r>
            <w:r w:rsidRPr="007A2D76">
              <w:rPr>
                <w:sz w:val="24"/>
                <w:szCs w:val="24"/>
              </w:rPr>
              <w:t xml:space="preserve"> </w:t>
            </w:r>
            <w:r w:rsidR="00682333">
              <w:rPr>
                <w:sz w:val="24"/>
                <w:szCs w:val="24"/>
              </w:rPr>
              <w:t>[cb2]</w:t>
            </w:r>
            <w:r w:rsidRPr="007A2D76">
              <w:rPr>
                <w:sz w:val="24"/>
                <w:szCs w:val="24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>НЕ</w:t>
            </w:r>
            <w:r w:rsidR="00974D0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A2D76">
              <w:rPr>
                <w:b/>
                <w:bCs/>
                <w:sz w:val="24"/>
                <w:szCs w:val="24"/>
                <w:lang w:val="sr-Cyrl-RS"/>
              </w:rPr>
              <w:t xml:space="preserve">ИСПУЊАВА Метролошке </w:t>
            </w:r>
          </w:p>
          <w:p w:rsidR="00954673" w:rsidRPr="00682333" w:rsidRDefault="007A2D76" w:rsidP="007A2D76">
            <w:pPr>
              <w:spacing w:line="276" w:lineRule="auto"/>
              <w:ind w:left="1673" w:hanging="1673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sr-Cyrl-RS"/>
              </w:rPr>
              <w:t>з</w:t>
            </w:r>
            <w:r w:rsidR="00954673" w:rsidRPr="007A2D76">
              <w:rPr>
                <w:b/>
                <w:bCs/>
                <w:sz w:val="24"/>
                <w:szCs w:val="24"/>
                <w:lang w:val="sr-Cyrl-RS"/>
              </w:rPr>
              <w:t>ахтеве</w:t>
            </w:r>
            <w:r>
              <w:rPr>
                <w:b/>
                <w:bCs/>
                <w:sz w:val="24"/>
                <w:szCs w:val="24"/>
                <w:lang w:val="sr-Cyrl-RS"/>
              </w:rPr>
              <w:t xml:space="preserve"> </w:t>
            </w:r>
            <w:r w:rsidR="00954673" w:rsidRPr="007A2D76">
              <w:rPr>
                <w:b/>
                <w:bCs/>
                <w:sz w:val="24"/>
                <w:szCs w:val="24"/>
                <w:lang w:val="sr-Cyrl-RS"/>
              </w:rPr>
              <w:t>прописане Правилником о</w:t>
            </w:r>
            <w:r w:rsidR="0068233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333">
              <w:rPr>
                <w:b/>
                <w:bCs/>
                <w:sz w:val="24"/>
                <w:szCs w:val="24"/>
                <w:lang w:val="en-US"/>
              </w:rPr>
              <w:t>pravilnik</w:t>
            </w:r>
            <w:proofErr w:type="spellEnd"/>
            <w:r w:rsidR="00682333">
              <w:rPr>
                <w:b/>
                <w:bCs/>
                <w:sz w:val="24"/>
                <w:szCs w:val="24"/>
                <w:lang w:val="en-US"/>
              </w:rPr>
              <w:t xml:space="preserve"> .</w:t>
            </w:r>
          </w:p>
          <w:p w:rsidR="00954673" w:rsidRPr="006C598E" w:rsidRDefault="00954673" w:rsidP="006C598E">
            <w:pPr>
              <w:spacing w:before="120" w:after="120"/>
              <w:ind w:left="1673" w:hanging="1673"/>
              <w:jc w:val="center"/>
              <w:rPr>
                <w:szCs w:val="24"/>
              </w:rPr>
            </w:pPr>
          </w:p>
        </w:tc>
      </w:tr>
    </w:tbl>
    <w:p w:rsidR="00E33E05" w:rsidRPr="00E33E05" w:rsidRDefault="00E33E05" w:rsidP="00E42D94">
      <w:pPr>
        <w:jc w:val="both"/>
        <w:rPr>
          <w:bCs/>
          <w:iCs/>
          <w:color w:val="808080"/>
          <w:lang w:val="en-GB"/>
        </w:rPr>
      </w:pPr>
    </w:p>
    <w:p w:rsidR="006F2847" w:rsidRPr="00A402B7" w:rsidRDefault="006F2847" w:rsidP="00E42D94">
      <w:pPr>
        <w:jc w:val="both"/>
        <w:rPr>
          <w:bCs/>
          <w:i/>
          <w:sz w:val="24"/>
          <w:szCs w:val="24"/>
          <w:lang w:val="sr-Cyrl-RS"/>
        </w:rPr>
      </w:pPr>
      <w:r>
        <w:rPr>
          <w:bCs/>
          <w:i/>
          <w:color w:val="808080"/>
          <w:lang w:val="en-GB"/>
        </w:rPr>
        <w:tab/>
      </w:r>
      <w:r>
        <w:rPr>
          <w:bCs/>
          <w:i/>
          <w:color w:val="808080"/>
          <w:lang w:val="en-GB"/>
        </w:rPr>
        <w:tab/>
      </w:r>
      <w:r>
        <w:rPr>
          <w:bCs/>
          <w:i/>
          <w:color w:val="808080"/>
          <w:lang w:val="en-GB"/>
        </w:rPr>
        <w:tab/>
      </w:r>
      <w:r>
        <w:rPr>
          <w:bCs/>
          <w:i/>
          <w:color w:val="808080"/>
          <w:lang w:val="en-GB"/>
        </w:rPr>
        <w:tab/>
      </w:r>
      <w:r w:rsidRPr="00A402B7">
        <w:rPr>
          <w:bCs/>
          <w:i/>
          <w:sz w:val="24"/>
          <w:szCs w:val="24"/>
          <w:lang w:val="sr-Cyrl-RS"/>
        </w:rPr>
        <w:t>Одобрио</w:t>
      </w:r>
      <w:r w:rsidR="000E1927">
        <w:rPr>
          <w:bCs/>
          <w:i/>
          <w:sz w:val="24"/>
          <w:szCs w:val="24"/>
          <w:lang w:val="sr-Cyrl-RS"/>
        </w:rPr>
        <w:t>/ла</w:t>
      </w:r>
    </w:p>
    <w:p w:rsidR="00A402B7" w:rsidRDefault="00A402B7" w:rsidP="00E42D94">
      <w:pPr>
        <w:jc w:val="both"/>
        <w:rPr>
          <w:bCs/>
          <w:i/>
          <w:color w:val="808080"/>
          <w:lang w:val="sr-Cyrl-RS"/>
        </w:rPr>
      </w:pPr>
    </w:p>
    <w:p w:rsidR="00A402B7" w:rsidRDefault="00A402B7" w:rsidP="00E42D94">
      <w:pPr>
        <w:jc w:val="both"/>
        <w:rPr>
          <w:bCs/>
          <w:i/>
          <w:color w:val="808080"/>
          <w:lang w:val="sr-Cyrl-RS"/>
        </w:rPr>
      </w:pPr>
    </w:p>
    <w:p w:rsidR="00A402B7" w:rsidRDefault="00A402B7" w:rsidP="00E42D94">
      <w:pPr>
        <w:jc w:val="both"/>
        <w:rPr>
          <w:bCs/>
          <w:i/>
          <w:color w:val="808080"/>
          <w:lang w:val="sr-Cyrl-RS"/>
        </w:rPr>
      </w:pP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</w:r>
      <w:r>
        <w:rPr>
          <w:bCs/>
          <w:i/>
          <w:color w:val="808080"/>
          <w:lang w:val="sr-Cyrl-RS"/>
        </w:rPr>
        <w:tab/>
        <w:t xml:space="preserve">                       _________________________</w:t>
      </w:r>
    </w:p>
    <w:p w:rsidR="006F2847" w:rsidRPr="00D5192E" w:rsidRDefault="00A402B7" w:rsidP="00E42D94">
      <w:pPr>
        <w:jc w:val="both"/>
        <w:rPr>
          <w:bCs/>
          <w:iCs/>
          <w:sz w:val="22"/>
          <w:szCs w:val="22"/>
          <w:lang w:val="sr-Cyrl-RS"/>
        </w:rPr>
      </w:pPr>
      <w:r w:rsidRPr="00D5192E">
        <w:rPr>
          <w:bCs/>
          <w:iCs/>
          <w:color w:val="808080"/>
          <w:sz w:val="22"/>
          <w:szCs w:val="22"/>
          <w:lang w:val="sr-Cyrl-RS"/>
        </w:rPr>
        <w:t xml:space="preserve">                                                                                                              </w:t>
      </w:r>
      <w:r w:rsidR="00D5192E">
        <w:rPr>
          <w:bCs/>
          <w:iCs/>
          <w:sz w:val="22"/>
          <w:szCs w:val="22"/>
          <w:lang w:val="sr-Cyrl-RS"/>
        </w:rPr>
        <w:t>д</w:t>
      </w:r>
      <w:r w:rsidR="00D5192E" w:rsidRPr="00D5192E">
        <w:rPr>
          <w:bCs/>
          <w:iCs/>
          <w:sz w:val="22"/>
          <w:szCs w:val="22"/>
          <w:lang w:val="sr-Cyrl-RS"/>
        </w:rPr>
        <w:t>р Маја Алексић, дипл.маш.инж.</w:t>
      </w:r>
    </w:p>
    <w:p w:rsidR="00D5192E" w:rsidRPr="00D5192E" w:rsidRDefault="00D5192E" w:rsidP="001D6D06">
      <w:pPr>
        <w:jc w:val="center"/>
        <w:rPr>
          <w:bCs/>
          <w:iCs/>
          <w:sz w:val="22"/>
          <w:szCs w:val="22"/>
          <w:lang w:val="sr-Cyrl-RS"/>
        </w:rPr>
      </w:pPr>
      <w:r>
        <w:rPr>
          <w:bCs/>
          <w:iCs/>
          <w:sz w:val="22"/>
          <w:szCs w:val="22"/>
          <w:lang w:val="sr-Cyrl-RS"/>
        </w:rPr>
        <w:t xml:space="preserve">                                                                                                     </w:t>
      </w:r>
      <w:r w:rsidR="003D65AF">
        <w:rPr>
          <w:bCs/>
          <w:iCs/>
          <w:sz w:val="22"/>
          <w:szCs w:val="22"/>
          <w:lang w:val="sr-Cyrl-RS"/>
        </w:rPr>
        <w:t>Р</w:t>
      </w:r>
      <w:r w:rsidRPr="00D5192E">
        <w:rPr>
          <w:bCs/>
          <w:iCs/>
          <w:sz w:val="22"/>
          <w:szCs w:val="22"/>
          <w:lang w:val="sr-Cyrl-RS"/>
        </w:rPr>
        <w:t>уководилац контролног тела</w:t>
      </w:r>
    </w:p>
    <w:sectPr w:rsidR="00D5192E" w:rsidRPr="00D5192E" w:rsidSect="00733721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40" w:right="1080" w:bottom="1440" w:left="1080" w:header="425" w:footer="227" w:gutter="0"/>
      <w:pgNumType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73E" w:rsidRDefault="0029073E">
      <w:r>
        <w:separator/>
      </w:r>
    </w:p>
  </w:endnote>
  <w:endnote w:type="continuationSeparator" w:id="0">
    <w:p w:rsidR="0029073E" w:rsidRDefault="0029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orbel"/>
    <w:charset w:val="00"/>
    <w:family w:val="auto"/>
    <w:pitch w:val="variable"/>
    <w:sig w:usb0="00000001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92E" w:rsidRPr="008E199E" w:rsidRDefault="00D5192E" w:rsidP="00D5192E">
    <w:pPr>
      <w:pStyle w:val="Footer"/>
      <w:rPr>
        <w:lang w:val="sr-Cyrl-RS"/>
      </w:rPr>
    </w:pPr>
    <w:r>
      <w:rPr>
        <w:lang w:val="sr-Cyrl-RS"/>
      </w:rPr>
      <w:t>Ознака</w:t>
    </w:r>
    <w:r w:rsidRPr="00856D54">
      <w:rPr>
        <w:lang w:val="sr-Cyrl-RS"/>
      </w:rPr>
      <w:t xml:space="preserve"> </w:t>
    </w:r>
    <w:r>
      <w:rPr>
        <w:lang w:val="sr-Cyrl-RS"/>
      </w:rPr>
      <w:t>ПР.04-03</w:t>
    </w:r>
    <w:r w:rsidRPr="00074EB6">
      <w:rPr>
        <w:lang w:val="sr-Cyrl-RS"/>
      </w:rPr>
      <w:t xml:space="preserve">                                 </w:t>
    </w:r>
    <w:r w:rsidRPr="00074EB6">
      <w:rPr>
        <w:lang w:val="sr-Latn-RS"/>
      </w:rPr>
      <w:t xml:space="preserve">       </w:t>
    </w:r>
    <w:r>
      <w:rPr>
        <w:lang w:val="sr-Cyrl-RS"/>
      </w:rPr>
      <w:t>издање</w:t>
    </w:r>
    <w:r w:rsidRPr="00074EB6">
      <w:rPr>
        <w:lang w:val="sr-Latn-RS"/>
      </w:rPr>
      <w:t>/</w:t>
    </w:r>
    <w:r w:rsidRPr="008E199E">
      <w:rPr>
        <w:lang w:val="sr-Cyrl-RS"/>
      </w:rPr>
      <w:t xml:space="preserve">измена </w:t>
    </w:r>
    <w:r w:rsidRPr="008E199E">
      <w:rPr>
        <w:noProof/>
        <w:lang w:val="sr-Cyrl-RS" w:eastAsia="ru-RU"/>
      </w:rPr>
      <w:t>1</w:t>
    </w:r>
    <w:r w:rsidRPr="008E199E">
      <w:rPr>
        <w:noProof/>
        <w:lang w:val="sr-Latn-RS" w:eastAsia="ru-RU"/>
      </w:rPr>
      <w:t>/</w:t>
    </w:r>
    <w:r>
      <w:rPr>
        <w:noProof/>
        <w:lang w:val="sr-Cyrl-RS" w:eastAsia="ru-RU"/>
      </w:rPr>
      <w:t>2</w:t>
    </w:r>
    <w:r w:rsidRPr="008E199E">
      <w:rPr>
        <w:noProof/>
        <w:lang w:val="sr-Cyrl-RS" w:eastAsia="ru-RU"/>
      </w:rPr>
      <w:t xml:space="preserve">   датум</w:t>
    </w:r>
    <w:r w:rsidRPr="008E199E">
      <w:rPr>
        <w:noProof/>
        <w:lang w:val="sr-Latn-RS" w:eastAsia="ru-RU"/>
      </w:rPr>
      <w:t>:</w:t>
    </w:r>
    <w:r w:rsidRPr="008E199E">
      <w:rPr>
        <w:noProof/>
        <w:lang w:val="sr-Cyrl-RS" w:eastAsia="ru-RU"/>
      </w:rPr>
      <w:t xml:space="preserve"> </w:t>
    </w:r>
    <w:r>
      <w:rPr>
        <w:noProof/>
        <w:lang w:val="sr-Cyrl-RS" w:eastAsia="ru-RU"/>
      </w:rPr>
      <w:t>29.01.2023</w:t>
    </w:r>
    <w:r w:rsidRPr="008E199E">
      <w:rPr>
        <w:noProof/>
        <w:lang w:val="sr-Latn-RS" w:eastAsia="ru-RU"/>
      </w:rPr>
      <w:t>.</w:t>
    </w:r>
    <w:r w:rsidRPr="008E199E">
      <w:rPr>
        <w:noProof/>
        <w:lang w:val="sr-Cyrl-RS" w:eastAsia="ru-RU"/>
      </w:rPr>
      <w:t xml:space="preserve">              </w:t>
    </w:r>
    <w:r w:rsidRPr="008E199E">
      <w:rPr>
        <w:noProof/>
        <w:lang w:val="sr-Latn-RS" w:eastAsia="ru-RU"/>
      </w:rPr>
      <w:t xml:space="preserve">        </w:t>
    </w:r>
    <w:r w:rsidRPr="008E199E">
      <w:rPr>
        <w:noProof/>
        <w:lang w:val="sr-Cyrl-RS" w:eastAsia="ru-RU"/>
      </w:rPr>
      <w:t xml:space="preserve"> Страна</w:t>
    </w:r>
    <w:r w:rsidRPr="008E199E">
      <w:rPr>
        <w:noProof/>
        <w:lang w:val="ru-RU" w:eastAsia="ru-RU"/>
      </w:rPr>
      <w:t xml:space="preserve"> </w:t>
    </w:r>
    <w:r w:rsidRPr="008E199E">
      <w:rPr>
        <w:noProof/>
        <w:lang w:val="ru-RU" w:eastAsia="ru-RU"/>
      </w:rPr>
      <w:fldChar w:fldCharType="begin"/>
    </w:r>
    <w:r w:rsidRPr="008E199E">
      <w:rPr>
        <w:noProof/>
        <w:lang w:val="ru-RU" w:eastAsia="ru-RU"/>
      </w:rPr>
      <w:instrText xml:space="preserve"> PAGE </w:instrText>
    </w:r>
    <w:r w:rsidRPr="008E199E">
      <w:rPr>
        <w:noProof/>
        <w:lang w:val="ru-RU" w:eastAsia="ru-RU"/>
      </w:rPr>
      <w:fldChar w:fldCharType="separate"/>
    </w:r>
    <w:r w:rsidR="00714F7D">
      <w:rPr>
        <w:noProof/>
        <w:lang w:val="ru-RU" w:eastAsia="ru-RU"/>
      </w:rPr>
      <w:t>2</w:t>
    </w:r>
    <w:r w:rsidRPr="008E199E">
      <w:rPr>
        <w:noProof/>
        <w:lang w:val="ru-RU" w:eastAsia="ru-RU"/>
      </w:rPr>
      <w:fldChar w:fldCharType="end"/>
    </w:r>
    <w:r w:rsidRPr="008E199E">
      <w:rPr>
        <w:noProof/>
        <w:lang w:val="ru-RU" w:eastAsia="ru-RU"/>
      </w:rPr>
      <w:t xml:space="preserve"> од </w:t>
    </w:r>
    <w:r>
      <w:rPr>
        <w:noProof/>
        <w:lang w:val="sr-Cyrl-RS" w:eastAsia="ru-RU"/>
      </w:rPr>
      <w:t>2</w:t>
    </w:r>
  </w:p>
  <w:p w:rsidR="00D5192E" w:rsidRDefault="00D519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B37" w:rsidRPr="008E199E" w:rsidRDefault="00793B37" w:rsidP="00793B37">
    <w:pPr>
      <w:pStyle w:val="Footer"/>
      <w:rPr>
        <w:lang w:val="sr-Cyrl-RS"/>
      </w:rPr>
    </w:pPr>
    <w:r>
      <w:rPr>
        <w:lang w:val="sr-Cyrl-RS"/>
      </w:rPr>
      <w:t>Ознака</w:t>
    </w:r>
    <w:r w:rsidRPr="00856D54">
      <w:rPr>
        <w:lang w:val="sr-Cyrl-RS"/>
      </w:rPr>
      <w:t xml:space="preserve"> </w:t>
    </w:r>
    <w:r>
      <w:rPr>
        <w:lang w:val="sr-Cyrl-RS"/>
      </w:rPr>
      <w:t>ПР.04-</w:t>
    </w:r>
    <w:r w:rsidRPr="00B81CE9">
      <w:rPr>
        <w:lang w:val="sr-Cyrl-RS"/>
      </w:rPr>
      <w:t xml:space="preserve">03                                 </w:t>
    </w:r>
    <w:r w:rsidRPr="00B81CE9">
      <w:rPr>
        <w:lang w:val="sr-Latn-RS"/>
      </w:rPr>
      <w:t xml:space="preserve">       </w:t>
    </w:r>
    <w:r w:rsidRPr="00B81CE9">
      <w:rPr>
        <w:lang w:val="sr-Cyrl-RS"/>
      </w:rPr>
      <w:t>издање</w:t>
    </w:r>
    <w:r w:rsidRPr="00B81CE9">
      <w:rPr>
        <w:lang w:val="sr-Latn-RS"/>
      </w:rPr>
      <w:t>/</w:t>
    </w:r>
    <w:r w:rsidRPr="00B81CE9">
      <w:rPr>
        <w:lang w:val="sr-Cyrl-RS"/>
      </w:rPr>
      <w:t xml:space="preserve">измена </w:t>
    </w:r>
    <w:r w:rsidRPr="00B81CE9">
      <w:rPr>
        <w:noProof/>
        <w:lang w:val="sr-Cyrl-RS" w:eastAsia="ru-RU"/>
      </w:rPr>
      <w:t>1</w:t>
    </w:r>
    <w:r w:rsidRPr="00B81CE9">
      <w:rPr>
        <w:noProof/>
        <w:lang w:val="sr-Latn-RS" w:eastAsia="ru-RU"/>
      </w:rPr>
      <w:t>/</w:t>
    </w:r>
    <w:r w:rsidR="00DB5610" w:rsidRPr="00B81CE9">
      <w:rPr>
        <w:noProof/>
        <w:lang w:val="en-US" w:eastAsia="ru-RU"/>
      </w:rPr>
      <w:t>3</w:t>
    </w:r>
    <w:r w:rsidRPr="00B81CE9">
      <w:rPr>
        <w:noProof/>
        <w:lang w:val="sr-Cyrl-RS" w:eastAsia="ru-RU"/>
      </w:rPr>
      <w:t xml:space="preserve">   датум</w:t>
    </w:r>
    <w:r w:rsidRPr="00B81CE9">
      <w:rPr>
        <w:noProof/>
        <w:lang w:val="sr-Latn-RS" w:eastAsia="ru-RU"/>
      </w:rPr>
      <w:t>:</w:t>
    </w:r>
    <w:r w:rsidRPr="00B81CE9">
      <w:rPr>
        <w:noProof/>
        <w:lang w:val="sr-Cyrl-RS" w:eastAsia="ru-RU"/>
      </w:rPr>
      <w:t xml:space="preserve"> </w:t>
    </w:r>
    <w:r w:rsidR="00682333">
      <w:rPr>
        <w:noProof/>
        <w:lang w:val="en-US" w:eastAsia="ru-RU"/>
      </w:rPr>
      <w:t>[datum]</w:t>
    </w:r>
    <w:r w:rsidRPr="008E199E">
      <w:rPr>
        <w:noProof/>
        <w:lang w:val="sr-Cyrl-RS" w:eastAsia="ru-RU"/>
      </w:rPr>
      <w:t xml:space="preserve">              </w:t>
    </w:r>
    <w:r w:rsidRPr="008E199E">
      <w:rPr>
        <w:noProof/>
        <w:lang w:val="sr-Latn-RS" w:eastAsia="ru-RU"/>
      </w:rPr>
      <w:t xml:space="preserve">        </w:t>
    </w:r>
    <w:r w:rsidRPr="008E199E">
      <w:rPr>
        <w:noProof/>
        <w:lang w:val="sr-Cyrl-RS" w:eastAsia="ru-RU"/>
      </w:rPr>
      <w:t xml:space="preserve"> </w:t>
    </w:r>
    <w:r w:rsidR="00C82F9B">
      <w:rPr>
        <w:noProof/>
        <w:lang w:val="en-US" w:eastAsia="ru-RU"/>
      </w:rPr>
      <w:t xml:space="preserve">          </w:t>
    </w:r>
    <w:r w:rsidRPr="008E199E">
      <w:rPr>
        <w:noProof/>
        <w:lang w:val="sr-Cyrl-RS" w:eastAsia="ru-RU"/>
      </w:rPr>
      <w:t>Страна</w:t>
    </w:r>
    <w:r w:rsidRPr="008E199E">
      <w:rPr>
        <w:noProof/>
        <w:lang w:val="ru-RU" w:eastAsia="ru-RU"/>
      </w:rPr>
      <w:t xml:space="preserve"> </w:t>
    </w:r>
    <w:r w:rsidRPr="008E199E">
      <w:rPr>
        <w:noProof/>
        <w:lang w:val="ru-RU" w:eastAsia="ru-RU"/>
      </w:rPr>
      <w:fldChar w:fldCharType="begin"/>
    </w:r>
    <w:r w:rsidRPr="008E199E">
      <w:rPr>
        <w:noProof/>
        <w:lang w:val="ru-RU" w:eastAsia="ru-RU"/>
      </w:rPr>
      <w:instrText xml:space="preserve"> PAGE </w:instrText>
    </w:r>
    <w:r w:rsidRPr="008E199E">
      <w:rPr>
        <w:noProof/>
        <w:lang w:val="ru-RU" w:eastAsia="ru-RU"/>
      </w:rPr>
      <w:fldChar w:fldCharType="separate"/>
    </w:r>
    <w:r w:rsidR="00B851D7">
      <w:rPr>
        <w:noProof/>
        <w:lang w:val="ru-RU" w:eastAsia="ru-RU"/>
      </w:rPr>
      <w:t>1</w:t>
    </w:r>
    <w:r w:rsidRPr="008E199E">
      <w:rPr>
        <w:noProof/>
        <w:lang w:val="ru-RU" w:eastAsia="ru-RU"/>
      </w:rPr>
      <w:fldChar w:fldCharType="end"/>
    </w:r>
    <w:r w:rsidRPr="008E199E">
      <w:rPr>
        <w:noProof/>
        <w:lang w:val="ru-RU" w:eastAsia="ru-RU"/>
      </w:rPr>
      <w:t xml:space="preserve"> од </w:t>
    </w:r>
    <w:r w:rsidRPr="008E199E">
      <w:rPr>
        <w:noProof/>
        <w:lang w:val="sr-Cyrl-RS" w:eastAsia="ru-RU"/>
      </w:rPr>
      <w:t>1</w:t>
    </w:r>
  </w:p>
  <w:p w:rsidR="003B4AA2" w:rsidRPr="008E199E" w:rsidRDefault="003B4AA2" w:rsidP="003D7680">
    <w:pPr>
      <w:pStyle w:val="Foo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73E" w:rsidRDefault="0029073E">
      <w:r>
        <w:separator/>
      </w:r>
    </w:p>
  </w:footnote>
  <w:footnote w:type="continuationSeparator" w:id="0">
    <w:p w:rsidR="0029073E" w:rsidRDefault="00290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0E7" w:rsidRDefault="00D170E7" w:rsidP="00D170E7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:rsidR="00931FDA" w:rsidRDefault="00931FDA" w:rsidP="00D170E7">
    <w:pPr>
      <w:pStyle w:val="Header"/>
      <w:rPr>
        <w:rFonts w:ascii="Arial" w:hAnsi="Arial" w:cs="Arial"/>
        <w:b/>
        <w:noProof/>
        <w:sz w:val="24"/>
        <w:szCs w:val="24"/>
      </w:rPr>
    </w:pPr>
  </w:p>
  <w:p w:rsidR="0097110B" w:rsidRPr="00E52ED1" w:rsidRDefault="00D170E7" w:rsidP="00D170E7">
    <w:pPr>
      <w:pStyle w:val="Header"/>
      <w:rPr>
        <w:rFonts w:ascii="Arial" w:hAnsi="Arial" w:cs="Arial"/>
        <w:b/>
        <w:sz w:val="24"/>
        <w:szCs w:val="24"/>
      </w:rPr>
    </w:pPr>
    <w:r w:rsidRPr="00E52ED1">
      <w:rPr>
        <w:rFonts w:ascii="Arial" w:hAnsi="Arial" w:cs="Arial"/>
        <w:b/>
        <w:noProof/>
        <w:sz w:val="24"/>
        <w:szCs w:val="24"/>
      </w:rPr>
      <w:t xml:space="preserve">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FDA" w:rsidRDefault="00931FDA" w:rsidP="00D722AF">
    <w:pPr>
      <w:pStyle w:val="Header"/>
      <w:rPr>
        <w:rFonts w:ascii="Arial" w:hAnsi="Arial" w:cs="Arial"/>
        <w:b/>
        <w:noProof/>
        <w:sz w:val="24"/>
        <w:szCs w:val="24"/>
      </w:rPr>
    </w:pPr>
  </w:p>
  <w:p w:rsidR="00931FDA" w:rsidRDefault="00714F7D" w:rsidP="00D722AF">
    <w:pPr>
      <w:pStyle w:val="Header"/>
      <w:rPr>
        <w:rFonts w:ascii="Arial" w:hAnsi="Arial" w:cs="Arial"/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5260975</wp:posOffset>
          </wp:positionH>
          <wp:positionV relativeFrom="paragraph">
            <wp:posOffset>35560</wp:posOffset>
          </wp:positionV>
          <wp:extent cx="925830" cy="1203960"/>
          <wp:effectExtent l="0" t="0" r="7620" b="0"/>
          <wp:wrapThrough wrapText="bothSides">
            <wp:wrapPolygon edited="0">
              <wp:start x="0" y="0"/>
              <wp:lineTo x="0" y="21190"/>
              <wp:lineTo x="21333" y="21190"/>
              <wp:lineTo x="2133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830" cy="1203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B79DE" w:rsidRPr="00DC2D80" w:rsidRDefault="00714F7D" w:rsidP="00E16274">
    <w:pPr>
      <w:pStyle w:val="Header"/>
      <w:ind w:firstLine="1701"/>
      <w:rPr>
        <w:b/>
        <w:noProof/>
        <w:sz w:val="24"/>
        <w:szCs w:val="24"/>
      </w:rPr>
    </w:pPr>
    <w:r>
      <w:rPr>
        <w:noProof/>
        <w:sz w:val="24"/>
        <w:szCs w:val="24"/>
        <w:lang w:val="en-US" w:eastAsia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6274">
      <w:rPr>
        <w:b/>
        <w:noProof/>
        <w:sz w:val="24"/>
        <w:szCs w:val="24"/>
      </w:rPr>
      <w:t xml:space="preserve">                           </w:t>
    </w:r>
    <w:r w:rsidR="00DB79DE" w:rsidRPr="00DC2D80">
      <w:rPr>
        <w:b/>
        <w:noProof/>
        <w:sz w:val="24"/>
        <w:szCs w:val="24"/>
      </w:rPr>
      <w:t>MAGAT Tech d.o.o. Beograd</w:t>
    </w:r>
  </w:p>
  <w:p w:rsidR="00DB79DE" w:rsidRPr="00D058B9" w:rsidRDefault="00DB79DE" w:rsidP="00E16274">
    <w:pPr>
      <w:pStyle w:val="Header"/>
      <w:jc w:val="center"/>
      <w:rPr>
        <w:b/>
        <w:i/>
        <w:iCs/>
        <w:noProof/>
        <w:sz w:val="18"/>
        <w:szCs w:val="18"/>
        <w:lang w:val="sr-Cyrl-RS"/>
      </w:rPr>
    </w:pPr>
    <w:r w:rsidRPr="00DB79DE">
      <w:rPr>
        <w:b/>
        <w:i/>
        <w:iCs/>
        <w:noProof/>
        <w:sz w:val="22"/>
        <w:szCs w:val="22"/>
        <w:lang w:val="sr-Cyrl-RS"/>
      </w:rPr>
      <w:t>Контролно тело</w:t>
    </w:r>
    <w:r w:rsidRPr="00DB79DE">
      <w:rPr>
        <w:b/>
        <w:i/>
        <w:iCs/>
        <w:noProof/>
        <w:sz w:val="22"/>
        <w:szCs w:val="22"/>
        <w:lang w:val="sr-Latn-RS"/>
      </w:rPr>
      <w:t>/ Inspection body</w:t>
    </w:r>
  </w:p>
  <w:p w:rsidR="00DB79DE" w:rsidRPr="00CE7775" w:rsidRDefault="00CE7775" w:rsidP="00E16274">
    <w:pPr>
      <w:tabs>
        <w:tab w:val="left" w:pos="9072"/>
      </w:tabs>
      <w:jc w:val="center"/>
      <w:rPr>
        <w:sz w:val="22"/>
        <w:szCs w:val="22"/>
        <w:lang w:val="sr-Cyrl-RS"/>
      </w:rPr>
    </w:pPr>
    <w:r>
      <w:rPr>
        <w:sz w:val="22"/>
        <w:szCs w:val="22"/>
        <w:lang w:val="sr-Cyrl-RS"/>
      </w:rPr>
      <w:t>Ђорђа Радака 10</w:t>
    </w:r>
    <w:r w:rsidR="00DB79DE" w:rsidRPr="00DC2D80">
      <w:t xml:space="preserve">, </w:t>
    </w:r>
    <w:r>
      <w:rPr>
        <w:lang w:val="sr-Cyrl-RS"/>
      </w:rPr>
      <w:t>11250</w:t>
    </w:r>
    <w:r w:rsidR="00DB79DE" w:rsidRPr="00DC2D80">
      <w:t xml:space="preserve"> </w:t>
    </w:r>
    <w:r w:rsidR="00DB79DE" w:rsidRPr="00DC2D80">
      <w:rPr>
        <w:lang w:val="sr-Cyrl-RS"/>
      </w:rPr>
      <w:t>Београд</w:t>
    </w:r>
    <w:r w:rsidR="00DB79DE" w:rsidRPr="00DC2D80">
      <w:t xml:space="preserve">, </w:t>
    </w:r>
    <w:r w:rsidR="00DB79DE" w:rsidRPr="00DC2D80">
      <w:rPr>
        <w:lang w:val="sr-Cyrl-RS"/>
      </w:rPr>
      <w:t>Србија</w:t>
    </w:r>
  </w:p>
  <w:p w:rsidR="00DB79DE" w:rsidRPr="00E43259" w:rsidRDefault="00DB79DE" w:rsidP="00E16274">
    <w:pPr>
      <w:tabs>
        <w:tab w:val="left" w:pos="8388"/>
      </w:tabs>
      <w:jc w:val="center"/>
      <w:rPr>
        <w:lang w:val="es-ES"/>
      </w:rPr>
    </w:pPr>
    <w:r>
      <w:rPr>
        <w:lang w:val="es-ES"/>
      </w:rPr>
      <w:t>T</w:t>
    </w:r>
    <w:r w:rsidRPr="00DC2D80">
      <w:rPr>
        <w:lang w:val="es-ES"/>
      </w:rPr>
      <w:t>e</w:t>
    </w:r>
    <w:r w:rsidRPr="00DC2D80">
      <w:rPr>
        <w:lang w:val="sr-Cyrl-RS"/>
      </w:rPr>
      <w:t>л</w:t>
    </w:r>
    <w:r w:rsidRPr="00DC2D80">
      <w:rPr>
        <w:lang w:val="es-ES"/>
      </w:rPr>
      <w:t xml:space="preserve">: </w:t>
    </w:r>
    <w:r w:rsidRPr="00DC2D80">
      <w:t>+381 11 3564 466</w:t>
    </w:r>
    <w:r w:rsidRPr="00DC2D80">
      <w:rPr>
        <w:lang w:val="es-ES"/>
      </w:rPr>
      <w:t xml:space="preserve">, e-mail: </w:t>
    </w:r>
    <w:r w:rsidR="00E16274">
      <w:rPr>
        <w:lang w:val="es-ES"/>
      </w:rPr>
      <w:t>kt</w:t>
    </w:r>
    <w:hyperlink r:id="rId3" w:history="1">
      <w:r w:rsidRPr="00E16274">
        <w:rPr>
          <w:rStyle w:val="Hyperlink"/>
          <w:color w:val="auto"/>
          <w:u w:val="none"/>
          <w:lang w:val="es-ES" w:eastAsia="sr-Latn-CS"/>
        </w:rPr>
        <w:t>@mgt.rs</w:t>
      </w:r>
    </w:hyperlink>
  </w:p>
  <w:p w:rsidR="00DB79DE" w:rsidRPr="00E16274" w:rsidRDefault="0029073E" w:rsidP="00E16274">
    <w:pPr>
      <w:jc w:val="center"/>
      <w:rPr>
        <w:lang w:val="sr-Cyrl-RS"/>
      </w:rPr>
    </w:pPr>
    <w:hyperlink r:id="rId4" w:history="1">
      <w:r w:rsidR="00DB79DE" w:rsidRPr="00E16274">
        <w:rPr>
          <w:rStyle w:val="Hyperlink"/>
          <w:color w:val="auto"/>
          <w:u w:val="none"/>
          <w:lang w:val="es-ES"/>
        </w:rPr>
        <w:t>www.mgt.rs</w:t>
      </w:r>
    </w:hyperlink>
  </w:p>
  <w:p w:rsidR="00DB79DE" w:rsidRPr="00DC2D80" w:rsidRDefault="00DB79DE" w:rsidP="00DB79DE">
    <w:pPr>
      <w:rPr>
        <w:lang w:val="es-ES"/>
      </w:rPr>
    </w:pPr>
    <w:r>
      <w:rPr>
        <w:lang w:val="es-ES"/>
      </w:rPr>
      <w:t xml:space="preserve">                                               </w:t>
    </w:r>
  </w:p>
  <w:p w:rsidR="00D722AF" w:rsidRPr="00DB79DE" w:rsidRDefault="00DB79DE" w:rsidP="00D722AF">
    <w:pPr>
      <w:pStyle w:val="Header"/>
      <w:rPr>
        <w:b/>
        <w:noProof/>
        <w:sz w:val="22"/>
        <w:szCs w:val="22"/>
      </w:rPr>
    </w:pPr>
    <w:r w:rsidRPr="00DC2D80">
      <w:rPr>
        <w:b/>
        <w:noProof/>
        <w:sz w:val="22"/>
        <w:szCs w:val="22"/>
      </w:rPr>
      <w:t xml:space="preserve">                                </w:t>
    </w:r>
    <w:r w:rsidRPr="00DC2D80">
      <w:rPr>
        <w:rFonts w:ascii="Arial" w:hAnsi="Arial" w:cs="Arial"/>
        <w:b/>
        <w:noProof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2ACE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030D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3F0D9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C6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0E643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60CE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EF61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5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7C2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AA3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B305D"/>
    <w:multiLevelType w:val="hybridMultilevel"/>
    <w:tmpl w:val="2076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5B170C"/>
    <w:multiLevelType w:val="hybridMultilevel"/>
    <w:tmpl w:val="11487278"/>
    <w:lvl w:ilvl="0" w:tplc="3EC8D690">
      <w:numFmt w:val="bullet"/>
      <w:lvlText w:val="-"/>
      <w:lvlJc w:val="left"/>
      <w:pPr>
        <w:ind w:left="108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0412F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3560E47"/>
    <w:multiLevelType w:val="singleLevel"/>
    <w:tmpl w:val="5156D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A7772FB"/>
    <w:multiLevelType w:val="hybridMultilevel"/>
    <w:tmpl w:val="6D609F06"/>
    <w:lvl w:ilvl="0" w:tplc="2E4C87F6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1E0F8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78471828"/>
    <w:multiLevelType w:val="hybridMultilevel"/>
    <w:tmpl w:val="A734F48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de-DE" w:vendorID="9" w:dllVersion="512" w:checkStyle="1"/>
  <w:activeWritingStyle w:appName="MSWord" w:lang="pt-BR" w:vendorID="1" w:dllVersion="513" w:checkStyle="1"/>
  <w:activeWritingStyle w:appName="MSWord" w:lang="nl-NL" w:vendorID="9" w:dllVersion="512" w:checkStyle="1"/>
  <w:activeWritingStyle w:appName="MSWord" w:lang="it-IT" w:vendorID="3" w:dllVersion="517" w:checkStyle="1"/>
  <w:activeWritingStyle w:appName="MSWord" w:lang="pl-PL" w:vendorID="12" w:dllVersion="512" w:checkStyle="1"/>
  <w:proofState w:spelling="clean" w:grammar="clean"/>
  <w:defaultTabStop w:val="1701"/>
  <w:autoHyphenation/>
  <w:consecutiveHyphenLimit w:val="4"/>
  <w:hyphenationZone w:val="567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C4B"/>
    <w:rsid w:val="000069A2"/>
    <w:rsid w:val="00010AF9"/>
    <w:rsid w:val="0001368C"/>
    <w:rsid w:val="00015226"/>
    <w:rsid w:val="0002282A"/>
    <w:rsid w:val="0002540D"/>
    <w:rsid w:val="00026F39"/>
    <w:rsid w:val="000333EE"/>
    <w:rsid w:val="000345D9"/>
    <w:rsid w:val="00035141"/>
    <w:rsid w:val="00036A52"/>
    <w:rsid w:val="0003761D"/>
    <w:rsid w:val="000459FC"/>
    <w:rsid w:val="00054D71"/>
    <w:rsid w:val="000737FB"/>
    <w:rsid w:val="0008704A"/>
    <w:rsid w:val="00095B03"/>
    <w:rsid w:val="000A01FD"/>
    <w:rsid w:val="000B02EB"/>
    <w:rsid w:val="000B4F95"/>
    <w:rsid w:val="000E1927"/>
    <w:rsid w:val="000E1B1D"/>
    <w:rsid w:val="000F1375"/>
    <w:rsid w:val="001013E1"/>
    <w:rsid w:val="00110BB0"/>
    <w:rsid w:val="00113D7A"/>
    <w:rsid w:val="00152FC7"/>
    <w:rsid w:val="001531E2"/>
    <w:rsid w:val="00156765"/>
    <w:rsid w:val="00175D77"/>
    <w:rsid w:val="00184DC0"/>
    <w:rsid w:val="00185DB9"/>
    <w:rsid w:val="00187235"/>
    <w:rsid w:val="00194810"/>
    <w:rsid w:val="001A4D7C"/>
    <w:rsid w:val="001B39D2"/>
    <w:rsid w:val="001C5C73"/>
    <w:rsid w:val="001C61C0"/>
    <w:rsid w:val="001D6D06"/>
    <w:rsid w:val="001E2C70"/>
    <w:rsid w:val="001E2E9A"/>
    <w:rsid w:val="001F17A8"/>
    <w:rsid w:val="00202043"/>
    <w:rsid w:val="00211535"/>
    <w:rsid w:val="00215836"/>
    <w:rsid w:val="002247A8"/>
    <w:rsid w:val="00230D91"/>
    <w:rsid w:val="00243FE5"/>
    <w:rsid w:val="00254BF1"/>
    <w:rsid w:val="002565C0"/>
    <w:rsid w:val="002636C1"/>
    <w:rsid w:val="00285BB2"/>
    <w:rsid w:val="0029073E"/>
    <w:rsid w:val="0029549C"/>
    <w:rsid w:val="002B56B7"/>
    <w:rsid w:val="002C57BE"/>
    <w:rsid w:val="002E18B2"/>
    <w:rsid w:val="002E30C0"/>
    <w:rsid w:val="002E4173"/>
    <w:rsid w:val="002F2B8C"/>
    <w:rsid w:val="002F74C2"/>
    <w:rsid w:val="003007B7"/>
    <w:rsid w:val="0031148D"/>
    <w:rsid w:val="00320BA4"/>
    <w:rsid w:val="0034359D"/>
    <w:rsid w:val="003467E3"/>
    <w:rsid w:val="00356BB3"/>
    <w:rsid w:val="00370EC8"/>
    <w:rsid w:val="0037226D"/>
    <w:rsid w:val="00375953"/>
    <w:rsid w:val="0039210A"/>
    <w:rsid w:val="003A5197"/>
    <w:rsid w:val="003B4AA2"/>
    <w:rsid w:val="003B7AA1"/>
    <w:rsid w:val="003C6AF3"/>
    <w:rsid w:val="003C7CFF"/>
    <w:rsid w:val="003D65AF"/>
    <w:rsid w:val="003D7680"/>
    <w:rsid w:val="0040415E"/>
    <w:rsid w:val="00405468"/>
    <w:rsid w:val="004117AD"/>
    <w:rsid w:val="0042792A"/>
    <w:rsid w:val="00430E6F"/>
    <w:rsid w:val="00436A12"/>
    <w:rsid w:val="00442242"/>
    <w:rsid w:val="00447594"/>
    <w:rsid w:val="00450F7A"/>
    <w:rsid w:val="00453C7C"/>
    <w:rsid w:val="004658E2"/>
    <w:rsid w:val="004660C2"/>
    <w:rsid w:val="00471682"/>
    <w:rsid w:val="0048635D"/>
    <w:rsid w:val="00486560"/>
    <w:rsid w:val="0049278D"/>
    <w:rsid w:val="004A05E2"/>
    <w:rsid w:val="004A783F"/>
    <w:rsid w:val="004C0697"/>
    <w:rsid w:val="004C5B5E"/>
    <w:rsid w:val="004D264F"/>
    <w:rsid w:val="004D402D"/>
    <w:rsid w:val="004D5945"/>
    <w:rsid w:val="00501F81"/>
    <w:rsid w:val="00505728"/>
    <w:rsid w:val="00512B08"/>
    <w:rsid w:val="005310A3"/>
    <w:rsid w:val="0053434A"/>
    <w:rsid w:val="005349B8"/>
    <w:rsid w:val="005374E9"/>
    <w:rsid w:val="00543BBD"/>
    <w:rsid w:val="00544069"/>
    <w:rsid w:val="00552236"/>
    <w:rsid w:val="00565797"/>
    <w:rsid w:val="0058063D"/>
    <w:rsid w:val="00584775"/>
    <w:rsid w:val="00587AC1"/>
    <w:rsid w:val="005A055A"/>
    <w:rsid w:val="005B604D"/>
    <w:rsid w:val="005C181B"/>
    <w:rsid w:val="005C22B0"/>
    <w:rsid w:val="00606D29"/>
    <w:rsid w:val="00620714"/>
    <w:rsid w:val="00623810"/>
    <w:rsid w:val="006314A4"/>
    <w:rsid w:val="006364EA"/>
    <w:rsid w:val="006376DE"/>
    <w:rsid w:val="006561F8"/>
    <w:rsid w:val="006620E5"/>
    <w:rsid w:val="00664648"/>
    <w:rsid w:val="00682333"/>
    <w:rsid w:val="0068390A"/>
    <w:rsid w:val="00690D59"/>
    <w:rsid w:val="00696CCB"/>
    <w:rsid w:val="00696DEB"/>
    <w:rsid w:val="006A23A6"/>
    <w:rsid w:val="006A58F6"/>
    <w:rsid w:val="006B0187"/>
    <w:rsid w:val="006B605F"/>
    <w:rsid w:val="006B7E32"/>
    <w:rsid w:val="006C376B"/>
    <w:rsid w:val="006C3F87"/>
    <w:rsid w:val="006C598E"/>
    <w:rsid w:val="006D6D70"/>
    <w:rsid w:val="006F2847"/>
    <w:rsid w:val="006F5E42"/>
    <w:rsid w:val="00706BF8"/>
    <w:rsid w:val="007106C5"/>
    <w:rsid w:val="00714B7D"/>
    <w:rsid w:val="00714F7D"/>
    <w:rsid w:val="007152EE"/>
    <w:rsid w:val="00726928"/>
    <w:rsid w:val="00733721"/>
    <w:rsid w:val="0073382A"/>
    <w:rsid w:val="00734797"/>
    <w:rsid w:val="00734D39"/>
    <w:rsid w:val="00773A24"/>
    <w:rsid w:val="00793B37"/>
    <w:rsid w:val="0079405E"/>
    <w:rsid w:val="00795B62"/>
    <w:rsid w:val="00797E6A"/>
    <w:rsid w:val="007A2D76"/>
    <w:rsid w:val="007B3E1C"/>
    <w:rsid w:val="007D3F01"/>
    <w:rsid w:val="007D5011"/>
    <w:rsid w:val="007E6AC3"/>
    <w:rsid w:val="007E77D3"/>
    <w:rsid w:val="007F1A80"/>
    <w:rsid w:val="007F1D7D"/>
    <w:rsid w:val="00817570"/>
    <w:rsid w:val="00826ED5"/>
    <w:rsid w:val="008379C3"/>
    <w:rsid w:val="00854E39"/>
    <w:rsid w:val="00867906"/>
    <w:rsid w:val="008821FB"/>
    <w:rsid w:val="008A7C6C"/>
    <w:rsid w:val="008B48F7"/>
    <w:rsid w:val="008C12EB"/>
    <w:rsid w:val="008E199E"/>
    <w:rsid w:val="008F28B3"/>
    <w:rsid w:val="00906C5E"/>
    <w:rsid w:val="0092203C"/>
    <w:rsid w:val="00923D4F"/>
    <w:rsid w:val="00923E64"/>
    <w:rsid w:val="0092540F"/>
    <w:rsid w:val="00931FDA"/>
    <w:rsid w:val="009406F8"/>
    <w:rsid w:val="009422EA"/>
    <w:rsid w:val="00954673"/>
    <w:rsid w:val="0097110B"/>
    <w:rsid w:val="00974D03"/>
    <w:rsid w:val="009826A1"/>
    <w:rsid w:val="00996287"/>
    <w:rsid w:val="009A13DE"/>
    <w:rsid w:val="009A27C4"/>
    <w:rsid w:val="009B1138"/>
    <w:rsid w:val="009B2B32"/>
    <w:rsid w:val="009C7146"/>
    <w:rsid w:val="009D02E9"/>
    <w:rsid w:val="009D7AEB"/>
    <w:rsid w:val="009E5C3D"/>
    <w:rsid w:val="009F092A"/>
    <w:rsid w:val="009F6A66"/>
    <w:rsid w:val="00A0444C"/>
    <w:rsid w:val="00A23D85"/>
    <w:rsid w:val="00A303BE"/>
    <w:rsid w:val="00A30986"/>
    <w:rsid w:val="00A402B7"/>
    <w:rsid w:val="00A50C7F"/>
    <w:rsid w:val="00A55B90"/>
    <w:rsid w:val="00A572FB"/>
    <w:rsid w:val="00A61F58"/>
    <w:rsid w:val="00A65398"/>
    <w:rsid w:val="00A7640B"/>
    <w:rsid w:val="00A80661"/>
    <w:rsid w:val="00A85130"/>
    <w:rsid w:val="00A92049"/>
    <w:rsid w:val="00A96E8B"/>
    <w:rsid w:val="00AE5B1F"/>
    <w:rsid w:val="00AF1E70"/>
    <w:rsid w:val="00AF3F6B"/>
    <w:rsid w:val="00AF52B4"/>
    <w:rsid w:val="00B617D4"/>
    <w:rsid w:val="00B66970"/>
    <w:rsid w:val="00B76E26"/>
    <w:rsid w:val="00B81CE9"/>
    <w:rsid w:val="00B851D7"/>
    <w:rsid w:val="00BC4E35"/>
    <w:rsid w:val="00C04D70"/>
    <w:rsid w:val="00C11119"/>
    <w:rsid w:val="00C251DD"/>
    <w:rsid w:val="00C50443"/>
    <w:rsid w:val="00C528C2"/>
    <w:rsid w:val="00C5455D"/>
    <w:rsid w:val="00C60594"/>
    <w:rsid w:val="00C60C58"/>
    <w:rsid w:val="00C82F9B"/>
    <w:rsid w:val="00C9670B"/>
    <w:rsid w:val="00CA0AF4"/>
    <w:rsid w:val="00CA424F"/>
    <w:rsid w:val="00CA5256"/>
    <w:rsid w:val="00CB2791"/>
    <w:rsid w:val="00CC712C"/>
    <w:rsid w:val="00CD4C4B"/>
    <w:rsid w:val="00CE4F33"/>
    <w:rsid w:val="00CE7775"/>
    <w:rsid w:val="00CF18EC"/>
    <w:rsid w:val="00D06DBB"/>
    <w:rsid w:val="00D11B08"/>
    <w:rsid w:val="00D170E7"/>
    <w:rsid w:val="00D22CAA"/>
    <w:rsid w:val="00D303BE"/>
    <w:rsid w:val="00D308D9"/>
    <w:rsid w:val="00D32610"/>
    <w:rsid w:val="00D331B4"/>
    <w:rsid w:val="00D33CA1"/>
    <w:rsid w:val="00D4466F"/>
    <w:rsid w:val="00D45027"/>
    <w:rsid w:val="00D45882"/>
    <w:rsid w:val="00D4783B"/>
    <w:rsid w:val="00D50A60"/>
    <w:rsid w:val="00D5192E"/>
    <w:rsid w:val="00D62B0D"/>
    <w:rsid w:val="00D6439E"/>
    <w:rsid w:val="00D722AF"/>
    <w:rsid w:val="00D724AF"/>
    <w:rsid w:val="00D94DFE"/>
    <w:rsid w:val="00DA5F1A"/>
    <w:rsid w:val="00DB5610"/>
    <w:rsid w:val="00DB79DE"/>
    <w:rsid w:val="00DD32FD"/>
    <w:rsid w:val="00DE25A0"/>
    <w:rsid w:val="00DE79BB"/>
    <w:rsid w:val="00DF03AF"/>
    <w:rsid w:val="00DF0B50"/>
    <w:rsid w:val="00DF7E6E"/>
    <w:rsid w:val="00E00AD2"/>
    <w:rsid w:val="00E04D29"/>
    <w:rsid w:val="00E06A40"/>
    <w:rsid w:val="00E16274"/>
    <w:rsid w:val="00E16785"/>
    <w:rsid w:val="00E20F4F"/>
    <w:rsid w:val="00E26D11"/>
    <w:rsid w:val="00E30A0E"/>
    <w:rsid w:val="00E33E05"/>
    <w:rsid w:val="00E42D94"/>
    <w:rsid w:val="00E42EE1"/>
    <w:rsid w:val="00E43259"/>
    <w:rsid w:val="00E51C22"/>
    <w:rsid w:val="00E52ED1"/>
    <w:rsid w:val="00E64212"/>
    <w:rsid w:val="00E64229"/>
    <w:rsid w:val="00E720F7"/>
    <w:rsid w:val="00E73EC7"/>
    <w:rsid w:val="00E75B1A"/>
    <w:rsid w:val="00E77020"/>
    <w:rsid w:val="00E8295A"/>
    <w:rsid w:val="00E96964"/>
    <w:rsid w:val="00EB030D"/>
    <w:rsid w:val="00EC1325"/>
    <w:rsid w:val="00EC61A0"/>
    <w:rsid w:val="00EF36B7"/>
    <w:rsid w:val="00EF5C50"/>
    <w:rsid w:val="00F077D0"/>
    <w:rsid w:val="00F1371C"/>
    <w:rsid w:val="00F13EA5"/>
    <w:rsid w:val="00F146D9"/>
    <w:rsid w:val="00F3166C"/>
    <w:rsid w:val="00F443D6"/>
    <w:rsid w:val="00F60E55"/>
    <w:rsid w:val="00F61ABD"/>
    <w:rsid w:val="00F6673A"/>
    <w:rsid w:val="00F72791"/>
    <w:rsid w:val="00F76867"/>
    <w:rsid w:val="00F7740D"/>
    <w:rsid w:val="00F83020"/>
    <w:rsid w:val="00F90CAF"/>
    <w:rsid w:val="00F9264B"/>
    <w:rsid w:val="00F92B6E"/>
    <w:rsid w:val="00F935F2"/>
    <w:rsid w:val="00FA0CA7"/>
    <w:rsid w:val="00FA3D10"/>
    <w:rsid w:val="00FA5A2B"/>
    <w:rsid w:val="00FA7C6A"/>
    <w:rsid w:val="00FB416E"/>
    <w:rsid w:val="00FB4B86"/>
    <w:rsid w:val="00FB60D9"/>
    <w:rsid w:val="00FD0F4E"/>
    <w:rsid w:val="00FE3A92"/>
    <w:rsid w:val="00FE3E8D"/>
    <w:rsid w:val="00FF6675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kt@mgt.rs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http://www.mgt.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416B6-1085-4851-AC31-091E8C5B1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Kalibrier-Zertifikat Calibration certificate</vt:lpstr>
      <vt:lpstr>Kalibrier-Zertifikat Calibration certificate</vt:lpstr>
    </vt:vector>
  </TitlesOfParts>
  <Company>Testo industrial services GmbH</Company>
  <LinksUpToDate>false</LinksUpToDate>
  <CharactersWithSpaces>1156</CharactersWithSpaces>
  <SharedDoc>false</SharedDoc>
  <HLinks>
    <vt:vector size="12" baseType="variant">
      <vt:variant>
        <vt:i4>7274602</vt:i4>
      </vt:variant>
      <vt:variant>
        <vt:i4>6</vt:i4>
      </vt:variant>
      <vt:variant>
        <vt:i4>0</vt:i4>
      </vt:variant>
      <vt:variant>
        <vt:i4>5</vt:i4>
      </vt:variant>
      <vt:variant>
        <vt:lpwstr>http://www.mgt.rs/</vt:lpwstr>
      </vt:variant>
      <vt:variant>
        <vt:lpwstr/>
      </vt:variant>
      <vt:variant>
        <vt:i4>7536725</vt:i4>
      </vt:variant>
      <vt:variant>
        <vt:i4>3</vt:i4>
      </vt:variant>
      <vt:variant>
        <vt:i4>0</vt:i4>
      </vt:variant>
      <vt:variant>
        <vt:i4>5</vt:i4>
      </vt:variant>
      <vt:variant>
        <vt:lpwstr>mailto:kt@mgt.rs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Kalibrier-Zertifikat Calibration certificate</dc:title>
  <dc:creator>1200lab-eg</dc:creator>
  <cp:keywords>624575</cp:keywords>
  <dc:description>Audi AG</dc:description>
  <cp:lastModifiedBy>Jovan</cp:lastModifiedBy>
  <cp:revision>9</cp:revision>
  <cp:lastPrinted>2020-10-15T09:20:00Z</cp:lastPrinted>
  <dcterms:created xsi:type="dcterms:W3CDTF">2024-05-20T00:32:00Z</dcterms:created>
  <dcterms:modified xsi:type="dcterms:W3CDTF">2024-05-20T05:39:00Z</dcterms:modified>
  <cp:category>1005988</cp:category>
</cp:coreProperties>
</file>