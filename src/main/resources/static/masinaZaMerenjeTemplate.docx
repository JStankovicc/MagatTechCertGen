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902DF6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83745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6A14CD">
        <w:trPr>
          <w:trHeight w:val="670"/>
        </w:trPr>
        <w:tc>
          <w:tcPr>
            <w:tcW w:w="8204" w:type="dxa"/>
            <w:gridSpan w:val="10"/>
          </w:tcPr>
          <w:p w:rsidR="000760BD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FD367A" w:rsidRPr="000760BD" w:rsidRDefault="000760BD" w:rsidP="005E4FDA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0760BD">
              <w:rPr>
                <w:rFonts w:ascii="Times New Roman" w:hAnsi="Times New Roman"/>
                <w:b/>
                <w:sz w:val="28"/>
                <w:lang w:val="sr-Cyrl-RS"/>
              </w:rPr>
              <w:t>Машина за мере</w:t>
            </w:r>
            <w:r w:rsidR="005E4FDA">
              <w:rPr>
                <w:rFonts w:ascii="Times New Roman" w:hAnsi="Times New Roman"/>
                <w:b/>
                <w:sz w:val="28"/>
                <w:lang w:val="sr-Cyrl-RS"/>
              </w:rPr>
              <w:t>њ</w:t>
            </w:r>
            <w:r w:rsidRPr="000760BD">
              <w:rPr>
                <w:rFonts w:ascii="Times New Roman" w:hAnsi="Times New Roman"/>
                <w:b/>
                <w:sz w:val="28"/>
                <w:lang w:val="sr-Cyrl-RS"/>
              </w:rPr>
              <w:t>е дужине жице и кабла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0760BD" w:rsidRPr="001D792E" w:rsidRDefault="001D792E" w:rsidP="0053377F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brojZapisnika</w:t>
            </w:r>
            <w:proofErr w:type="spellEnd"/>
          </w:p>
        </w:tc>
      </w:tr>
      <w:tr w:rsidR="006A14CD" w:rsidRPr="004634F3" w:rsidTr="00AB116F">
        <w:trPr>
          <w:trHeight w:val="670"/>
        </w:trPr>
        <w:tc>
          <w:tcPr>
            <w:tcW w:w="10632" w:type="dxa"/>
            <w:gridSpan w:val="11"/>
          </w:tcPr>
          <w:p w:rsidR="000760B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:rsidR="006A14CD" w:rsidRPr="001D792E" w:rsidRDefault="001D792E" w:rsidP="003079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AB116F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8406A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  <w:r w:rsidR="000760BD">
              <w:rPr>
                <w:rFonts w:ascii="Times New Roman" w:hAnsi="Times New Roman"/>
                <w:lang w:val="sr-Cyrl-RS"/>
              </w:rPr>
              <w:t xml:space="preserve"> </w:t>
            </w:r>
          </w:p>
          <w:p w:rsidR="008406AE" w:rsidRPr="000760BD" w:rsidRDefault="00B92DEC" w:rsidP="0074208F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podnosilacZahteva</w:t>
            </w:r>
            <w:proofErr w:type="spellEnd"/>
          </w:p>
        </w:tc>
      </w:tr>
      <w:tr w:rsidR="006A14CD" w:rsidRPr="004634F3" w:rsidTr="00AB116F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0760BD" w:rsidRPr="004634F3" w:rsidRDefault="001D792E" w:rsidP="009634DE">
            <w:pPr>
              <w:jc w:val="center"/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vlasnikKorisnik</w:t>
            </w:r>
            <w:proofErr w:type="spellEnd"/>
          </w:p>
        </w:tc>
      </w:tr>
      <w:tr w:rsidR="002707FF" w:rsidRPr="004634F3" w:rsidTr="00902DF6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5E4FDA" w:rsidRPr="005E4FDA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5E4FDA">
              <w:rPr>
                <w:rFonts w:ascii="Times New Roman" w:hAnsi="Times New Roman"/>
                <w:lang w:val="sr-Cyrl-RS"/>
              </w:rPr>
              <w:t>Серијски број:</w:t>
            </w:r>
            <w:r w:rsidR="005E4FDA" w:rsidRPr="005E4FDA">
              <w:rPr>
                <w:rFonts w:ascii="Times New Roman" w:hAnsi="Times New Roman"/>
              </w:rPr>
              <w:t xml:space="preserve"> </w:t>
            </w:r>
          </w:p>
          <w:p w:rsidR="002707FF" w:rsidRPr="005E4FDA" w:rsidRDefault="001D792E" w:rsidP="005E4FDA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serijskiBroj</w:t>
            </w:r>
            <w:proofErr w:type="spellEnd"/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5E4FDA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5E4FDA">
              <w:rPr>
                <w:rFonts w:ascii="Times New Roman" w:hAnsi="Times New Roman"/>
              </w:rPr>
              <w:t>:</w:t>
            </w:r>
          </w:p>
          <w:p w:rsidR="005E4FDA" w:rsidRPr="005E4FDA" w:rsidRDefault="001D792E" w:rsidP="005E4FDA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902DF6">
        <w:trPr>
          <w:trHeight w:val="519"/>
        </w:trPr>
        <w:tc>
          <w:tcPr>
            <w:tcW w:w="3703" w:type="dxa"/>
            <w:gridSpan w:val="5"/>
          </w:tcPr>
          <w:p w:rsidR="000760BD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902DF6" w:rsidRPr="000760BD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0760BD" w:rsidRPr="004634F3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0760BD" w:rsidRPr="000760BD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902DF6">
        <w:trPr>
          <w:trHeight w:val="519"/>
        </w:trPr>
        <w:tc>
          <w:tcPr>
            <w:tcW w:w="3703" w:type="dxa"/>
            <w:gridSpan w:val="5"/>
          </w:tcPr>
          <w:p w:rsidR="00CF370D" w:rsidRDefault="00CF370D" w:rsidP="008406AE">
            <w:pPr>
              <w:tabs>
                <w:tab w:val="left" w:pos="7371"/>
              </w:tabs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  <w:r w:rsidR="000760BD">
              <w:rPr>
                <w:rFonts w:ascii="Times New Roman" w:hAnsi="Times New Roman"/>
                <w:lang w:val="sr-Latn-RS"/>
              </w:rPr>
              <w:t xml:space="preserve"> </w:t>
            </w:r>
          </w:p>
          <w:p w:rsidR="008406AE" w:rsidRPr="000760BD" w:rsidRDefault="00B92DEC" w:rsidP="007420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proofErr w:type="spellStart"/>
            <w:r>
              <w:t>merniOpseg</w:t>
            </w:r>
            <w:proofErr w:type="spellEnd"/>
          </w:p>
        </w:tc>
        <w:tc>
          <w:tcPr>
            <w:tcW w:w="3527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0760BD" w:rsidRPr="000760BD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0760BD" w:rsidRPr="009634DE" w:rsidRDefault="001D792E" w:rsidP="000760BD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AF5CE1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4634F3" w:rsidRDefault="00CF370D" w:rsidP="0059485B">
            <w:pPr>
              <w:tabs>
                <w:tab w:val="left" w:pos="7371"/>
              </w:tabs>
              <w:rPr>
                <w:rFonts w:ascii="Times New Roman" w:hAnsi="Times New Roman"/>
                <w:lang w:val="en-GB"/>
              </w:rPr>
            </w:pPr>
            <w:r w:rsidRPr="004634F3">
              <w:rPr>
                <w:rFonts w:ascii="Times New Roman" w:hAnsi="Times New Roman"/>
                <w:b/>
              </w:rPr>
              <w:t xml:space="preserve">T = </w:t>
            </w:r>
            <w:proofErr w:type="spellStart"/>
            <w:r w:rsidR="001D792E">
              <w:rPr>
                <w:rFonts w:ascii="Times New Roman" w:hAnsi="Times New Roman"/>
                <w:b/>
              </w:rPr>
              <w:t>temperatura</w:t>
            </w:r>
            <w:proofErr w:type="spellEnd"/>
            <w:r w:rsidR="001D792E">
              <w:rPr>
                <w:rFonts w:ascii="Times New Roman" w:hAnsi="Times New Roman"/>
                <w:b/>
              </w:rPr>
              <w:t xml:space="preserve">   ℃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Pr="004634F3">
              <w:rPr>
                <w:rFonts w:ascii="Times New Roman" w:hAnsi="Times New Roman"/>
                <w:b/>
              </w:rPr>
              <w:t xml:space="preserve"> = </w:t>
            </w:r>
            <w:r w:rsidR="0059485B">
              <w:rPr>
                <w:rFonts w:ascii="Times New Roman" w:hAnsi="Times New Roman"/>
                <w:b/>
              </w:rPr>
              <w:t>[</w:t>
            </w:r>
            <w:proofErr w:type="spellStart"/>
            <w:r w:rsidR="0059485B">
              <w:rPr>
                <w:rFonts w:ascii="Times New Roman" w:hAnsi="Times New Roman"/>
                <w:b/>
              </w:rPr>
              <w:t>vlaznost</w:t>
            </w:r>
            <w:proofErr w:type="spellEnd"/>
            <w:r w:rsidR="0059485B">
              <w:rPr>
                <w:rFonts w:ascii="Times New Roman" w:hAnsi="Times New Roman"/>
                <w:b/>
              </w:rPr>
              <w:t>]</w:t>
            </w:r>
            <w:r w:rsidRPr="004634F3">
              <w:rPr>
                <w:rFonts w:ascii="Times New Roman" w:hAnsi="Times New Roman"/>
                <w:b/>
              </w:rPr>
              <w:t xml:space="preserve"> %</w:t>
            </w:r>
          </w:p>
        </w:tc>
      </w:tr>
      <w:tr w:rsidR="005115AD" w:rsidRPr="004634F3" w:rsidTr="00902DF6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59485B" w:rsidP="0059485B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 xml:space="preserve">[cb2]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6A14CD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5E4FD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9485B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6A14CD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Pr="004634F3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5977B7" w:rsidRPr="004634F3" w:rsidRDefault="005977B7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760BD" w:rsidRPr="00F43ABF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 xml:space="preserve">Пречник точка машине:            </w:t>
            </w:r>
          </w:p>
          <w:p w:rsidR="000760BD" w:rsidRPr="00180C68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          </w:t>
            </w:r>
          </w:p>
          <w:tbl>
            <w:tblPr>
              <w:tblW w:w="0" w:type="auto"/>
              <w:tblInd w:w="10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12"/>
              <w:gridCol w:w="2112"/>
              <w:gridCol w:w="2112"/>
              <w:gridCol w:w="2017"/>
            </w:tblGrid>
            <w:tr w:rsidR="000760BD" w:rsidTr="008A35EB">
              <w:tc>
                <w:tcPr>
                  <w:tcW w:w="2112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1.мерење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2.мерење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3.мерење</w:t>
                  </w:r>
                </w:p>
              </w:tc>
              <w:tc>
                <w:tcPr>
                  <w:tcW w:w="2017" w:type="dxa"/>
                  <w:shd w:val="clear" w:color="auto" w:fill="auto"/>
                </w:tcPr>
                <w:p w:rsidR="000760BD" w:rsidRDefault="000760BD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Средња вредност</w:t>
                  </w:r>
                </w:p>
              </w:tc>
            </w:tr>
            <w:tr w:rsidR="000760BD" w:rsidTr="008A35EB">
              <w:tc>
                <w:tcPr>
                  <w:tcW w:w="8353" w:type="dxa"/>
                  <w:gridSpan w:val="4"/>
                  <w:shd w:val="clear" w:color="auto" w:fill="auto"/>
                </w:tcPr>
                <w:p w:rsidR="000760BD" w:rsidRDefault="000760BD" w:rsidP="00A16108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jc w:val="center"/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(</w:t>
                  </w:r>
                  <w:r w:rsidR="00A16108">
                    <w:rPr>
                      <w:rFonts w:ascii="Times New Roman" w:hAnsi="Times New Roman"/>
                      <w:lang w:val="sr-Latn-RS"/>
                    </w:rPr>
                    <w:t xml:space="preserve"> unit1 </w:t>
                  </w:r>
                  <w:bookmarkStart w:id="0" w:name="_GoBack"/>
                  <w:bookmarkEnd w:id="0"/>
                  <w:r>
                    <w:rPr>
                      <w:rFonts w:ascii="Times New Roman" w:hAnsi="Times New Roman"/>
                      <w:lang w:val="sr-Cyrl-RS"/>
                    </w:rPr>
                    <w:t>)</w:t>
                  </w:r>
                </w:p>
              </w:tc>
            </w:tr>
            <w:tr w:rsidR="000760BD" w:rsidTr="008A35EB">
              <w:tc>
                <w:tcPr>
                  <w:tcW w:w="2112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Merenje1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Merenje2</w:t>
                  </w:r>
                </w:p>
              </w:tc>
              <w:tc>
                <w:tcPr>
                  <w:tcW w:w="2112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Merenje3</w:t>
                  </w:r>
                </w:p>
              </w:tc>
              <w:tc>
                <w:tcPr>
                  <w:tcW w:w="2017" w:type="dxa"/>
                  <w:shd w:val="clear" w:color="auto" w:fill="auto"/>
                </w:tcPr>
                <w:p w:rsidR="000760BD" w:rsidRPr="00690660" w:rsidRDefault="0059485B" w:rsidP="000760B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srv</w:t>
                  </w:r>
                  <w:proofErr w:type="spellEnd"/>
                </w:p>
              </w:tc>
            </w:tr>
          </w:tbl>
          <w:p w:rsidR="000760BD" w:rsidRPr="00180C68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</w:p>
          <w:p w:rsidR="000760BD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760BD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760BD" w:rsidRPr="00956609" w:rsidRDefault="000760BD" w:rsidP="000760B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                                   Обим точка (средња вредност): </w:t>
            </w:r>
            <w:r w:rsidR="008406AE" w:rsidRPr="008406AE">
              <w:rPr>
                <w:rFonts w:ascii="Times New Roman" w:hAnsi="Times New Roman"/>
                <w:u w:val="single"/>
                <w:lang w:val="sr-Latn-RS"/>
              </w:rPr>
              <w:t>ot</w:t>
            </w:r>
            <w:r w:rsidR="008406AE">
              <w:rPr>
                <w:rFonts w:ascii="Times New Roman" w:hAnsi="Times New Roman"/>
                <w:lang w:val="sr-Latn-RS"/>
              </w:rPr>
              <w:t xml:space="preserve"> </w:t>
            </w:r>
            <w:r w:rsidRPr="008406AE">
              <w:rPr>
                <w:rFonts w:ascii="Times New Roman" w:hAnsi="Times New Roman"/>
                <w:lang w:val="sr-Latn-RS"/>
              </w:rPr>
              <w:t>mm</w:t>
            </w: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Pr="00543A7B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исправног вођења мерног материјала</w:t>
            </w:r>
            <w:r>
              <w:rPr>
                <w:rFonts w:ascii="Times New Roman" w:hAnsi="Times New Roman"/>
                <w:lang w:val="sr-Cyrl-RS"/>
              </w:rPr>
              <w:t xml:space="preserve">: </w:t>
            </w:r>
            <w:r w:rsidRPr="00956609">
              <w:rPr>
                <w:rFonts w:ascii="Times New Roman" w:hAnsi="Times New Roman"/>
                <w:b/>
                <w:bCs/>
                <w:lang w:val="sr-Cyrl-RS"/>
              </w:rPr>
              <w:t>1</w:t>
            </w:r>
            <w:r w:rsidRPr="00956609">
              <w:rPr>
                <w:rFonts w:ascii="Times New Roman" w:hAnsi="Times New Roman"/>
                <w:b/>
                <w:bCs/>
                <w:lang w:val="sr-Latn-RS"/>
              </w:rPr>
              <w:t xml:space="preserve"> mm</w:t>
            </w:r>
            <w:r w:rsidRPr="00956609">
              <w:rPr>
                <w:rFonts w:ascii="Times New Roman" w:hAnsi="Times New Roman"/>
                <w:b/>
                <w:bCs/>
                <w:lang w:val="sr-Cyrl-RS"/>
              </w:rPr>
              <w:t>/</w:t>
            </w:r>
            <w:r w:rsidRPr="00956609">
              <w:rPr>
                <w:rFonts w:ascii="Times New Roman" w:hAnsi="Times New Roman"/>
                <w:b/>
                <w:bCs/>
                <w:lang w:val="sr-Latn-RS"/>
              </w:rPr>
              <w:t xml:space="preserve"> m</w:t>
            </w:r>
            <w:r w:rsidR="0059485B">
              <w:rPr>
                <w:rFonts w:ascii="Times New Roman" w:hAnsi="Times New Roman"/>
                <w:b/>
                <w:bCs/>
                <w:lang w:val="sr-Cyrl-RS"/>
              </w:rPr>
              <w:t xml:space="preserve">       </w:t>
            </w:r>
            <w:r>
              <w:rPr>
                <w:rFonts w:ascii="Times New Roman" w:hAnsi="Times New Roman"/>
                <w:b/>
                <w:bCs/>
                <w:lang w:val="sr-Cyrl-RS"/>
              </w:rPr>
              <w:t xml:space="preserve"> </w:t>
            </w:r>
            <w:r w:rsidR="008406AE">
              <w:rPr>
                <w:szCs w:val="24"/>
              </w:rPr>
              <w:t>[cb3]</w:t>
            </w:r>
            <w:r w:rsidR="0059485B">
              <w:rPr>
                <w:szCs w:val="24"/>
              </w:rPr>
              <w:t xml:space="preserve"> </w:t>
            </w:r>
            <w:r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испуњава</w:t>
            </w:r>
            <w:r w:rsidR="008406AE">
              <w:rPr>
                <w:rFonts w:ascii="Calibri" w:hAnsi="Calibri"/>
                <w:szCs w:val="24"/>
              </w:rPr>
              <w:t xml:space="preserve">   [cb4] </w:t>
            </w:r>
            <w:r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не</w:t>
            </w:r>
            <w:r w:rsidR="008406AE" w:rsidRPr="00956609">
              <w:rPr>
                <w:rFonts w:ascii="Times New Roman" w:hAnsi="Times New Roman"/>
                <w:szCs w:val="24"/>
                <w:lang w:val="sr-Cyrl-RS"/>
              </w:rPr>
              <w:t xml:space="preserve"> испуњава</w:t>
            </w:r>
            <w:r w:rsidR="008406AE">
              <w:rPr>
                <w:rFonts w:ascii="Calibri" w:hAnsi="Calibri"/>
                <w:szCs w:val="24"/>
              </w:rPr>
              <w:t xml:space="preserve">   </w:t>
            </w:r>
            <w:r w:rsidR="008406AE">
              <w:rPr>
                <w:rFonts w:ascii="Times New Roman" w:hAnsi="Times New Roman"/>
                <w:szCs w:val="24"/>
              </w:rPr>
              <w:t>[cb5]</w:t>
            </w:r>
            <w:r w:rsidR="0059485B">
              <w:rPr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sr-Cyrl-RS"/>
              </w:rPr>
              <w:t>није применљиво</w:t>
            </w:r>
          </w:p>
          <w:p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 xml:space="preserve"> </w:t>
            </w: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исправности показног уређаја</w:t>
            </w:r>
            <w:r>
              <w:rPr>
                <w:rFonts w:ascii="Times New Roman" w:hAnsi="Times New Roman"/>
                <w:lang w:val="sr-Cyrl-RS"/>
              </w:rPr>
              <w:t xml:space="preserve">: број обртаја једнак броју који се добија бројањем </w:t>
            </w:r>
          </w:p>
          <w:p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Latn-RS"/>
              </w:rPr>
              <w:t xml:space="preserve">                                               </w:t>
            </w:r>
            <w:r w:rsidR="0059485B">
              <w:rPr>
                <w:szCs w:val="24"/>
              </w:rPr>
              <w:t xml:space="preserve">[cb6] </w:t>
            </w:r>
            <w:r w:rsidRPr="00956609">
              <w:rPr>
                <w:rFonts w:ascii="Calibri" w:hAnsi="Calibri"/>
                <w:szCs w:val="24"/>
                <w:lang w:val="sr-Cyrl-RS"/>
              </w:rPr>
              <w:t xml:space="preserve">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испуњава</w:t>
            </w:r>
            <w:r w:rsidRPr="00956609">
              <w:rPr>
                <w:rFonts w:ascii="Calibri" w:hAnsi="Calibri"/>
                <w:szCs w:val="24"/>
                <w:lang w:val="sr-Cyrl-RS"/>
              </w:rPr>
              <w:t xml:space="preserve">       </w:t>
            </w:r>
            <w:r w:rsidR="0059485B">
              <w:rPr>
                <w:szCs w:val="24"/>
              </w:rPr>
              <w:t xml:space="preserve">[cb7]  </w:t>
            </w:r>
            <w:r w:rsidRPr="00956609">
              <w:rPr>
                <w:rFonts w:ascii="Times New Roman" w:hAnsi="Times New Roman"/>
                <w:szCs w:val="24"/>
                <w:lang w:val="sr-Cyrl-RS"/>
              </w:rPr>
              <w:t>не испуњава</w:t>
            </w:r>
          </w:p>
          <w:p w:rsidR="0001353D" w:rsidRPr="00956609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Pr="00F43ABF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Cyrl-RS"/>
              </w:rPr>
            </w:pPr>
            <w:r w:rsidRPr="00F43ABF">
              <w:rPr>
                <w:rFonts w:ascii="Times New Roman" w:hAnsi="Times New Roman"/>
                <w:b/>
                <w:bCs/>
                <w:i/>
                <w:iCs/>
                <w:lang w:val="sr-Cyrl-RS"/>
              </w:rPr>
              <w:t>Провера исправности уређаја за одмеравање дужина</w:t>
            </w:r>
            <w:r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01353D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01353D" w:rsidRPr="00AD32BB" w:rsidRDefault="0001353D" w:rsidP="0001353D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lang w:val="sr-Latn-R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35"/>
              <w:gridCol w:w="1559"/>
              <w:gridCol w:w="2127"/>
              <w:gridCol w:w="1842"/>
              <w:gridCol w:w="1701"/>
              <w:gridCol w:w="1701"/>
            </w:tblGrid>
            <w:tr w:rsidR="0001353D" w:rsidTr="008A35EB">
              <w:tc>
                <w:tcPr>
                  <w:tcW w:w="1535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Дужина узорка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Дебљина узорка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Показивање машине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Одступање од стварне вредности дужине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Релативна грешка измерене дужине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Cyrl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НДГ</w:t>
                  </w:r>
                </w:p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</w:p>
              </w:tc>
            </w:tr>
            <w:tr w:rsidR="0001353D" w:rsidTr="008A35EB">
              <w:tc>
                <w:tcPr>
                  <w:tcW w:w="7063" w:type="dxa"/>
                  <w:gridSpan w:val="4"/>
                  <w:shd w:val="clear" w:color="auto" w:fill="auto"/>
                </w:tcPr>
                <w:p w:rsidR="0001353D" w:rsidRDefault="0001353D" w:rsidP="00A16108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Cyrl-RS"/>
                    </w:rPr>
                    <w:t>(</w:t>
                  </w:r>
                  <w:r w:rsidR="00A16108">
                    <w:rPr>
                      <w:rFonts w:ascii="Times New Roman" w:hAnsi="Times New Roman"/>
                      <w:lang w:val="sr-Latn-RS"/>
                    </w:rPr>
                    <w:t xml:space="preserve"> unit2 </w:t>
                  </w:r>
                  <w:r>
                    <w:rPr>
                      <w:rFonts w:ascii="Times New Roman" w:hAnsi="Times New Roman"/>
                      <w:lang w:val="sr-Cyrl-RS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%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Default="0001353D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%</w:t>
                  </w:r>
                </w:p>
              </w:tc>
            </w:tr>
            <w:tr w:rsidR="0001353D" w:rsidTr="008A35EB">
              <w:tc>
                <w:tcPr>
                  <w:tcW w:w="1535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duzina</w:t>
                  </w:r>
                  <w:proofErr w:type="spellEnd"/>
                </w:p>
              </w:tc>
              <w:tc>
                <w:tcPr>
                  <w:tcW w:w="1559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debljina</w:t>
                  </w:r>
                  <w:proofErr w:type="spellEnd"/>
                </w:p>
              </w:tc>
              <w:tc>
                <w:tcPr>
                  <w:tcW w:w="2127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pokazivanje</w:t>
                  </w:r>
                  <w:proofErr w:type="spellEnd"/>
                </w:p>
              </w:tc>
              <w:tc>
                <w:tcPr>
                  <w:tcW w:w="1842" w:type="dxa"/>
                  <w:shd w:val="clear" w:color="auto" w:fill="auto"/>
                </w:tcPr>
                <w:p w:rsidR="0001353D" w:rsidRPr="00DE2081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odstupanje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Pr="00DE2081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1353D" w:rsidRPr="0059485B" w:rsidRDefault="0059485B" w:rsidP="0001353D">
                  <w:pPr>
                    <w:tabs>
                      <w:tab w:val="left" w:pos="3390"/>
                      <w:tab w:val="left" w:pos="3504"/>
                      <w:tab w:val="left" w:pos="7313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Ndg1</w:t>
                  </w:r>
                </w:p>
              </w:tc>
            </w:tr>
          </w:tbl>
          <w:p w:rsidR="00513F15" w:rsidRPr="005E4FDA" w:rsidRDefault="003079C7" w:rsidP="00902DF6">
            <w:pPr>
              <w:pStyle w:val="Heading4"/>
              <w:rPr>
                <w:b w:val="0"/>
                <w:lang w:val="sr-Cyrl-RS"/>
              </w:rPr>
            </w:pP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Cyrl-RS"/>
              </w:rPr>
              <w:t xml:space="preserve">Узорак је кабал дужине 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Latn-RS"/>
              </w:rPr>
              <w:t>5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Cyrl-RS"/>
              </w:rPr>
              <w:t xml:space="preserve">0 </w:t>
            </w:r>
            <w:r w:rsidRPr="003079C7">
              <w:rPr>
                <w:rFonts w:ascii="Times New Roman" w:hAnsi="Times New Roman"/>
                <w:b w:val="0"/>
                <w:bCs w:val="0"/>
                <w:sz w:val="22"/>
                <w:lang w:val="sr-Latn-RS"/>
              </w:rPr>
              <w:t>m.</w:t>
            </w:r>
          </w:p>
        </w:tc>
      </w:tr>
      <w:tr w:rsidR="00A90510" w:rsidRPr="004634F3" w:rsidTr="00AF5CE1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A90510" w:rsidRPr="005E4FDA" w:rsidRDefault="000012C7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1.</w:t>
            </w:r>
            <w:r w:rsidR="0001353D">
              <w:rPr>
                <w:rFonts w:hint="eastAsia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Cyrl-RS"/>
              </w:rPr>
              <w:t>Мерни</w:t>
            </w:r>
            <w:r w:rsidR="0001353D" w:rsidRPr="0001353D">
              <w:rPr>
                <w:rFonts w:ascii="Times New Roman" w:hAnsi="Times New Roman"/>
                <w:bCs/>
                <w:lang w:val="sr-Cyrl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Cyrl-RS"/>
              </w:rPr>
              <w:t>лењир</w:t>
            </w:r>
          </w:p>
        </w:tc>
        <w:tc>
          <w:tcPr>
            <w:tcW w:w="1701" w:type="dxa"/>
            <w:gridSpan w:val="3"/>
            <w:vMerge w:val="restart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A90510" w:rsidRPr="0001353D" w:rsidRDefault="0001353D" w:rsidP="0059485B">
            <w:pPr>
              <w:spacing w:line="276" w:lineRule="auto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 xml:space="preserve">1. </w:t>
            </w:r>
            <w:r w:rsidR="0059485B">
              <w:rPr>
                <w:rFonts w:ascii="Times New Roman" w:hAnsi="Times New Roman"/>
                <w:bCs/>
                <w:lang w:val="sr-Latn-RS"/>
              </w:rPr>
              <w:t>brojMernogLenjira</w:t>
            </w:r>
          </w:p>
        </w:tc>
      </w:tr>
      <w:tr w:rsidR="00A90510" w:rsidRPr="004634F3" w:rsidTr="00AF5CE1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A90510" w:rsidRPr="0001353D" w:rsidRDefault="000012C7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2.</w:t>
            </w:r>
            <w:r w:rsidR="0001353D"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Latn-RS"/>
              </w:rPr>
              <w:t>Помично</w:t>
            </w:r>
            <w:r w:rsidR="0001353D" w:rsidRPr="0001353D"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01353D" w:rsidRPr="0001353D">
              <w:rPr>
                <w:rFonts w:ascii="Times New Roman" w:hAnsi="Times New Roman" w:hint="eastAsia"/>
                <w:bCs/>
                <w:lang w:val="sr-Latn-RS"/>
              </w:rPr>
              <w:t>мерило</w:t>
            </w:r>
          </w:p>
        </w:tc>
        <w:tc>
          <w:tcPr>
            <w:tcW w:w="1701" w:type="dxa"/>
            <w:gridSpan w:val="3"/>
            <w:vMerge/>
          </w:tcPr>
          <w:p w:rsidR="00A90510" w:rsidRPr="004634F3" w:rsidRDefault="00A90510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01353D" w:rsidRPr="0001353D" w:rsidRDefault="0001353D" w:rsidP="0059485B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 w:rsidRPr="0001353D">
              <w:rPr>
                <w:rFonts w:ascii="Times New Roman" w:hAnsi="Times New Roman"/>
                <w:bCs/>
                <w:lang w:val="sr-Cyrl-RS"/>
              </w:rPr>
              <w:t>2.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="0059485B">
              <w:rPr>
                <w:rFonts w:ascii="Times New Roman" w:hAnsi="Times New Roman"/>
                <w:bCs/>
                <w:lang w:val="sr-Latn-RS"/>
              </w:rPr>
              <w:t>brojPomicnogMerila</w:t>
            </w:r>
          </w:p>
        </w:tc>
      </w:tr>
      <w:tr w:rsidR="00902DF6" w:rsidRPr="004634F3" w:rsidTr="00286D7A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634DE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902DF6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59485B" w:rsidRPr="009634DE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  <w:shd w:val="clear" w:color="auto" w:fill="auto"/>
          </w:tcPr>
          <w:p w:rsidR="00902DF6" w:rsidRPr="00286D7A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286D7A"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902DF6" w:rsidRDefault="0059485B" w:rsidP="009634D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902DF6" w:rsidRPr="0059485B" w:rsidRDefault="0059485B" w:rsidP="0059485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  <w:p w:rsidR="00902DF6" w:rsidRPr="00286D7A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6A14CD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59485B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[cb8]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 xml:space="preserve">[cb9]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7E097B" w:rsidRDefault="007E1429" w:rsidP="007E097B">
            <w:pPr>
              <w:spacing w:line="276" w:lineRule="auto"/>
              <w:ind w:left="116" w:hanging="113"/>
              <w:jc w:val="both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</w:t>
            </w:r>
            <w:r w:rsidR="001009F2"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ахтеве прописане </w:t>
            </w:r>
            <w:r w:rsidR="0001353D" w:rsidRPr="0001353D">
              <w:rPr>
                <w:rFonts w:ascii="Times New Roman" w:hAnsi="Times New Roman" w:hint="eastAsia"/>
                <w:sz w:val="24"/>
                <w:u w:val="single"/>
                <w:lang w:val="sr-Cyrl-RS"/>
              </w:rPr>
              <w:t>у</w:t>
            </w:r>
            <w:r w:rsidR="0001353D" w:rsidRPr="0001353D">
              <w:rPr>
                <w:rFonts w:ascii="Times New Roman" w:hAnsi="Times New Roman"/>
                <w:sz w:val="24"/>
                <w:u w:val="single"/>
                <w:lang w:val="sr-Cyrl-RS"/>
              </w:rPr>
              <w:t xml:space="preserve"> </w:t>
            </w:r>
            <w:r w:rsidR="003079C7" w:rsidRPr="0025793F">
              <w:rPr>
                <w:rFonts w:ascii="Times New Roman" w:hAnsi="Times New Roman" w:hint="eastAsia"/>
                <w:sz w:val="24"/>
                <w:lang w:val="sr-Cyrl-RS"/>
              </w:rPr>
              <w:t>Правилник</w:t>
            </w:r>
            <w:r w:rsidR="003079C7" w:rsidRPr="0025793F">
              <w:rPr>
                <w:rFonts w:ascii="Times New Roman" w:hAnsi="Times New Roman" w:hint="eastAsia"/>
                <w:sz w:val="24"/>
              </w:rPr>
              <w:t>у</w:t>
            </w:r>
            <w:r w:rsidR="003079C7" w:rsidRPr="0025793F">
              <w:rPr>
                <w:rFonts w:ascii="Times New Roman" w:hAnsi="Times New Roman"/>
                <w:sz w:val="24"/>
                <w:lang w:val="sr-Cyrl-RS"/>
              </w:rPr>
              <w:t xml:space="preserve"> </w:t>
            </w:r>
            <w:proofErr w:type="spellStart"/>
            <w:r w:rsidR="007E097B">
              <w:rPr>
                <w:rFonts w:ascii="Times New Roman" w:hAnsi="Times New Roman"/>
                <w:sz w:val="24"/>
              </w:rPr>
              <w:t>Pravilnik</w:t>
            </w:r>
            <w:proofErr w:type="spellEnd"/>
            <w:r w:rsidR="007E097B">
              <w:rPr>
                <w:rFonts w:ascii="Times New Roman" w:hAnsi="Times New Roman"/>
                <w:sz w:val="24"/>
              </w:rPr>
              <w:t xml:space="preserve"> .</w:t>
            </w:r>
          </w:p>
        </w:tc>
      </w:tr>
      <w:tr w:rsidR="007F4AE5" w:rsidRPr="004634F3" w:rsidTr="006A14CD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59485B" w:rsidRDefault="0059485B" w:rsidP="0059485B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6A14CD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59485B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59485B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292C30" w:rsidRDefault="001009F2" w:rsidP="009D1228">
            <w:pPr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CD1E4D" w:rsidRPr="0059485B" w:rsidRDefault="0059485B" w:rsidP="00292C30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6A14CD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59485B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59485B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286D7A" w:rsidRPr="004634F3" w:rsidRDefault="0059485B" w:rsidP="00077F1E">
            <w:pPr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E24E90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51A" w:rsidRDefault="007B451A">
      <w:r>
        <w:separator/>
      </w:r>
    </w:p>
  </w:endnote>
  <w:endnote w:type="continuationSeparator" w:id="0">
    <w:p w:rsidR="007B451A" w:rsidRDefault="007B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C8C" w:rsidRPr="0019683C" w:rsidRDefault="006A14CD">
    <w:pPr>
      <w:pStyle w:val="Footer"/>
      <w:rPr>
        <w:rFonts w:ascii="Times New Roman" w:hAnsi="Times New Roman"/>
        <w:sz w:val="20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</w:t>
    </w:r>
    <w:r w:rsidR="00E24E90">
      <w:rPr>
        <w:rFonts w:ascii="Times New Roman" w:hAnsi="Times New Roman"/>
        <w:sz w:val="20"/>
      </w:rPr>
      <w:t xml:space="preserve">                    </w:t>
    </w:r>
    <w:r w:rsidR="0019683C">
      <w:rPr>
        <w:rFonts w:ascii="Times New Roman" w:hAnsi="Times New Roman"/>
        <w:sz w:val="20"/>
        <w:lang w:val="sr-Cyrl-RS"/>
      </w:rPr>
      <w:t xml:space="preserve">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19683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</w:t>
    </w:r>
    <w:r w:rsidR="00E24E90">
      <w:rPr>
        <w:rFonts w:ascii="Times New Roman" w:hAnsi="Times New Roman"/>
        <w:noProof/>
        <w:sz w:val="20"/>
        <w:lang w:eastAsia="ru-RU"/>
      </w:rPr>
      <w:t xml:space="preserve">                     </w:t>
    </w:r>
    <w:r w:rsidR="0019683C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E24E90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E90" w:rsidRDefault="00E24E90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</w:t>
    </w:r>
    <w:r w:rsidR="0019683C">
      <w:rPr>
        <w:rFonts w:ascii="Times New Roman" w:hAnsi="Times New Roman"/>
        <w:sz w:val="20"/>
      </w:rPr>
      <w:t xml:space="preserve">                 </w:t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Pr="00074EB6">
      <w:rPr>
        <w:rFonts w:ascii="Times New Roman" w:hAnsi="Times New Roman"/>
        <w:sz w:val="20"/>
        <w:lang w:val="sr-Latn-RS"/>
      </w:rPr>
      <w:t xml:space="preserve">   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19683C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</w:t>
    </w:r>
    <w:r>
      <w:rPr>
        <w:rFonts w:ascii="Times New Roman" w:hAnsi="Times New Roman"/>
        <w:noProof/>
        <w:sz w:val="20"/>
        <w:lang w:eastAsia="ru-RU"/>
      </w:rPr>
      <w:t xml:space="preserve">                    </w:t>
    </w:r>
    <w:r w:rsidR="0019683C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ptab w:relativeTo="margin" w:alignment="right" w:leader="none"/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51A" w:rsidRDefault="007B451A">
      <w:r>
        <w:separator/>
      </w:r>
    </w:p>
  </w:footnote>
  <w:footnote w:type="continuationSeparator" w:id="0">
    <w:p w:rsidR="007B451A" w:rsidRDefault="007B4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3946"/>
    <w:multiLevelType w:val="hybridMultilevel"/>
    <w:tmpl w:val="142E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53D"/>
    <w:rsid w:val="00013CBA"/>
    <w:rsid w:val="00013D97"/>
    <w:rsid w:val="00024246"/>
    <w:rsid w:val="00027281"/>
    <w:rsid w:val="0003048B"/>
    <w:rsid w:val="00060427"/>
    <w:rsid w:val="000706C9"/>
    <w:rsid w:val="00074EB6"/>
    <w:rsid w:val="000760BD"/>
    <w:rsid w:val="00077F1E"/>
    <w:rsid w:val="00083043"/>
    <w:rsid w:val="00091EE7"/>
    <w:rsid w:val="000925BD"/>
    <w:rsid w:val="000D4A2A"/>
    <w:rsid w:val="000D7329"/>
    <w:rsid w:val="000F4E90"/>
    <w:rsid w:val="001009F2"/>
    <w:rsid w:val="00107503"/>
    <w:rsid w:val="00140172"/>
    <w:rsid w:val="0019542A"/>
    <w:rsid w:val="0019683C"/>
    <w:rsid w:val="001C7539"/>
    <w:rsid w:val="001D39CF"/>
    <w:rsid w:val="001D5FEA"/>
    <w:rsid w:val="001D792E"/>
    <w:rsid w:val="001F04C3"/>
    <w:rsid w:val="001F4F6A"/>
    <w:rsid w:val="0021225F"/>
    <w:rsid w:val="00217687"/>
    <w:rsid w:val="00225B7B"/>
    <w:rsid w:val="00242303"/>
    <w:rsid w:val="00251312"/>
    <w:rsid w:val="0025793F"/>
    <w:rsid w:val="00260588"/>
    <w:rsid w:val="002707FF"/>
    <w:rsid w:val="00272FAC"/>
    <w:rsid w:val="00286D7A"/>
    <w:rsid w:val="00287955"/>
    <w:rsid w:val="00292C30"/>
    <w:rsid w:val="002A2F07"/>
    <w:rsid w:val="002B2CBD"/>
    <w:rsid w:val="002C0F67"/>
    <w:rsid w:val="002C6AB8"/>
    <w:rsid w:val="002D412D"/>
    <w:rsid w:val="002E35A9"/>
    <w:rsid w:val="002E5405"/>
    <w:rsid w:val="002F42A7"/>
    <w:rsid w:val="003079C7"/>
    <w:rsid w:val="00315F1E"/>
    <w:rsid w:val="00317480"/>
    <w:rsid w:val="00325E8E"/>
    <w:rsid w:val="003335F2"/>
    <w:rsid w:val="00370F19"/>
    <w:rsid w:val="00392051"/>
    <w:rsid w:val="00393C2B"/>
    <w:rsid w:val="003A1EB6"/>
    <w:rsid w:val="003C10F0"/>
    <w:rsid w:val="003D19E2"/>
    <w:rsid w:val="003E4819"/>
    <w:rsid w:val="003E4E40"/>
    <w:rsid w:val="003F3023"/>
    <w:rsid w:val="00401E29"/>
    <w:rsid w:val="004046C0"/>
    <w:rsid w:val="0040520F"/>
    <w:rsid w:val="00415DAE"/>
    <w:rsid w:val="004224D2"/>
    <w:rsid w:val="00430E5D"/>
    <w:rsid w:val="0043643F"/>
    <w:rsid w:val="0043681B"/>
    <w:rsid w:val="0045080B"/>
    <w:rsid w:val="00454544"/>
    <w:rsid w:val="00456E08"/>
    <w:rsid w:val="004634F3"/>
    <w:rsid w:val="00463E3C"/>
    <w:rsid w:val="00464127"/>
    <w:rsid w:val="00467A8E"/>
    <w:rsid w:val="004750D9"/>
    <w:rsid w:val="00481D24"/>
    <w:rsid w:val="00485BBC"/>
    <w:rsid w:val="004A65C9"/>
    <w:rsid w:val="004B263C"/>
    <w:rsid w:val="004D0DE9"/>
    <w:rsid w:val="004D35B9"/>
    <w:rsid w:val="004F7271"/>
    <w:rsid w:val="00501072"/>
    <w:rsid w:val="00502240"/>
    <w:rsid w:val="00505233"/>
    <w:rsid w:val="005115AD"/>
    <w:rsid w:val="00513F15"/>
    <w:rsid w:val="00523636"/>
    <w:rsid w:val="0053377F"/>
    <w:rsid w:val="00567EE8"/>
    <w:rsid w:val="00576907"/>
    <w:rsid w:val="005873CD"/>
    <w:rsid w:val="0058789A"/>
    <w:rsid w:val="00593021"/>
    <w:rsid w:val="0059485B"/>
    <w:rsid w:val="005977B7"/>
    <w:rsid w:val="00597F7A"/>
    <w:rsid w:val="005C725B"/>
    <w:rsid w:val="005C7DBB"/>
    <w:rsid w:val="005E4FDA"/>
    <w:rsid w:val="00603721"/>
    <w:rsid w:val="00604DF7"/>
    <w:rsid w:val="00605760"/>
    <w:rsid w:val="00620259"/>
    <w:rsid w:val="00626ADA"/>
    <w:rsid w:val="00674035"/>
    <w:rsid w:val="006A14CD"/>
    <w:rsid w:val="006B04B1"/>
    <w:rsid w:val="006B53DB"/>
    <w:rsid w:val="006C661B"/>
    <w:rsid w:val="006C6D34"/>
    <w:rsid w:val="006E3628"/>
    <w:rsid w:val="006F3035"/>
    <w:rsid w:val="006F43C7"/>
    <w:rsid w:val="00722ABC"/>
    <w:rsid w:val="00726C8C"/>
    <w:rsid w:val="0074208F"/>
    <w:rsid w:val="00743911"/>
    <w:rsid w:val="00760D9E"/>
    <w:rsid w:val="007722BC"/>
    <w:rsid w:val="00793134"/>
    <w:rsid w:val="007A7F78"/>
    <w:rsid w:val="007B1BD4"/>
    <w:rsid w:val="007B451A"/>
    <w:rsid w:val="007C17CD"/>
    <w:rsid w:val="007D66EB"/>
    <w:rsid w:val="007E097B"/>
    <w:rsid w:val="007E1429"/>
    <w:rsid w:val="007E6EC6"/>
    <w:rsid w:val="007F4AE5"/>
    <w:rsid w:val="007F4E05"/>
    <w:rsid w:val="00801277"/>
    <w:rsid w:val="00836BE0"/>
    <w:rsid w:val="00837456"/>
    <w:rsid w:val="008406AE"/>
    <w:rsid w:val="00843A81"/>
    <w:rsid w:val="00847157"/>
    <w:rsid w:val="008477ED"/>
    <w:rsid w:val="00861839"/>
    <w:rsid w:val="008669C6"/>
    <w:rsid w:val="008701F0"/>
    <w:rsid w:val="00873F44"/>
    <w:rsid w:val="008778E4"/>
    <w:rsid w:val="00877E6D"/>
    <w:rsid w:val="008873D6"/>
    <w:rsid w:val="008A35EB"/>
    <w:rsid w:val="008B11EF"/>
    <w:rsid w:val="008D7E7E"/>
    <w:rsid w:val="008E1EE2"/>
    <w:rsid w:val="008E336C"/>
    <w:rsid w:val="00902DF6"/>
    <w:rsid w:val="00903D59"/>
    <w:rsid w:val="009065B0"/>
    <w:rsid w:val="0092295A"/>
    <w:rsid w:val="00940152"/>
    <w:rsid w:val="00944467"/>
    <w:rsid w:val="00946498"/>
    <w:rsid w:val="00947222"/>
    <w:rsid w:val="00953E0A"/>
    <w:rsid w:val="009634DE"/>
    <w:rsid w:val="009740BA"/>
    <w:rsid w:val="00980AEE"/>
    <w:rsid w:val="0099302A"/>
    <w:rsid w:val="009A1810"/>
    <w:rsid w:val="009B4328"/>
    <w:rsid w:val="009D1228"/>
    <w:rsid w:val="009D1D53"/>
    <w:rsid w:val="009E07EE"/>
    <w:rsid w:val="009E12CA"/>
    <w:rsid w:val="009E63F8"/>
    <w:rsid w:val="00A1480E"/>
    <w:rsid w:val="00A16108"/>
    <w:rsid w:val="00A25880"/>
    <w:rsid w:val="00A369EA"/>
    <w:rsid w:val="00A47BE1"/>
    <w:rsid w:val="00A5789C"/>
    <w:rsid w:val="00A57A72"/>
    <w:rsid w:val="00A64A3F"/>
    <w:rsid w:val="00A7713A"/>
    <w:rsid w:val="00A778E7"/>
    <w:rsid w:val="00A90510"/>
    <w:rsid w:val="00AA1D94"/>
    <w:rsid w:val="00AB116F"/>
    <w:rsid w:val="00AF131A"/>
    <w:rsid w:val="00AF5CE1"/>
    <w:rsid w:val="00B01110"/>
    <w:rsid w:val="00B0153F"/>
    <w:rsid w:val="00B24995"/>
    <w:rsid w:val="00B34B6F"/>
    <w:rsid w:val="00B449DB"/>
    <w:rsid w:val="00B45B58"/>
    <w:rsid w:val="00B47027"/>
    <w:rsid w:val="00B803C4"/>
    <w:rsid w:val="00B92DEC"/>
    <w:rsid w:val="00BC2CAF"/>
    <w:rsid w:val="00BC6E24"/>
    <w:rsid w:val="00BD562A"/>
    <w:rsid w:val="00BD65B9"/>
    <w:rsid w:val="00C018DC"/>
    <w:rsid w:val="00C1158E"/>
    <w:rsid w:val="00C13DFA"/>
    <w:rsid w:val="00C2302D"/>
    <w:rsid w:val="00C23A06"/>
    <w:rsid w:val="00C265ED"/>
    <w:rsid w:val="00C34D34"/>
    <w:rsid w:val="00C3727F"/>
    <w:rsid w:val="00C44423"/>
    <w:rsid w:val="00C5430F"/>
    <w:rsid w:val="00C56A7F"/>
    <w:rsid w:val="00C90184"/>
    <w:rsid w:val="00C917D8"/>
    <w:rsid w:val="00C970FA"/>
    <w:rsid w:val="00CA2A04"/>
    <w:rsid w:val="00CA4F40"/>
    <w:rsid w:val="00CA5808"/>
    <w:rsid w:val="00CB1CB9"/>
    <w:rsid w:val="00CD1E4D"/>
    <w:rsid w:val="00CD38C4"/>
    <w:rsid w:val="00CF370D"/>
    <w:rsid w:val="00CF5D94"/>
    <w:rsid w:val="00D002D8"/>
    <w:rsid w:val="00D02BB3"/>
    <w:rsid w:val="00D25C7A"/>
    <w:rsid w:val="00D3067C"/>
    <w:rsid w:val="00D4172A"/>
    <w:rsid w:val="00D45C49"/>
    <w:rsid w:val="00D4648C"/>
    <w:rsid w:val="00D5513B"/>
    <w:rsid w:val="00D62A67"/>
    <w:rsid w:val="00D96B14"/>
    <w:rsid w:val="00DA0555"/>
    <w:rsid w:val="00DB2E0F"/>
    <w:rsid w:val="00DC30BC"/>
    <w:rsid w:val="00DD5782"/>
    <w:rsid w:val="00DD6843"/>
    <w:rsid w:val="00DE506D"/>
    <w:rsid w:val="00DF0298"/>
    <w:rsid w:val="00DF180F"/>
    <w:rsid w:val="00E02C80"/>
    <w:rsid w:val="00E0710D"/>
    <w:rsid w:val="00E17616"/>
    <w:rsid w:val="00E17B0B"/>
    <w:rsid w:val="00E24E90"/>
    <w:rsid w:val="00E30048"/>
    <w:rsid w:val="00E33846"/>
    <w:rsid w:val="00E53F7F"/>
    <w:rsid w:val="00E74320"/>
    <w:rsid w:val="00E82AE2"/>
    <w:rsid w:val="00E975DF"/>
    <w:rsid w:val="00EA2344"/>
    <w:rsid w:val="00EA6444"/>
    <w:rsid w:val="00EA75B8"/>
    <w:rsid w:val="00EB4B32"/>
    <w:rsid w:val="00EB74F2"/>
    <w:rsid w:val="00ED208F"/>
    <w:rsid w:val="00ED6E3A"/>
    <w:rsid w:val="00ED7DF2"/>
    <w:rsid w:val="00EE3058"/>
    <w:rsid w:val="00EF7D6F"/>
    <w:rsid w:val="00F13447"/>
    <w:rsid w:val="00F2059F"/>
    <w:rsid w:val="00F44086"/>
    <w:rsid w:val="00F65ECA"/>
    <w:rsid w:val="00F72A44"/>
    <w:rsid w:val="00F873DD"/>
    <w:rsid w:val="00F9246C"/>
    <w:rsid w:val="00F95B24"/>
    <w:rsid w:val="00F972C9"/>
    <w:rsid w:val="00F97AD3"/>
    <w:rsid w:val="00FB0AEF"/>
    <w:rsid w:val="00FB4416"/>
    <w:rsid w:val="00FB7D86"/>
    <w:rsid w:val="00FD367A"/>
    <w:rsid w:val="00FD44C7"/>
    <w:rsid w:val="00FD5AA0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5C642A"/>
  <w15:docId w15:val="{E8724CB3-AA90-4E03-9076-E8827AB3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35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METROLOSKA LABRATORIJA</dc:creator>
  <cp:lastModifiedBy>Jovan</cp:lastModifiedBy>
  <cp:revision>43</cp:revision>
  <cp:lastPrinted>2023-12-04T10:09:00Z</cp:lastPrinted>
  <dcterms:created xsi:type="dcterms:W3CDTF">2024-04-25T03:25:00Z</dcterms:created>
  <dcterms:modified xsi:type="dcterms:W3CDTF">2024-06-15T07:35:00Z</dcterms:modified>
</cp:coreProperties>
</file>