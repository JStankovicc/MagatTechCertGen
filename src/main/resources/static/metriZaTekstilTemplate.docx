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632" w:type="dxa"/>
        <w:tblInd w:w="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709"/>
        <w:gridCol w:w="470"/>
        <w:gridCol w:w="97"/>
        <w:gridCol w:w="442"/>
        <w:gridCol w:w="2393"/>
        <w:gridCol w:w="578"/>
        <w:gridCol w:w="556"/>
        <w:gridCol w:w="567"/>
        <w:gridCol w:w="407"/>
        <w:gridCol w:w="2428"/>
      </w:tblGrid>
      <w:tr w:rsidR="00C56A7F" w:rsidRPr="004634F3" w14:paraId="670B8AF3" w14:textId="77777777" w:rsidTr="0086128E">
        <w:trPr>
          <w:trHeight w:val="874"/>
        </w:trPr>
        <w:tc>
          <w:tcPr>
            <w:tcW w:w="3261" w:type="dxa"/>
            <w:gridSpan w:val="4"/>
            <w:vAlign w:val="center"/>
          </w:tcPr>
          <w:p w14:paraId="18779B0C" w14:textId="77777777" w:rsidR="00902DF6" w:rsidRDefault="007038A6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Latn-RS"/>
              </w:rPr>
            </w:pPr>
            <w:r>
              <w:rPr>
                <w:rFonts w:ascii="Times New Roman" w:hAnsi="Times New Roman"/>
                <w:b/>
                <w:bCs/>
                <w:noProof/>
                <w:sz w:val="22"/>
                <w:szCs w:val="22"/>
              </w:rPr>
              <w:drawing>
                <wp:anchor distT="0" distB="0" distL="114300" distR="114300" simplePos="0" relativeHeight="251657728" behindDoc="0" locked="0" layoutInCell="1" allowOverlap="1" wp14:anchorId="1270B1B6" wp14:editId="085E41F3">
                  <wp:simplePos x="0" y="0"/>
                  <wp:positionH relativeFrom="column">
                    <wp:align>left</wp:align>
                  </wp:positionH>
                  <wp:positionV relativeFrom="paragraph">
                    <wp:align>bottom</wp:align>
                  </wp:positionV>
                  <wp:extent cx="609600" cy="609600"/>
                  <wp:effectExtent l="0" t="0" r="0" b="0"/>
                  <wp:wrapSquare wrapText="bothSides"/>
                  <wp:docPr id="2" name="Picture 2" descr="MGT100x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GT100x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02DF6">
              <w:rPr>
                <w:rFonts w:ascii="Times New Roman" w:hAnsi="Times New Roman"/>
                <w:b/>
                <w:bCs/>
                <w:sz w:val="22"/>
                <w:szCs w:val="22"/>
                <w:lang w:val="sr-Latn-RS"/>
              </w:rPr>
              <w:t>MAGAT Tech</w:t>
            </w:r>
          </w:p>
          <w:p w14:paraId="3F83D7AD" w14:textId="77777777" w:rsidR="00C56A7F" w:rsidRDefault="006A14CD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</w:pPr>
            <w:r w:rsidRPr="004634F3"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  <w:t>Контролно тело</w:t>
            </w:r>
          </w:p>
          <w:p w14:paraId="3FF5EA27" w14:textId="77777777" w:rsidR="00902DF6" w:rsidRDefault="00902DF6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  <w:t>Ђорђа Радака 10</w:t>
            </w:r>
          </w:p>
          <w:p w14:paraId="5824BFFF" w14:textId="77777777" w:rsidR="00902DF6" w:rsidRPr="00902DF6" w:rsidRDefault="00902DF6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  <w:t>11250 Београд</w:t>
            </w:r>
          </w:p>
        </w:tc>
        <w:tc>
          <w:tcPr>
            <w:tcW w:w="7371" w:type="dxa"/>
            <w:gridSpan w:val="7"/>
            <w:vAlign w:val="center"/>
          </w:tcPr>
          <w:p w14:paraId="14E66DB6" w14:textId="77777777" w:rsidR="00902DF6" w:rsidRPr="00902DF6" w:rsidRDefault="00902DF6" w:rsidP="00902DF6">
            <w:pPr>
              <w:rPr>
                <w:rFonts w:ascii="Times New Roman" w:hAnsi="Times New Roman"/>
                <w:b/>
                <w:sz w:val="28"/>
                <w:szCs w:val="28"/>
                <w:lang w:val="sr-Latn-R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sr-Cyrl-RS"/>
              </w:rPr>
              <w:t xml:space="preserve">  ЗАПИСНИК</w:t>
            </w:r>
            <w:r w:rsidR="003A1EB6" w:rsidRPr="004634F3">
              <w:rPr>
                <w:rFonts w:ascii="Times New Roman" w:hAnsi="Times New Roman"/>
                <w:b/>
                <w:sz w:val="28"/>
                <w:szCs w:val="28"/>
                <w:lang w:val="sr-Cyrl-RS"/>
              </w:rPr>
              <w:t xml:space="preserve"> О КОНТРОЛИСАЊУ</w:t>
            </w:r>
            <w:r>
              <w:rPr>
                <w:rFonts w:ascii="Times New Roman" w:hAnsi="Times New Roman"/>
                <w:b/>
                <w:sz w:val="28"/>
                <w:szCs w:val="28"/>
                <w:lang w:val="sr-Latn-RS"/>
              </w:rPr>
              <w:t>/</w:t>
            </w:r>
            <w:r>
              <w:rPr>
                <w:rFonts w:ascii="Times New Roman" w:hAnsi="Times New Roman"/>
                <w:b/>
                <w:sz w:val="28"/>
                <w:szCs w:val="28"/>
                <w:lang w:val="sr-Cyrl-RS"/>
              </w:rPr>
              <w:t>ОВЕРАВАЊУ</w:t>
            </w:r>
          </w:p>
        </w:tc>
      </w:tr>
      <w:tr w:rsidR="00FD367A" w:rsidRPr="004634F3" w14:paraId="61C34955" w14:textId="77777777" w:rsidTr="0086128E">
        <w:trPr>
          <w:trHeight w:val="670"/>
        </w:trPr>
        <w:tc>
          <w:tcPr>
            <w:tcW w:w="8204" w:type="dxa"/>
            <w:gridSpan w:val="10"/>
          </w:tcPr>
          <w:p w14:paraId="40DE7015" w14:textId="77777777" w:rsidR="00FD367A" w:rsidRDefault="00E82AE2" w:rsidP="00485BBC">
            <w:pPr>
              <w:pStyle w:val="NoSpacing"/>
              <w:tabs>
                <w:tab w:val="left" w:pos="3600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Назив</w:t>
            </w:r>
            <w:r w:rsidR="006A14CD" w:rsidRPr="004634F3">
              <w:rPr>
                <w:rFonts w:ascii="Times New Roman" w:hAnsi="Times New Roman"/>
                <w:lang w:val="sr-Cyrl-RS"/>
              </w:rPr>
              <w:t xml:space="preserve"> </w:t>
            </w:r>
            <w:r w:rsidR="00902DF6">
              <w:rPr>
                <w:rFonts w:ascii="Times New Roman" w:hAnsi="Times New Roman"/>
                <w:lang w:val="sr-Cyrl-RS"/>
              </w:rPr>
              <w:t>мерила</w:t>
            </w:r>
            <w:r w:rsidR="00FD367A" w:rsidRPr="004634F3">
              <w:rPr>
                <w:rFonts w:ascii="Times New Roman" w:hAnsi="Times New Roman"/>
              </w:rPr>
              <w:t>:</w:t>
            </w:r>
            <w:r w:rsidR="00FD367A" w:rsidRPr="004634F3">
              <w:rPr>
                <w:rFonts w:ascii="Times New Roman" w:hAnsi="Times New Roman"/>
              </w:rPr>
              <w:tab/>
            </w:r>
          </w:p>
          <w:p w14:paraId="307EAD5F" w14:textId="77777777" w:rsidR="00BC3564" w:rsidRPr="00F63D28" w:rsidRDefault="00C23E8C" w:rsidP="00BC3564">
            <w:pPr>
              <w:pStyle w:val="NoSpacing"/>
              <w:tabs>
                <w:tab w:val="left" w:pos="3600"/>
              </w:tabs>
              <w:jc w:val="center"/>
              <w:rPr>
                <w:rFonts w:ascii="Times New Roman" w:hAnsi="Times New Roman"/>
                <w:lang w:val="sr-Latn-RS"/>
              </w:rPr>
            </w:pPr>
            <w:r w:rsidRPr="00C23E8C">
              <w:rPr>
                <w:rFonts w:ascii="Times New Roman" w:hAnsi="Times New Roman" w:hint="eastAsia"/>
                <w:b/>
                <w:bCs/>
                <w:sz w:val="24"/>
                <w:szCs w:val="24"/>
                <w:lang w:val="sr-Latn-RS"/>
              </w:rPr>
              <w:t>Метри</w:t>
            </w:r>
            <w:r w:rsidRPr="00C23E8C">
              <w:rPr>
                <w:rFonts w:ascii="Times New Roman" w:hAnsi="Times New Roman"/>
                <w:b/>
                <w:bCs/>
                <w:sz w:val="24"/>
                <w:szCs w:val="24"/>
                <w:lang w:val="sr-Latn-RS"/>
              </w:rPr>
              <w:t xml:space="preserve"> </w:t>
            </w:r>
            <w:r w:rsidRPr="00C23E8C">
              <w:rPr>
                <w:rFonts w:ascii="Times New Roman" w:hAnsi="Times New Roman" w:hint="eastAsia"/>
                <w:b/>
                <w:bCs/>
                <w:sz w:val="24"/>
                <w:szCs w:val="24"/>
                <w:lang w:val="sr-Latn-RS"/>
              </w:rPr>
              <w:t>за</w:t>
            </w:r>
            <w:r w:rsidRPr="00C23E8C">
              <w:rPr>
                <w:rFonts w:ascii="Times New Roman" w:hAnsi="Times New Roman"/>
                <w:b/>
                <w:bCs/>
                <w:sz w:val="24"/>
                <w:szCs w:val="24"/>
                <w:lang w:val="sr-Latn-RS"/>
              </w:rPr>
              <w:t xml:space="preserve"> </w:t>
            </w:r>
            <w:r w:rsidRPr="00C23E8C">
              <w:rPr>
                <w:rFonts w:ascii="Times New Roman" w:hAnsi="Times New Roman" w:hint="eastAsia"/>
                <w:b/>
                <w:bCs/>
                <w:sz w:val="24"/>
                <w:szCs w:val="24"/>
                <w:lang w:val="sr-Latn-RS"/>
              </w:rPr>
              <w:t>текстил</w:t>
            </w:r>
          </w:p>
        </w:tc>
        <w:tc>
          <w:tcPr>
            <w:tcW w:w="2428" w:type="dxa"/>
          </w:tcPr>
          <w:p w14:paraId="06CDE3E4" w14:textId="77777777" w:rsidR="00FD367A" w:rsidRPr="004634F3" w:rsidRDefault="00902DF6" w:rsidP="00FD367A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lang w:val="sr-Cyrl-RS"/>
              </w:rPr>
              <w:t>Записник</w:t>
            </w:r>
            <w:r w:rsidR="007E1429" w:rsidRPr="004634F3">
              <w:rPr>
                <w:rFonts w:ascii="Times New Roman" w:hAnsi="Times New Roman"/>
                <w:lang w:val="sr-Cyrl-RS"/>
              </w:rPr>
              <w:t xml:space="preserve"> </w:t>
            </w:r>
            <w:r w:rsidR="006A14CD" w:rsidRPr="004634F3">
              <w:rPr>
                <w:rFonts w:ascii="Times New Roman" w:hAnsi="Times New Roman"/>
                <w:lang w:val="sr-Cyrl-RS"/>
              </w:rPr>
              <w:t>број</w:t>
            </w:r>
            <w:r w:rsidR="00FD367A" w:rsidRPr="004634F3">
              <w:rPr>
                <w:rFonts w:ascii="Times New Roman" w:hAnsi="Times New Roman"/>
              </w:rPr>
              <w:t>:</w:t>
            </w:r>
            <w:r w:rsidR="00FD367A" w:rsidRPr="004634F3">
              <w:rPr>
                <w:rFonts w:ascii="Times New Roman" w:hAnsi="Times New Roman"/>
                <w:b/>
              </w:rPr>
              <w:t xml:space="preserve">                    </w:t>
            </w:r>
          </w:p>
          <w:p w14:paraId="23AC5528" w14:textId="77777777" w:rsidR="00FD367A" w:rsidRPr="004634F3" w:rsidRDefault="00FD367A" w:rsidP="00FD367A">
            <w:pPr>
              <w:rPr>
                <w:rFonts w:ascii="Times New Roman" w:hAnsi="Times New Roman"/>
                <w:b/>
              </w:rPr>
            </w:pPr>
          </w:p>
          <w:p w14:paraId="254BA345" w14:textId="77777777" w:rsidR="00A879C1" w:rsidRPr="00082551" w:rsidRDefault="00344A4B" w:rsidP="00082551">
            <w:pPr>
              <w:jc w:val="center"/>
              <w:rPr>
                <w:rFonts w:ascii="Times New Roman" w:hAnsi="Times New Roman"/>
                <w:b/>
                <w:lang w:val="sr-Latn-RS"/>
              </w:rPr>
            </w:pPr>
            <w:r>
              <w:rPr>
                <w:rFonts w:ascii="Times New Roman" w:hAnsi="Times New Roman"/>
                <w:b/>
                <w:lang w:val="sr-Latn-RS"/>
              </w:rPr>
              <w:t>[brojZapisnika]</w:t>
            </w:r>
          </w:p>
        </w:tc>
      </w:tr>
      <w:tr w:rsidR="006A14CD" w:rsidRPr="004634F3" w14:paraId="2AC3B068" w14:textId="77777777" w:rsidTr="0086128E">
        <w:trPr>
          <w:trHeight w:val="670"/>
        </w:trPr>
        <w:tc>
          <w:tcPr>
            <w:tcW w:w="10632" w:type="dxa"/>
            <w:gridSpan w:val="11"/>
          </w:tcPr>
          <w:p w14:paraId="1BE135B8" w14:textId="77777777" w:rsidR="008F35C4" w:rsidRDefault="006A14CD" w:rsidP="00233310">
            <w:pPr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 xml:space="preserve">Врста </w:t>
            </w:r>
            <w:r w:rsidR="00F13447" w:rsidRPr="004634F3">
              <w:rPr>
                <w:rFonts w:ascii="Times New Roman" w:hAnsi="Times New Roman"/>
                <w:lang w:val="sr-Cyrl-RS"/>
              </w:rPr>
              <w:t>контролисања</w:t>
            </w:r>
            <w:r w:rsidR="00902DF6">
              <w:rPr>
                <w:rFonts w:ascii="Times New Roman" w:hAnsi="Times New Roman"/>
                <w:lang w:val="sr-Cyrl-RS"/>
              </w:rPr>
              <w:t>/оверавања</w:t>
            </w:r>
            <w:r w:rsidRPr="004634F3">
              <w:rPr>
                <w:rFonts w:ascii="Times New Roman" w:hAnsi="Times New Roman"/>
                <w:lang w:val="sr-Cyrl-RS"/>
              </w:rPr>
              <w:t>:</w:t>
            </w:r>
            <w:r w:rsidR="008F35C4">
              <w:rPr>
                <w:rFonts w:ascii="Times New Roman" w:hAnsi="Times New Roman"/>
              </w:rPr>
              <w:t xml:space="preserve">  </w:t>
            </w:r>
          </w:p>
          <w:p w14:paraId="29D6A6A4" w14:textId="77777777" w:rsidR="00D22FAF" w:rsidRPr="00D31879" w:rsidRDefault="006629E1" w:rsidP="00AB7E7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  <w:r w:rsidR="00D22FAF">
              <w:rPr>
                <w:rFonts w:ascii="Times New Roman" w:hAnsi="Times New Roman"/>
              </w:rPr>
              <w:t>[vrstaKontrolisanja]</w:t>
            </w:r>
          </w:p>
        </w:tc>
      </w:tr>
      <w:tr w:rsidR="006A14CD" w:rsidRPr="004634F3" w14:paraId="2ECA6EE2" w14:textId="77777777" w:rsidTr="0086128E">
        <w:trPr>
          <w:trHeight w:val="670"/>
        </w:trPr>
        <w:tc>
          <w:tcPr>
            <w:tcW w:w="10632" w:type="dxa"/>
            <w:gridSpan w:val="11"/>
          </w:tcPr>
          <w:p w14:paraId="30533C8E" w14:textId="77777777" w:rsidR="006547B7" w:rsidRDefault="00D742BB" w:rsidP="00D742BB">
            <w:pPr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Cyrl-RS"/>
              </w:rPr>
              <w:t>Подносилац захтева</w:t>
            </w:r>
            <w:r w:rsidR="00A00136">
              <w:rPr>
                <w:rFonts w:ascii="Times New Roman" w:hAnsi="Times New Roman"/>
                <w:lang w:val="sr-Latn-RS"/>
              </w:rPr>
              <w:t xml:space="preserve">: </w:t>
            </w:r>
          </w:p>
          <w:p w14:paraId="0446E4F6" w14:textId="77777777" w:rsidR="00F752E2" w:rsidRPr="00815E2A" w:rsidRDefault="00344A4B" w:rsidP="00D742BB">
            <w:pPr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[podnosilacZahteva]</w:t>
            </w:r>
          </w:p>
        </w:tc>
      </w:tr>
      <w:tr w:rsidR="006A14CD" w:rsidRPr="004634F3" w14:paraId="56E3EEFD" w14:textId="77777777" w:rsidTr="0086128E">
        <w:trPr>
          <w:trHeight w:val="670"/>
        </w:trPr>
        <w:tc>
          <w:tcPr>
            <w:tcW w:w="10632" w:type="dxa"/>
            <w:gridSpan w:val="11"/>
          </w:tcPr>
          <w:p w14:paraId="270CB2D0" w14:textId="77777777" w:rsidR="006A14CD" w:rsidRDefault="006A14CD" w:rsidP="00FD367A">
            <w:pPr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Власник</w:t>
            </w:r>
            <w:r w:rsidRPr="004634F3">
              <w:rPr>
                <w:rFonts w:ascii="Times New Roman" w:hAnsi="Times New Roman"/>
              </w:rPr>
              <w:t>/</w:t>
            </w:r>
            <w:r w:rsidRPr="004634F3">
              <w:rPr>
                <w:rFonts w:ascii="Times New Roman" w:hAnsi="Times New Roman"/>
                <w:lang w:val="sr-Cyrl-RS"/>
              </w:rPr>
              <w:t>к</w:t>
            </w:r>
            <w:r w:rsidRPr="004634F3">
              <w:rPr>
                <w:rFonts w:ascii="Times New Roman" w:hAnsi="Times New Roman"/>
              </w:rPr>
              <w:t>o</w:t>
            </w:r>
            <w:r w:rsidRPr="004634F3">
              <w:rPr>
                <w:rFonts w:ascii="Times New Roman" w:hAnsi="Times New Roman"/>
                <w:lang w:val="sr-Cyrl-RS"/>
              </w:rPr>
              <w:t>рисник</w:t>
            </w:r>
            <w:r w:rsidRPr="004634F3">
              <w:rPr>
                <w:rFonts w:ascii="Times New Roman" w:hAnsi="Times New Roman"/>
              </w:rPr>
              <w:t>:</w:t>
            </w:r>
          </w:p>
          <w:p w14:paraId="2D349FD1" w14:textId="77777777" w:rsidR="00BC3564" w:rsidRPr="00943767" w:rsidRDefault="00344A4B" w:rsidP="00344A4B">
            <w:pPr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[vlasnikKorisnik]</w:t>
            </w:r>
          </w:p>
        </w:tc>
      </w:tr>
      <w:tr w:rsidR="002707FF" w:rsidRPr="004634F3" w14:paraId="265F582E" w14:textId="77777777" w:rsidTr="0086128E">
        <w:trPr>
          <w:trHeight w:val="498"/>
        </w:trPr>
        <w:tc>
          <w:tcPr>
            <w:tcW w:w="3703" w:type="dxa"/>
            <w:gridSpan w:val="5"/>
            <w:shd w:val="clear" w:color="auto" w:fill="auto"/>
          </w:tcPr>
          <w:p w14:paraId="0154467E" w14:textId="77777777" w:rsidR="002707FF" w:rsidRPr="004634F3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b/>
                <w:bCs/>
              </w:rPr>
            </w:pPr>
            <w:r w:rsidRPr="004634F3">
              <w:rPr>
                <w:rFonts w:ascii="Times New Roman" w:hAnsi="Times New Roman"/>
                <w:b/>
                <w:bCs/>
                <w:lang w:val="sr-Cyrl-RS"/>
              </w:rPr>
              <w:t xml:space="preserve">Подаци о </w:t>
            </w:r>
            <w:r w:rsidR="00902DF6">
              <w:rPr>
                <w:rFonts w:ascii="Times New Roman" w:hAnsi="Times New Roman"/>
                <w:b/>
                <w:bCs/>
                <w:lang w:val="sr-Cyrl-RS"/>
              </w:rPr>
              <w:t>мерилу</w:t>
            </w:r>
            <w:r w:rsidRPr="004634F3">
              <w:rPr>
                <w:rFonts w:ascii="Times New Roman" w:hAnsi="Times New Roman"/>
                <w:b/>
                <w:bCs/>
                <w:lang w:val="sr-Cyrl-RS"/>
              </w:rPr>
              <w:t>:</w:t>
            </w:r>
          </w:p>
        </w:tc>
        <w:tc>
          <w:tcPr>
            <w:tcW w:w="3527" w:type="dxa"/>
            <w:gridSpan w:val="3"/>
            <w:shd w:val="clear" w:color="auto" w:fill="auto"/>
          </w:tcPr>
          <w:p w14:paraId="1920F670" w14:textId="77777777" w:rsidR="002707FF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Серијски број:</w:t>
            </w:r>
          </w:p>
          <w:p w14:paraId="209AF60A" w14:textId="77777777" w:rsidR="00451911" w:rsidRPr="00A10EB8" w:rsidRDefault="00344A4B" w:rsidP="00D742BB">
            <w:pPr>
              <w:tabs>
                <w:tab w:val="left" w:pos="7371"/>
              </w:tabs>
              <w:jc w:val="center"/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[serijskiBroj]</w:t>
            </w:r>
          </w:p>
        </w:tc>
        <w:tc>
          <w:tcPr>
            <w:tcW w:w="3402" w:type="dxa"/>
            <w:gridSpan w:val="3"/>
            <w:shd w:val="clear" w:color="auto" w:fill="auto"/>
          </w:tcPr>
          <w:p w14:paraId="73DDAA52" w14:textId="77777777" w:rsidR="002707FF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Идентификациони број</w:t>
            </w:r>
            <w:r w:rsidR="00B34B6F" w:rsidRPr="004634F3">
              <w:rPr>
                <w:rFonts w:ascii="Times New Roman" w:hAnsi="Times New Roman"/>
              </w:rPr>
              <w:t>:</w:t>
            </w:r>
            <w:r w:rsidR="00A00136">
              <w:rPr>
                <w:rFonts w:ascii="Times New Roman" w:hAnsi="Times New Roman"/>
              </w:rPr>
              <w:t xml:space="preserve"> </w:t>
            </w:r>
          </w:p>
          <w:p w14:paraId="19DBF554" w14:textId="77777777" w:rsidR="00C57A61" w:rsidRPr="004634F3" w:rsidRDefault="00344A4B" w:rsidP="00D01F79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[identifikacioniBroj]</w:t>
            </w:r>
          </w:p>
        </w:tc>
      </w:tr>
      <w:tr w:rsidR="00902DF6" w:rsidRPr="004634F3" w14:paraId="2FAC98B6" w14:textId="77777777" w:rsidTr="0086128E">
        <w:trPr>
          <w:trHeight w:val="519"/>
        </w:trPr>
        <w:tc>
          <w:tcPr>
            <w:tcW w:w="3703" w:type="dxa"/>
            <w:gridSpan w:val="5"/>
            <w:shd w:val="clear" w:color="auto" w:fill="auto"/>
          </w:tcPr>
          <w:p w14:paraId="32C6AD2F" w14:textId="77777777" w:rsidR="00902DF6" w:rsidRDefault="00902DF6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Произвођач</w:t>
            </w:r>
            <w:r w:rsidRPr="004634F3">
              <w:rPr>
                <w:rFonts w:ascii="Times New Roman" w:hAnsi="Times New Roman"/>
              </w:rPr>
              <w:t>:</w:t>
            </w:r>
          </w:p>
          <w:p w14:paraId="0AEEC110" w14:textId="77777777" w:rsidR="00BC3564" w:rsidRPr="004634F3" w:rsidRDefault="00344A4B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[proizvodjac]</w:t>
            </w:r>
          </w:p>
        </w:tc>
        <w:tc>
          <w:tcPr>
            <w:tcW w:w="3527" w:type="dxa"/>
            <w:gridSpan w:val="3"/>
            <w:shd w:val="clear" w:color="auto" w:fill="auto"/>
          </w:tcPr>
          <w:p w14:paraId="04714640" w14:textId="77777777" w:rsidR="00902DF6" w:rsidRPr="0079059E" w:rsidRDefault="00902DF6" w:rsidP="007E6EC6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Ознака типа/модела</w:t>
            </w:r>
            <w:r w:rsidRPr="004634F3">
              <w:rPr>
                <w:rFonts w:ascii="Times New Roman" w:hAnsi="Times New Roman"/>
              </w:rPr>
              <w:t>:</w:t>
            </w:r>
          </w:p>
          <w:p w14:paraId="08A0CB03" w14:textId="77777777" w:rsidR="00BC3564" w:rsidRPr="004634F3" w:rsidRDefault="00344A4B" w:rsidP="007B138F">
            <w:pPr>
              <w:tabs>
                <w:tab w:val="left" w:pos="7371"/>
              </w:tabs>
              <w:jc w:val="center"/>
              <w:rPr>
                <w:rFonts w:ascii="Times New Roman" w:hAnsi="Times New Roman"/>
                <w:strike/>
              </w:rPr>
            </w:pPr>
            <w:r>
              <w:rPr>
                <w:rFonts w:ascii="Times New Roman" w:hAnsi="Times New Roman"/>
              </w:rPr>
              <w:t>[oznakaTipa]</w:t>
            </w:r>
          </w:p>
        </w:tc>
        <w:tc>
          <w:tcPr>
            <w:tcW w:w="3402" w:type="dxa"/>
            <w:gridSpan w:val="3"/>
            <w:shd w:val="clear" w:color="auto" w:fill="auto"/>
          </w:tcPr>
          <w:p w14:paraId="1B98E9B0" w14:textId="77777777" w:rsidR="008F2FFE" w:rsidRDefault="008F2FFE" w:rsidP="0031156D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>
              <w:rPr>
                <w:rFonts w:ascii="Times New Roman" w:hAnsi="Times New Roman"/>
                <w:lang w:val="sr-Cyrl-RS"/>
              </w:rPr>
              <w:t>Службена ознака типа:</w:t>
            </w:r>
          </w:p>
          <w:p w14:paraId="5449D63C" w14:textId="77777777" w:rsidR="008F2FFE" w:rsidRPr="008F2FFE" w:rsidRDefault="008A76F5" w:rsidP="0031156D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sluzbenaOznakaTipa</w:t>
            </w:r>
          </w:p>
        </w:tc>
      </w:tr>
      <w:tr w:rsidR="00CF370D" w:rsidRPr="004634F3" w14:paraId="774872C5" w14:textId="77777777" w:rsidTr="0086128E">
        <w:trPr>
          <w:trHeight w:val="519"/>
        </w:trPr>
        <w:tc>
          <w:tcPr>
            <w:tcW w:w="3703" w:type="dxa"/>
            <w:gridSpan w:val="5"/>
            <w:shd w:val="clear" w:color="auto" w:fill="auto"/>
          </w:tcPr>
          <w:p w14:paraId="0B6B3A96" w14:textId="77777777" w:rsidR="00CF370D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Мерни опсег:</w:t>
            </w:r>
          </w:p>
          <w:p w14:paraId="2BB35660" w14:textId="77777777" w:rsidR="00BC3564" w:rsidRPr="00BC3564" w:rsidRDefault="00030D2E" w:rsidP="007B138F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[merniOpseg]</w:t>
            </w:r>
          </w:p>
        </w:tc>
        <w:tc>
          <w:tcPr>
            <w:tcW w:w="3527" w:type="dxa"/>
            <w:gridSpan w:val="3"/>
            <w:shd w:val="clear" w:color="auto" w:fill="auto"/>
          </w:tcPr>
          <w:p w14:paraId="1A05581A" w14:textId="77777777" w:rsidR="004E6F06" w:rsidRDefault="00C12B56" w:rsidP="002056BE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>
              <w:rPr>
                <w:rFonts w:ascii="Times New Roman" w:hAnsi="Times New Roman"/>
                <w:lang w:val="sr-Cyrl-RS"/>
              </w:rPr>
              <w:t>Најмањи подељак:</w:t>
            </w:r>
          </w:p>
          <w:p w14:paraId="5A118BE6" w14:textId="77777777" w:rsidR="00C12B56" w:rsidRPr="00D46C16" w:rsidRDefault="00D46C16" w:rsidP="00D46C16">
            <w:pPr>
              <w:tabs>
                <w:tab w:val="left" w:pos="7371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najmanjiPodeljak</w:t>
            </w:r>
          </w:p>
        </w:tc>
        <w:tc>
          <w:tcPr>
            <w:tcW w:w="3402" w:type="dxa"/>
            <w:gridSpan w:val="3"/>
            <w:shd w:val="clear" w:color="auto" w:fill="auto"/>
          </w:tcPr>
          <w:p w14:paraId="6E30E812" w14:textId="77777777" w:rsidR="00CF370D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Класа тачности:</w:t>
            </w:r>
          </w:p>
          <w:p w14:paraId="6543DB7F" w14:textId="77777777" w:rsidR="00BC3564" w:rsidRPr="00BC3564" w:rsidRDefault="00030D2E" w:rsidP="007E6EC6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[klasaTacnosti]</w:t>
            </w:r>
          </w:p>
        </w:tc>
      </w:tr>
      <w:tr w:rsidR="00CF370D" w:rsidRPr="004634F3" w14:paraId="2FCE2596" w14:textId="77777777" w:rsidTr="0086128E">
        <w:trPr>
          <w:trHeight w:val="553"/>
        </w:trPr>
        <w:tc>
          <w:tcPr>
            <w:tcW w:w="3703" w:type="dxa"/>
            <w:gridSpan w:val="5"/>
            <w:shd w:val="clear" w:color="auto" w:fill="F2F2F2"/>
          </w:tcPr>
          <w:p w14:paraId="3167F564" w14:textId="77777777" w:rsidR="00CF370D" w:rsidRPr="004634F3" w:rsidRDefault="00CF370D" w:rsidP="00CF370D">
            <w:pPr>
              <w:tabs>
                <w:tab w:val="left" w:pos="7371"/>
              </w:tabs>
              <w:rPr>
                <w:rFonts w:ascii="Times New Roman" w:hAnsi="Times New Roman"/>
                <w:b/>
              </w:rPr>
            </w:pPr>
            <w:r w:rsidRPr="004634F3">
              <w:rPr>
                <w:rFonts w:ascii="Times New Roman" w:hAnsi="Times New Roman"/>
                <w:b/>
                <w:lang w:val="sr-Cyrl-RS"/>
              </w:rPr>
              <w:t>Услови околине:</w:t>
            </w:r>
          </w:p>
          <w:p w14:paraId="7C3DC0AF" w14:textId="77777777" w:rsidR="00CF370D" w:rsidRPr="004634F3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</w:p>
        </w:tc>
        <w:tc>
          <w:tcPr>
            <w:tcW w:w="6929" w:type="dxa"/>
            <w:gridSpan w:val="6"/>
          </w:tcPr>
          <w:p w14:paraId="68160517" w14:textId="77777777" w:rsidR="00CF370D" w:rsidRPr="007B138F" w:rsidRDefault="00A14681" w:rsidP="0043590E">
            <w:pPr>
              <w:tabs>
                <w:tab w:val="left" w:pos="7371"/>
              </w:tabs>
              <w:rPr>
                <w:rFonts w:ascii="Times New Roman" w:hAnsi="Times New Roman"/>
                <w:b/>
                <w:lang w:val="sr-Latn-RS"/>
              </w:rPr>
            </w:pPr>
            <w:r>
              <w:rPr>
                <w:rFonts w:ascii="Times New Roman" w:hAnsi="Times New Roman"/>
                <w:b/>
              </w:rPr>
              <w:t xml:space="preserve">T =  </w:t>
            </w:r>
            <w:r w:rsidR="008A76F5">
              <w:rPr>
                <w:rFonts w:ascii="Times New Roman" w:hAnsi="Times New Roman"/>
                <w:b/>
              </w:rPr>
              <w:t>temperatura</w:t>
            </w:r>
            <w:r w:rsidR="0043590E">
              <w:rPr>
                <w:rFonts w:ascii="Times New Roman" w:hAnsi="Times New Roman"/>
                <w:b/>
              </w:rPr>
              <w:t xml:space="preserve"> </w:t>
            </w:r>
            <w:r w:rsidR="00CF370D" w:rsidRPr="004634F3">
              <w:rPr>
                <w:rFonts w:ascii="Times New Roman" w:hAnsi="Times New Roman"/>
                <w:b/>
              </w:rPr>
              <w:t xml:space="preserve"> </w:t>
            </w:r>
            <w:r w:rsidR="00C074CF">
              <w:rPr>
                <w:rFonts w:ascii="Arial" w:hAnsi="Arial" w:cs="Arial"/>
                <w:b/>
                <w:bCs/>
                <w:color w:val="202122"/>
                <w:shd w:val="clear" w:color="auto" w:fill="FFFFFF"/>
              </w:rPr>
              <w:t>°C</w:t>
            </w:r>
            <w:r w:rsidR="00CF370D" w:rsidRPr="004634F3">
              <w:rPr>
                <w:rFonts w:ascii="Times New Roman" w:hAnsi="Times New Roman"/>
                <w:b/>
              </w:rPr>
              <w:t xml:space="preserve">  ;   </w:t>
            </w:r>
            <w:r w:rsidR="00CF370D" w:rsidRPr="004634F3">
              <w:rPr>
                <w:rFonts w:ascii="Times New Roman" w:hAnsi="Times New Roman"/>
                <w:b/>
                <w:lang w:val="sr-Cyrl-RS"/>
              </w:rPr>
              <w:t xml:space="preserve">                         </w:t>
            </w:r>
            <w:r w:rsidR="00CF370D" w:rsidRPr="004634F3">
              <w:rPr>
                <w:rFonts w:ascii="Times New Roman" w:hAnsi="Times New Roman"/>
                <w:b/>
              </w:rPr>
              <w:t xml:space="preserve"> R</w:t>
            </w:r>
            <w:r w:rsidR="00CF370D" w:rsidRPr="004634F3">
              <w:rPr>
                <w:rFonts w:ascii="Times New Roman" w:hAnsi="Times New Roman"/>
                <w:b/>
                <w:vertAlign w:val="subscript"/>
              </w:rPr>
              <w:t>v</w:t>
            </w:r>
            <w:r w:rsidR="00CF370D" w:rsidRPr="004634F3">
              <w:rPr>
                <w:rFonts w:ascii="Times New Roman" w:hAnsi="Times New Roman"/>
                <w:b/>
              </w:rPr>
              <w:t xml:space="preserve"> =   </w:t>
            </w:r>
            <w:r w:rsidR="00030D2E">
              <w:rPr>
                <w:rFonts w:ascii="Times New Roman" w:hAnsi="Times New Roman"/>
                <w:b/>
                <w:lang w:val="sr-Latn-RS"/>
              </w:rPr>
              <w:t>[vlaznost]</w:t>
            </w:r>
            <w:r w:rsidR="00CF370D" w:rsidRPr="004634F3">
              <w:rPr>
                <w:rFonts w:ascii="Times New Roman" w:hAnsi="Times New Roman"/>
                <w:b/>
              </w:rPr>
              <w:t xml:space="preserve">    %</w:t>
            </w:r>
          </w:p>
        </w:tc>
      </w:tr>
      <w:tr w:rsidR="005115AD" w:rsidRPr="004634F3" w14:paraId="259BF44A" w14:textId="77777777" w:rsidTr="0086128E">
        <w:trPr>
          <w:trHeight w:val="398"/>
        </w:trPr>
        <w:tc>
          <w:tcPr>
            <w:tcW w:w="7230" w:type="dxa"/>
            <w:gridSpan w:val="8"/>
            <w:vAlign w:val="center"/>
          </w:tcPr>
          <w:p w14:paraId="1284CA5B" w14:textId="77777777" w:rsidR="005115AD" w:rsidRPr="00AC2788" w:rsidRDefault="007E1429" w:rsidP="00567EE8">
            <w:pPr>
              <w:rPr>
                <w:rFonts w:ascii="Times New Roman" w:hAnsi="Times New Roman"/>
                <w:bCs/>
                <w:lang w:val="sr-Cyrl-RS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Функционална исправност задовољава</w:t>
            </w:r>
            <w:r w:rsidR="00FD367A" w:rsidRPr="004634F3">
              <w:rPr>
                <w:rFonts w:ascii="Times New Roman" w:hAnsi="Times New Roman"/>
                <w:bCs/>
              </w:rPr>
              <w:t>:</w:t>
            </w:r>
          </w:p>
        </w:tc>
        <w:tc>
          <w:tcPr>
            <w:tcW w:w="3402" w:type="dxa"/>
            <w:gridSpan w:val="3"/>
            <w:vAlign w:val="center"/>
          </w:tcPr>
          <w:p w14:paraId="0B53B6E4" w14:textId="77777777" w:rsidR="005115AD" w:rsidRPr="004634F3" w:rsidRDefault="00E45B51" w:rsidP="00074523">
            <w:pPr>
              <w:rPr>
                <w:szCs w:val="24"/>
              </w:rPr>
            </w:pPr>
            <w:r>
              <w:rPr>
                <w:szCs w:val="24"/>
              </w:rPr>
              <w:t xml:space="preserve">[cb1] </w:t>
            </w:r>
            <w:r w:rsidR="00FD367A" w:rsidRPr="004634F3">
              <w:rPr>
                <w:szCs w:val="24"/>
              </w:rPr>
              <w:t xml:space="preserve"> </w:t>
            </w:r>
            <w:r w:rsidR="003335F2" w:rsidRPr="004634F3">
              <w:rPr>
                <w:rFonts w:ascii="Calibri" w:hAnsi="Calibri"/>
                <w:szCs w:val="24"/>
                <w:lang w:val="sr-Cyrl-RS"/>
              </w:rPr>
              <w:t>Д</w:t>
            </w:r>
            <w:r w:rsidR="00FD367A" w:rsidRPr="004634F3">
              <w:rPr>
                <w:szCs w:val="24"/>
              </w:rPr>
              <w:t xml:space="preserve">A                      </w:t>
            </w:r>
            <w:r w:rsidR="00074523">
              <w:rPr>
                <w:szCs w:val="24"/>
              </w:rPr>
              <w:t xml:space="preserve">[cb2] </w:t>
            </w:r>
            <w:r w:rsidR="003335F2" w:rsidRPr="004634F3">
              <w:rPr>
                <w:rFonts w:ascii="Calibri" w:hAnsi="Calibri"/>
                <w:szCs w:val="24"/>
                <w:lang w:val="sr-Cyrl-RS"/>
              </w:rPr>
              <w:t>Н</w:t>
            </w:r>
            <w:r w:rsidR="00FD367A" w:rsidRPr="004634F3">
              <w:rPr>
                <w:szCs w:val="24"/>
              </w:rPr>
              <w:t>E</w:t>
            </w:r>
          </w:p>
        </w:tc>
      </w:tr>
      <w:tr w:rsidR="00FD367A" w:rsidRPr="004634F3" w14:paraId="3356F9D1" w14:textId="77777777" w:rsidTr="0086128E">
        <w:trPr>
          <w:trHeight w:val="398"/>
        </w:trPr>
        <w:tc>
          <w:tcPr>
            <w:tcW w:w="10632" w:type="dxa"/>
            <w:gridSpan w:val="11"/>
            <w:vAlign w:val="center"/>
          </w:tcPr>
          <w:p w14:paraId="6AF77BD8" w14:textId="77777777" w:rsidR="00FD367A" w:rsidRPr="0057199D" w:rsidRDefault="00CF370D">
            <w:pPr>
              <w:rPr>
                <w:szCs w:val="24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Напомена:</w:t>
            </w:r>
            <w:r w:rsidR="0057199D">
              <w:rPr>
                <w:rFonts w:ascii="Times New Roman" w:hAnsi="Times New Roman"/>
                <w:bCs/>
              </w:rPr>
              <w:t xml:space="preserve"> [napomena1]</w:t>
            </w:r>
          </w:p>
        </w:tc>
      </w:tr>
      <w:tr w:rsidR="002707FF" w:rsidRPr="004634F3" w14:paraId="2BED566D" w14:textId="77777777" w:rsidTr="0086128E">
        <w:tblPrEx>
          <w:tblCellMar>
            <w:left w:w="28" w:type="dxa"/>
            <w:right w:w="28" w:type="dxa"/>
          </w:tblCellMar>
        </w:tblPrEx>
        <w:trPr>
          <w:trHeight w:val="8318"/>
        </w:trPr>
        <w:tc>
          <w:tcPr>
            <w:tcW w:w="10632" w:type="dxa"/>
            <w:gridSpan w:val="11"/>
          </w:tcPr>
          <w:p w14:paraId="2ABA9394" w14:textId="77777777" w:rsidR="007B138F" w:rsidRDefault="007B138F" w:rsidP="007B138F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  <w:b/>
                <w:bCs/>
                <w:lang w:val="sr-Cyrl-RS"/>
              </w:rPr>
            </w:pPr>
            <w:r w:rsidRPr="004634F3">
              <w:rPr>
                <w:rFonts w:ascii="Times New Roman" w:hAnsi="Times New Roman"/>
                <w:b/>
                <w:bCs/>
                <w:lang w:val="sr-Cyrl-RS"/>
              </w:rPr>
              <w:t>Резултати контролисања:</w:t>
            </w:r>
          </w:p>
          <w:p w14:paraId="52BC67A3" w14:textId="77777777" w:rsidR="007B138F" w:rsidRDefault="007B138F" w:rsidP="007B138F">
            <w:pPr>
              <w:tabs>
                <w:tab w:val="left" w:pos="3390"/>
                <w:tab w:val="left" w:pos="3504"/>
                <w:tab w:val="left" w:pos="7313"/>
              </w:tabs>
              <w:jc w:val="center"/>
              <w:rPr>
                <w:rFonts w:ascii="Times New Roman" w:hAnsi="Times New Roman"/>
                <w:b/>
                <w:bCs/>
                <w:lang w:val="sr-Latn-RS"/>
              </w:rPr>
            </w:pPr>
            <w:r>
              <w:rPr>
                <w:rFonts w:ascii="Times New Roman" w:hAnsi="Times New Roman"/>
                <w:b/>
                <w:bCs/>
                <w:lang w:val="sr-Latn-RS"/>
              </w:rPr>
              <w:t>Strana 1</w:t>
            </w:r>
          </w:p>
          <w:p w14:paraId="20E0AE03" w14:textId="77777777" w:rsidR="007B138F" w:rsidRPr="007B138F" w:rsidRDefault="007B138F" w:rsidP="007B138F">
            <w:pPr>
              <w:tabs>
                <w:tab w:val="left" w:pos="3390"/>
                <w:tab w:val="left" w:pos="3504"/>
                <w:tab w:val="left" w:pos="7313"/>
              </w:tabs>
              <w:jc w:val="center"/>
              <w:rPr>
                <w:rFonts w:ascii="Times New Roman" w:hAnsi="Times New Roman"/>
                <w:b/>
                <w:bCs/>
                <w:lang w:val="sr-Latn-RS"/>
              </w:rPr>
            </w:pPr>
          </w:p>
          <w:p w14:paraId="66805BBD" w14:textId="77777777" w:rsidR="007B138F" w:rsidRDefault="007B138F" w:rsidP="007B138F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  <w:b/>
                <w:bCs/>
                <w:lang w:val="sr-Cyrl-RS"/>
              </w:rPr>
            </w:pPr>
          </w:p>
          <w:p w14:paraId="654C59C5" w14:textId="77777777" w:rsidR="007B138F" w:rsidRDefault="007B138F" w:rsidP="007B138F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  <w:b/>
                <w:bCs/>
                <w:lang w:val="sr-Cyrl-RS"/>
              </w:rPr>
            </w:pPr>
          </w:p>
          <w:tbl>
            <w:tblPr>
              <w:tblpPr w:leftFromText="180" w:rightFromText="180" w:vertAnchor="page" w:horzAnchor="margin" w:tblpXSpec="center" w:tblpY="66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279"/>
              <w:gridCol w:w="1300"/>
              <w:gridCol w:w="1302"/>
            </w:tblGrid>
            <w:tr w:rsidR="007B138F" w:rsidRPr="00096662" w14:paraId="5302A0B5" w14:textId="77777777" w:rsidTr="00B44AA1">
              <w:trPr>
                <w:trHeight w:val="411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14:paraId="3D1CBAED" w14:textId="77777777"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Називна мера</w:t>
                  </w:r>
                </w:p>
              </w:tc>
              <w:tc>
                <w:tcPr>
                  <w:tcW w:w="1300" w:type="dxa"/>
                  <w:shd w:val="clear" w:color="auto" w:fill="auto"/>
                  <w:vAlign w:val="center"/>
                </w:tcPr>
                <w:p w14:paraId="123BE034" w14:textId="77777777"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Одступање од називне мере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14:paraId="1E14F705" w14:textId="77777777"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НДГ</w:t>
                  </w:r>
                </w:p>
                <w:p w14:paraId="25554346" w14:textId="77777777"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B44AA1" w:rsidRPr="00096662" w14:paraId="174AD640" w14:textId="77777777" w:rsidTr="00B44AA1">
              <w:trPr>
                <w:cantSplit/>
                <w:trHeight w:val="237"/>
              </w:trPr>
              <w:tc>
                <w:tcPr>
                  <w:tcW w:w="1277" w:type="dxa"/>
                  <w:shd w:val="clear" w:color="auto" w:fill="auto"/>
                  <w:vAlign w:val="center"/>
                </w:tcPr>
                <w:p w14:paraId="26DC1626" w14:textId="77777777" w:rsidR="00B44AA1" w:rsidRPr="00B44AA1" w:rsidRDefault="00B44AA1" w:rsidP="00B44AA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Latn-RS"/>
                    </w:rPr>
                    <w:t>(cm)</w:t>
                  </w:r>
                </w:p>
              </w:tc>
              <w:tc>
                <w:tcPr>
                  <w:tcW w:w="2602" w:type="dxa"/>
                  <w:gridSpan w:val="2"/>
                  <w:shd w:val="clear" w:color="auto" w:fill="auto"/>
                  <w:vAlign w:val="center"/>
                </w:tcPr>
                <w:p w14:paraId="644A73D6" w14:textId="77777777" w:rsidR="00B44AA1" w:rsidRPr="00767F56" w:rsidRDefault="00B44AA1" w:rsidP="00E135A2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(</w:t>
                  </w:r>
                  <w:r w:rsidR="00E135A2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 xml:space="preserve"> unit1 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)</w:t>
                  </w:r>
                </w:p>
              </w:tc>
            </w:tr>
            <w:tr w:rsidR="007B138F" w:rsidRPr="00096662" w14:paraId="1A5A80FD" w14:textId="77777777" w:rsidTr="00B44AA1">
              <w:trPr>
                <w:cantSplit/>
                <w:trHeight w:val="237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14:paraId="2D0A123E" w14:textId="77777777" w:rsidR="007B138F" w:rsidRPr="00767F56" w:rsidRDefault="00B44AA1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20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14:paraId="766AA8D1" w14:textId="77777777" w:rsidR="00C57A61" w:rsidRPr="00CC24FA" w:rsidRDefault="00D46C16" w:rsidP="00C57A6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odstupanje1</w:t>
                  </w:r>
                </w:p>
              </w:tc>
              <w:tc>
                <w:tcPr>
                  <w:tcW w:w="1300" w:type="dxa"/>
                  <w:vMerge w:val="restart"/>
                  <w:shd w:val="clear" w:color="auto" w:fill="auto"/>
                  <w:vAlign w:val="center"/>
                </w:tcPr>
                <w:p w14:paraId="74DB4106" w14:textId="77777777" w:rsidR="007B138F" w:rsidRPr="00707446" w:rsidRDefault="00D46C16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  <w:t>ndg1</w:t>
                  </w:r>
                </w:p>
              </w:tc>
            </w:tr>
            <w:tr w:rsidR="007B138F" w:rsidRPr="00096662" w14:paraId="0B87641B" w14:textId="77777777" w:rsidTr="00B44AA1">
              <w:trPr>
                <w:cantSplit/>
                <w:trHeight w:val="251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14:paraId="1D131C7D" w14:textId="77777777" w:rsidR="007B138F" w:rsidRPr="00767F56" w:rsidRDefault="00B44AA1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40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14:paraId="0138B231" w14:textId="77777777" w:rsidR="007B138F" w:rsidRPr="00CC24FA" w:rsidRDefault="00D46C16" w:rsidP="0057199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odstupanje2</w:t>
                  </w:r>
                </w:p>
              </w:tc>
              <w:tc>
                <w:tcPr>
                  <w:tcW w:w="1300" w:type="dxa"/>
                  <w:vMerge/>
                  <w:shd w:val="clear" w:color="auto" w:fill="auto"/>
                  <w:vAlign w:val="bottom"/>
                </w:tcPr>
                <w:p w14:paraId="7718BFEA" w14:textId="77777777" w:rsidR="007B138F" w:rsidRPr="0070744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</w:p>
              </w:tc>
            </w:tr>
            <w:tr w:rsidR="007B138F" w:rsidRPr="00096662" w14:paraId="263F47AD" w14:textId="77777777" w:rsidTr="00B44AA1">
              <w:trPr>
                <w:cantSplit/>
                <w:trHeight w:val="237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14:paraId="641814A2" w14:textId="77777777" w:rsidR="007B138F" w:rsidRPr="00767F56" w:rsidRDefault="00B44AA1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60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14:paraId="0ADC66DE" w14:textId="77777777" w:rsidR="007B138F" w:rsidRPr="00CC24FA" w:rsidRDefault="00D46C16" w:rsidP="00C165F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odstupanje3</w:t>
                  </w:r>
                </w:p>
              </w:tc>
              <w:tc>
                <w:tcPr>
                  <w:tcW w:w="1300" w:type="dxa"/>
                  <w:vMerge/>
                  <w:shd w:val="clear" w:color="auto" w:fill="auto"/>
                  <w:vAlign w:val="bottom"/>
                </w:tcPr>
                <w:p w14:paraId="44630839" w14:textId="77777777" w:rsidR="007B138F" w:rsidRPr="0070744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7B138F" w:rsidRPr="00096662" w14:paraId="1A777216" w14:textId="77777777" w:rsidTr="00B44AA1">
              <w:trPr>
                <w:cantSplit/>
                <w:trHeight w:val="237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14:paraId="64AD90EF" w14:textId="77777777" w:rsidR="007B138F" w:rsidRPr="00767F56" w:rsidRDefault="00B44AA1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80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14:paraId="719E1FE6" w14:textId="77777777" w:rsidR="00C57A61" w:rsidRPr="00CC24FA" w:rsidRDefault="00D46C16" w:rsidP="00C57A6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odstupanje4</w:t>
                  </w:r>
                </w:p>
              </w:tc>
              <w:tc>
                <w:tcPr>
                  <w:tcW w:w="1300" w:type="dxa"/>
                  <w:vMerge/>
                  <w:shd w:val="clear" w:color="auto" w:fill="auto"/>
                  <w:vAlign w:val="bottom"/>
                </w:tcPr>
                <w:p w14:paraId="5A3ABD27" w14:textId="77777777" w:rsidR="007B138F" w:rsidRPr="0070744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</w:p>
              </w:tc>
            </w:tr>
            <w:tr w:rsidR="007B138F" w:rsidRPr="00096662" w14:paraId="4C2966DA" w14:textId="77777777" w:rsidTr="00B44AA1">
              <w:trPr>
                <w:cantSplit/>
                <w:trHeight w:val="251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14:paraId="73608590" w14:textId="77777777" w:rsidR="007B138F" w:rsidRPr="00767F56" w:rsidRDefault="00B44AA1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10</w:t>
                  </w:r>
                  <w:r w:rsidR="007B138F"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14:paraId="58F0E1C4" w14:textId="77777777" w:rsidR="007B138F" w:rsidRPr="00CC24FA" w:rsidRDefault="00D46C16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odstupanje5</w:t>
                  </w:r>
                </w:p>
              </w:tc>
              <w:tc>
                <w:tcPr>
                  <w:tcW w:w="1300" w:type="dxa"/>
                  <w:vMerge/>
                  <w:shd w:val="clear" w:color="auto" w:fill="auto"/>
                  <w:vAlign w:val="bottom"/>
                </w:tcPr>
                <w:p w14:paraId="2C12112B" w14:textId="77777777" w:rsidR="007B138F" w:rsidRPr="0070744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</w:tbl>
          <w:p w14:paraId="6B5B96EE" w14:textId="77777777" w:rsidR="007B138F" w:rsidRDefault="007B138F" w:rsidP="007B138F">
            <w:pPr>
              <w:rPr>
                <w:rFonts w:ascii="Times New Roman" w:hAnsi="Times New Roman"/>
              </w:rPr>
            </w:pPr>
          </w:p>
          <w:p w14:paraId="33BA0B38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034D2669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41C72D10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11188B05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7599FEE1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2FD3E331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6EBFA68A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4964F0DF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407974DA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0E84A0DF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111C3E0B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0384D3DD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tbl>
            <w:tblPr>
              <w:tblpPr w:leftFromText="180" w:rightFromText="180" w:vertAnchor="page" w:horzAnchor="margin" w:tblpXSpec="center" w:tblpY="3709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3114"/>
              <w:gridCol w:w="1300"/>
              <w:gridCol w:w="1300"/>
              <w:gridCol w:w="1300"/>
              <w:gridCol w:w="1486"/>
            </w:tblGrid>
            <w:tr w:rsidR="007B138F" w:rsidRPr="00096662" w14:paraId="409BF924" w14:textId="77777777" w:rsidTr="00B44AA1">
              <w:trPr>
                <w:trHeight w:val="1266"/>
              </w:trPr>
              <w:tc>
                <w:tcPr>
                  <w:tcW w:w="3114" w:type="dxa"/>
                  <w:vAlign w:val="center"/>
                </w:tcPr>
                <w:p w14:paraId="19C06AAD" w14:textId="77777777"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Изабрани подељак скале</w:t>
                  </w:r>
                </w:p>
                <w:p w14:paraId="05C93AD4" w14:textId="77777777" w:rsidR="007B138F" w:rsidRPr="00E1026C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</w:pPr>
                </w:p>
              </w:tc>
              <w:tc>
                <w:tcPr>
                  <w:tcW w:w="1300" w:type="dxa"/>
                </w:tcPr>
                <w:p w14:paraId="13E2918A" w14:textId="77777777"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Грешка подељка</w:t>
                  </w:r>
                </w:p>
                <w:p w14:paraId="75F60949" w14:textId="77777777"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</w:tcPr>
                <w:p w14:paraId="7ACF3186" w14:textId="77777777"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Разлика дужине два узастопна подељка</w:t>
                  </w:r>
                </w:p>
                <w:p w14:paraId="79ABD331" w14:textId="77777777"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</w:tcPr>
                <w:p w14:paraId="4FD20632" w14:textId="77777777"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НДГ</w:t>
                  </w: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 xml:space="preserve"> </w:t>
                  </w: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 xml:space="preserve">Подељак дужине </w:t>
                  </w:r>
                </w:p>
                <w:p w14:paraId="47448EB2" w14:textId="77777777" w:rsidR="007B138F" w:rsidRPr="00F77568" w:rsidRDefault="007B138F" w:rsidP="00B44AA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>i</w:t>
                  </w:r>
                  <w:r w:rsidR="00B44AA1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>=</w:t>
                  </w: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 xml:space="preserve">1 </w:t>
                  </w:r>
                  <w:r w:rsidR="00B44AA1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c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m</w:t>
                  </w:r>
                </w:p>
              </w:tc>
              <w:tc>
                <w:tcPr>
                  <w:tcW w:w="1486" w:type="dxa"/>
                </w:tcPr>
                <w:p w14:paraId="2C231709" w14:textId="77777777"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Највећа дозвољена разлика између два узастопна подељка</w:t>
                  </w:r>
                </w:p>
                <w:p w14:paraId="59377BFA" w14:textId="77777777" w:rsidR="007B138F" w:rsidRPr="00767F56" w:rsidRDefault="00B44AA1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 xml:space="preserve">i=1 </w:t>
                  </w:r>
                  <w:r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c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m</w:t>
                  </w: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 xml:space="preserve"> </w:t>
                  </w:r>
                </w:p>
              </w:tc>
            </w:tr>
            <w:tr w:rsidR="00B44AA1" w:rsidRPr="00096662" w14:paraId="7E510042" w14:textId="77777777" w:rsidTr="00B44AA1">
              <w:trPr>
                <w:trHeight w:val="141"/>
              </w:trPr>
              <w:tc>
                <w:tcPr>
                  <w:tcW w:w="3114" w:type="dxa"/>
                  <w:vAlign w:val="center"/>
                </w:tcPr>
                <w:p w14:paraId="3AB1B352" w14:textId="77777777" w:rsidR="00B44AA1" w:rsidRPr="00B44AA1" w:rsidRDefault="00B44AA1" w:rsidP="00B44AA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Latn-RS"/>
                    </w:rPr>
                    <w:t>(cm)</w:t>
                  </w:r>
                </w:p>
              </w:tc>
              <w:tc>
                <w:tcPr>
                  <w:tcW w:w="5386" w:type="dxa"/>
                  <w:gridSpan w:val="4"/>
                  <w:vAlign w:val="center"/>
                </w:tcPr>
                <w:p w14:paraId="4E391114" w14:textId="77777777" w:rsidR="00B44AA1" w:rsidRPr="00767F56" w:rsidRDefault="00B44AA1" w:rsidP="00E135A2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(</w:t>
                  </w:r>
                  <w:r w:rsidR="00E135A2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 xml:space="preserve"> unit2 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)</w:t>
                  </w:r>
                </w:p>
              </w:tc>
            </w:tr>
            <w:tr w:rsidR="00082551" w:rsidRPr="00096662" w14:paraId="066704D7" w14:textId="77777777" w:rsidTr="000D4939">
              <w:trPr>
                <w:cantSplit/>
                <w:trHeight w:val="237"/>
              </w:trPr>
              <w:tc>
                <w:tcPr>
                  <w:tcW w:w="3114" w:type="dxa"/>
                  <w:vAlign w:val="center"/>
                </w:tcPr>
                <w:p w14:paraId="0483D592" w14:textId="77777777" w:rsidR="00082551" w:rsidRPr="00CC331E" w:rsidRDefault="0070437C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greska1</w:t>
                  </w:r>
                </w:p>
              </w:tc>
              <w:tc>
                <w:tcPr>
                  <w:tcW w:w="1300" w:type="dxa"/>
                </w:tcPr>
                <w:p w14:paraId="50A5039A" w14:textId="77777777" w:rsidR="00467678" w:rsidRPr="0086128E" w:rsidRDefault="0070437C" w:rsidP="0070437C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gp1</w:t>
                  </w:r>
                </w:p>
              </w:tc>
              <w:tc>
                <w:tcPr>
                  <w:tcW w:w="1300" w:type="dxa"/>
                  <w:vMerge w:val="restart"/>
                </w:tcPr>
                <w:p w14:paraId="6588024F" w14:textId="77777777" w:rsidR="00082551" w:rsidRPr="0086128E" w:rsidRDefault="0070437C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rd1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14:paraId="2DCD88F6" w14:textId="77777777" w:rsidR="00082551" w:rsidRPr="00A10EB8" w:rsidRDefault="0070437C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  <w:t>ndg2</w:t>
                  </w:r>
                </w:p>
              </w:tc>
              <w:tc>
                <w:tcPr>
                  <w:tcW w:w="1486" w:type="dxa"/>
                  <w:vMerge w:val="restart"/>
                  <w:vAlign w:val="center"/>
                </w:tcPr>
                <w:p w14:paraId="410C0D4C" w14:textId="77777777" w:rsidR="00082551" w:rsidRPr="00710574" w:rsidRDefault="0070437C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  <w:t>ndr1</w:t>
                  </w:r>
                </w:p>
              </w:tc>
            </w:tr>
            <w:tr w:rsidR="00082551" w:rsidRPr="00096662" w14:paraId="716DA721" w14:textId="77777777" w:rsidTr="009671E1">
              <w:trPr>
                <w:cantSplit/>
                <w:trHeight w:val="237"/>
              </w:trPr>
              <w:tc>
                <w:tcPr>
                  <w:tcW w:w="3114" w:type="dxa"/>
                </w:tcPr>
                <w:p w14:paraId="3931529F" w14:textId="77777777" w:rsidR="00082551" w:rsidRDefault="00F970ED" w:rsidP="000D7EFE">
                  <w:pPr>
                    <w:tabs>
                      <w:tab w:val="center" w:pos="1449"/>
                      <w:tab w:val="left" w:pos="2212"/>
                    </w:tabs>
                    <w:jc w:val="center"/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greska2</w:t>
                  </w:r>
                </w:p>
              </w:tc>
              <w:tc>
                <w:tcPr>
                  <w:tcW w:w="1300" w:type="dxa"/>
                </w:tcPr>
                <w:p w14:paraId="343B5F2D" w14:textId="77777777" w:rsidR="00082551" w:rsidRPr="0086128E" w:rsidRDefault="0070437C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gp2</w:t>
                  </w:r>
                </w:p>
              </w:tc>
              <w:tc>
                <w:tcPr>
                  <w:tcW w:w="1300" w:type="dxa"/>
                  <w:vMerge/>
                </w:tcPr>
                <w:p w14:paraId="64BF0AC7" w14:textId="77777777" w:rsidR="00082551" w:rsidRPr="0086128E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14:paraId="100D4E6F" w14:textId="77777777" w:rsidR="00082551" w:rsidRPr="00076D54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6986BF81" w14:textId="77777777" w:rsidR="00082551" w:rsidRPr="00076D54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082551" w:rsidRPr="00096662" w14:paraId="699B2EFF" w14:textId="77777777" w:rsidTr="009359BA">
              <w:trPr>
                <w:cantSplit/>
                <w:trHeight w:val="157"/>
              </w:trPr>
              <w:tc>
                <w:tcPr>
                  <w:tcW w:w="3114" w:type="dxa"/>
                </w:tcPr>
                <w:p w14:paraId="16B19314" w14:textId="77777777" w:rsidR="00082551" w:rsidRDefault="0070437C" w:rsidP="00082551">
                  <w:pPr>
                    <w:jc w:val="center"/>
                  </w:pPr>
                  <w:r>
                    <w:t>greska3</w:t>
                  </w:r>
                </w:p>
              </w:tc>
              <w:tc>
                <w:tcPr>
                  <w:tcW w:w="1300" w:type="dxa"/>
                </w:tcPr>
                <w:p w14:paraId="356423EF" w14:textId="77777777" w:rsidR="00082551" w:rsidRPr="0086128E" w:rsidRDefault="0070437C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gp3</w:t>
                  </w:r>
                </w:p>
              </w:tc>
              <w:tc>
                <w:tcPr>
                  <w:tcW w:w="1300" w:type="dxa"/>
                  <w:vMerge w:val="restart"/>
                </w:tcPr>
                <w:p w14:paraId="5DC34E1B" w14:textId="77777777" w:rsidR="00082551" w:rsidRPr="0086128E" w:rsidRDefault="0070437C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rd2</w:t>
                  </w:r>
                </w:p>
              </w:tc>
              <w:tc>
                <w:tcPr>
                  <w:tcW w:w="1300" w:type="dxa"/>
                  <w:vMerge/>
                </w:tcPr>
                <w:p w14:paraId="28984A2F" w14:textId="77777777" w:rsidR="00082551" w:rsidRPr="00767F56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7562C7E2" w14:textId="77777777" w:rsidR="00082551" w:rsidRPr="00767F56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082551" w:rsidRPr="00096662" w14:paraId="65B408C7" w14:textId="77777777" w:rsidTr="009671E1">
              <w:trPr>
                <w:cantSplit/>
                <w:trHeight w:val="251"/>
              </w:trPr>
              <w:tc>
                <w:tcPr>
                  <w:tcW w:w="3114" w:type="dxa"/>
                </w:tcPr>
                <w:p w14:paraId="0166DD42" w14:textId="77777777" w:rsidR="00082551" w:rsidRDefault="0070437C" w:rsidP="00082551">
                  <w:pPr>
                    <w:jc w:val="center"/>
                  </w:pPr>
                  <w:r>
                    <w:t>greska4</w:t>
                  </w:r>
                </w:p>
              </w:tc>
              <w:tc>
                <w:tcPr>
                  <w:tcW w:w="1300" w:type="dxa"/>
                </w:tcPr>
                <w:p w14:paraId="6242E0AD" w14:textId="77777777" w:rsidR="00082551" w:rsidRPr="0086128E" w:rsidRDefault="0070437C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gp4</w:t>
                  </w:r>
                </w:p>
              </w:tc>
              <w:tc>
                <w:tcPr>
                  <w:tcW w:w="1300" w:type="dxa"/>
                  <w:vMerge/>
                </w:tcPr>
                <w:p w14:paraId="3AB2336D" w14:textId="77777777" w:rsidR="00082551" w:rsidRPr="0086128E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14:paraId="616BB516" w14:textId="77777777" w:rsidR="00082551" w:rsidRPr="00767F56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7C0EFAAF" w14:textId="77777777" w:rsidR="00082551" w:rsidRPr="00767F56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082551" w:rsidRPr="00096662" w14:paraId="23851B69" w14:textId="77777777" w:rsidTr="009671E1">
              <w:trPr>
                <w:cantSplit/>
                <w:trHeight w:val="237"/>
              </w:trPr>
              <w:tc>
                <w:tcPr>
                  <w:tcW w:w="3114" w:type="dxa"/>
                </w:tcPr>
                <w:p w14:paraId="46C1A836" w14:textId="77777777" w:rsidR="00082551" w:rsidRDefault="0070437C" w:rsidP="00082551">
                  <w:pPr>
                    <w:jc w:val="center"/>
                  </w:pPr>
                  <w:r>
                    <w:t>greska5</w:t>
                  </w:r>
                </w:p>
              </w:tc>
              <w:tc>
                <w:tcPr>
                  <w:tcW w:w="1300" w:type="dxa"/>
                </w:tcPr>
                <w:p w14:paraId="0E5F0B5E" w14:textId="77777777" w:rsidR="00082551" w:rsidRPr="0086128E" w:rsidRDefault="0070437C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gp5</w:t>
                  </w:r>
                </w:p>
              </w:tc>
              <w:tc>
                <w:tcPr>
                  <w:tcW w:w="1300" w:type="dxa"/>
                  <w:vMerge w:val="restart"/>
                </w:tcPr>
                <w:p w14:paraId="6F43D044" w14:textId="77777777" w:rsidR="00082551" w:rsidRPr="0086128E" w:rsidRDefault="0070437C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rd3</w:t>
                  </w:r>
                </w:p>
              </w:tc>
              <w:tc>
                <w:tcPr>
                  <w:tcW w:w="1300" w:type="dxa"/>
                  <w:vMerge/>
                </w:tcPr>
                <w:p w14:paraId="1799A69C" w14:textId="77777777" w:rsidR="00082551" w:rsidRPr="00767F56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7C996358" w14:textId="77777777" w:rsidR="00082551" w:rsidRPr="00767F56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082551" w:rsidRPr="00096662" w14:paraId="40DCB2FF" w14:textId="77777777" w:rsidTr="009671E1">
              <w:trPr>
                <w:cantSplit/>
                <w:trHeight w:val="237"/>
              </w:trPr>
              <w:tc>
                <w:tcPr>
                  <w:tcW w:w="3114" w:type="dxa"/>
                </w:tcPr>
                <w:p w14:paraId="4479491C" w14:textId="77777777" w:rsidR="00082551" w:rsidRDefault="0070437C" w:rsidP="00082551">
                  <w:pPr>
                    <w:jc w:val="center"/>
                  </w:pPr>
                  <w:r>
                    <w:t>greska6</w:t>
                  </w:r>
                </w:p>
              </w:tc>
              <w:tc>
                <w:tcPr>
                  <w:tcW w:w="1300" w:type="dxa"/>
                </w:tcPr>
                <w:p w14:paraId="7BF69953" w14:textId="77777777" w:rsidR="00082551" w:rsidRPr="0086128E" w:rsidRDefault="0070437C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gp6</w:t>
                  </w:r>
                </w:p>
              </w:tc>
              <w:tc>
                <w:tcPr>
                  <w:tcW w:w="1300" w:type="dxa"/>
                  <w:vMerge/>
                </w:tcPr>
                <w:p w14:paraId="3E650368" w14:textId="77777777" w:rsidR="00082551" w:rsidRPr="0086128E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14:paraId="4440892B" w14:textId="77777777" w:rsidR="00082551" w:rsidRPr="00767F56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7ADB0F09" w14:textId="77777777" w:rsidR="00082551" w:rsidRPr="00767F56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082551" w:rsidRPr="00096662" w14:paraId="65D1FEDB" w14:textId="77777777" w:rsidTr="00467678">
              <w:trPr>
                <w:cantSplit/>
                <w:trHeight w:val="133"/>
              </w:trPr>
              <w:tc>
                <w:tcPr>
                  <w:tcW w:w="3114" w:type="dxa"/>
                </w:tcPr>
                <w:p w14:paraId="6DCBBBAC" w14:textId="77777777" w:rsidR="00082551" w:rsidRDefault="0070437C" w:rsidP="00082551">
                  <w:pPr>
                    <w:jc w:val="center"/>
                  </w:pPr>
                  <w:r>
                    <w:t>greska7</w:t>
                  </w:r>
                </w:p>
              </w:tc>
              <w:tc>
                <w:tcPr>
                  <w:tcW w:w="1300" w:type="dxa"/>
                </w:tcPr>
                <w:p w14:paraId="3BEBA9EC" w14:textId="77777777" w:rsidR="00082551" w:rsidRPr="0086128E" w:rsidRDefault="0070437C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gp7</w:t>
                  </w:r>
                </w:p>
              </w:tc>
              <w:tc>
                <w:tcPr>
                  <w:tcW w:w="1300" w:type="dxa"/>
                  <w:vMerge w:val="restart"/>
                </w:tcPr>
                <w:p w14:paraId="5AE2A710" w14:textId="77777777" w:rsidR="00082551" w:rsidRPr="009359BA" w:rsidRDefault="00F970ED" w:rsidP="009359BA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rd4</w:t>
                  </w:r>
                </w:p>
              </w:tc>
              <w:tc>
                <w:tcPr>
                  <w:tcW w:w="1300" w:type="dxa"/>
                  <w:vMerge/>
                </w:tcPr>
                <w:p w14:paraId="442FF2F8" w14:textId="77777777" w:rsidR="00082551" w:rsidRPr="00076D54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7E88EBFB" w14:textId="77777777" w:rsidR="00082551" w:rsidRPr="00076D54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082551" w:rsidRPr="00096662" w14:paraId="1B80E303" w14:textId="77777777" w:rsidTr="00B44AA1">
              <w:trPr>
                <w:cantSplit/>
                <w:trHeight w:val="237"/>
              </w:trPr>
              <w:tc>
                <w:tcPr>
                  <w:tcW w:w="3114" w:type="dxa"/>
                </w:tcPr>
                <w:p w14:paraId="442B0F5E" w14:textId="77777777" w:rsidR="00082551" w:rsidRDefault="0070437C" w:rsidP="00082551">
                  <w:pPr>
                    <w:jc w:val="center"/>
                  </w:pPr>
                  <w:r>
                    <w:t>greska8</w:t>
                  </w:r>
                </w:p>
              </w:tc>
              <w:tc>
                <w:tcPr>
                  <w:tcW w:w="1300" w:type="dxa"/>
                </w:tcPr>
                <w:p w14:paraId="42F973FF" w14:textId="77777777" w:rsidR="00082551" w:rsidRPr="0086128E" w:rsidRDefault="0070437C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gp8</w:t>
                  </w:r>
                </w:p>
              </w:tc>
              <w:tc>
                <w:tcPr>
                  <w:tcW w:w="1300" w:type="dxa"/>
                  <w:vMerge/>
                </w:tcPr>
                <w:p w14:paraId="76E3D839" w14:textId="77777777" w:rsidR="00082551" w:rsidRPr="0086128E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14:paraId="1DEAF3B4" w14:textId="77777777" w:rsidR="00082551" w:rsidRPr="00076D54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5993F091" w14:textId="77777777" w:rsidR="00082551" w:rsidRPr="00076D54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</w:tbl>
          <w:p w14:paraId="3A91B8FD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0372A605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6057B4B4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1FBC41A6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142F3222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71A2F7FF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1410F3F1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696B133B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4BCD9E7E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2A461C5E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5EBB1EC2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4B97E5CC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1D579D7A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4541070B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6AB813E6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32E055C4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634719AA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39B08A51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44B70D0F" w14:textId="77777777" w:rsidR="007B138F" w:rsidRPr="00082551" w:rsidRDefault="007B138F" w:rsidP="007B138F">
            <w:pPr>
              <w:jc w:val="center"/>
              <w:rPr>
                <w:rFonts w:ascii="Times New Roman" w:hAnsi="Times New Roman"/>
                <w:b/>
                <w:lang w:val="sr-Latn-RS"/>
              </w:rPr>
            </w:pPr>
          </w:p>
          <w:p w14:paraId="3D7CC4CD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7696C9D5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Strana 2</w:t>
            </w:r>
          </w:p>
          <w:p w14:paraId="11C9D6A9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073CC2A0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41033490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33045A3F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4906E5DF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28AD84B0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23C82443" w14:textId="77777777" w:rsidR="007B138F" w:rsidRPr="00BD2393" w:rsidRDefault="007B138F" w:rsidP="007B138F">
            <w:pPr>
              <w:rPr>
                <w:rFonts w:ascii="Times New Roman" w:hAnsi="Times New Roman"/>
                <w:lang w:val="sr-Cyrl-RS"/>
              </w:rPr>
            </w:pPr>
          </w:p>
          <w:tbl>
            <w:tblPr>
              <w:tblpPr w:leftFromText="180" w:rightFromText="180" w:vertAnchor="page" w:horzAnchor="margin" w:tblpXSpec="center" w:tblpY="53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279"/>
              <w:gridCol w:w="1300"/>
              <w:gridCol w:w="1302"/>
            </w:tblGrid>
            <w:tr w:rsidR="007B138F" w:rsidRPr="00096662" w14:paraId="38D3491E" w14:textId="77777777" w:rsidTr="00B44AA1">
              <w:trPr>
                <w:trHeight w:val="411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14:paraId="5023ED63" w14:textId="77777777"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Називна мера</w:t>
                  </w:r>
                </w:p>
              </w:tc>
              <w:tc>
                <w:tcPr>
                  <w:tcW w:w="1300" w:type="dxa"/>
                  <w:shd w:val="clear" w:color="auto" w:fill="auto"/>
                  <w:vAlign w:val="center"/>
                </w:tcPr>
                <w:p w14:paraId="0D56E102" w14:textId="77777777"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Одступање од називне мере</w:t>
                  </w:r>
                </w:p>
              </w:tc>
              <w:tc>
                <w:tcPr>
                  <w:tcW w:w="1302" w:type="dxa"/>
                  <w:shd w:val="clear" w:color="auto" w:fill="auto"/>
                </w:tcPr>
                <w:p w14:paraId="5902CEBC" w14:textId="77777777"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НДГ</w:t>
                  </w:r>
                </w:p>
                <w:p w14:paraId="5BC1E74D" w14:textId="77777777"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B44AA1" w:rsidRPr="00096662" w14:paraId="42A87641" w14:textId="77777777" w:rsidTr="00B44AA1">
              <w:trPr>
                <w:cantSplit/>
                <w:trHeight w:val="237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14:paraId="1CA8DD11" w14:textId="77777777" w:rsidR="00B44AA1" w:rsidRPr="00B44AA1" w:rsidRDefault="00B44AA1" w:rsidP="00B44AA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Latn-RS"/>
                    </w:rPr>
                    <w:t>(cm)</w:t>
                  </w:r>
                </w:p>
              </w:tc>
              <w:tc>
                <w:tcPr>
                  <w:tcW w:w="2602" w:type="dxa"/>
                  <w:gridSpan w:val="2"/>
                  <w:shd w:val="clear" w:color="auto" w:fill="auto"/>
                  <w:vAlign w:val="center"/>
                </w:tcPr>
                <w:p w14:paraId="15358E80" w14:textId="77777777" w:rsidR="00B44AA1" w:rsidRPr="00767F56" w:rsidRDefault="00B44AA1" w:rsidP="00E135A2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(</w:t>
                  </w:r>
                  <w:r w:rsidR="00E135A2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 xml:space="preserve"> unit3 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)</w:t>
                  </w:r>
                </w:p>
              </w:tc>
            </w:tr>
            <w:tr w:rsidR="007B138F" w:rsidRPr="00096662" w14:paraId="27F07E50" w14:textId="77777777" w:rsidTr="00B44AA1">
              <w:trPr>
                <w:cantSplit/>
                <w:trHeight w:val="237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14:paraId="53CD6677" w14:textId="77777777" w:rsidR="007B138F" w:rsidRPr="00767F56" w:rsidRDefault="0054173E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20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14:paraId="09E0CEAE" w14:textId="77777777" w:rsidR="00467678" w:rsidRPr="00082551" w:rsidRDefault="001F416B" w:rsidP="00467678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lang w:val="sr-Latn-RS"/>
                    </w:rPr>
                    <w:t>odstupanje6</w:t>
                  </w:r>
                </w:p>
              </w:tc>
              <w:tc>
                <w:tcPr>
                  <w:tcW w:w="1302" w:type="dxa"/>
                  <w:vMerge w:val="restart"/>
                  <w:shd w:val="clear" w:color="auto" w:fill="auto"/>
                  <w:vAlign w:val="center"/>
                </w:tcPr>
                <w:p w14:paraId="1065AED3" w14:textId="77777777" w:rsidR="007B138F" w:rsidRPr="00707446" w:rsidRDefault="001F416B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  <w:t>ndg3</w:t>
                  </w:r>
                </w:p>
              </w:tc>
            </w:tr>
            <w:tr w:rsidR="00710574" w:rsidRPr="00096662" w14:paraId="4ACA834D" w14:textId="77777777" w:rsidTr="00B44AA1">
              <w:trPr>
                <w:cantSplit/>
                <w:trHeight w:val="251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14:paraId="502A9C9A" w14:textId="77777777" w:rsidR="00710574" w:rsidRPr="00767F56" w:rsidRDefault="00710574" w:rsidP="0071057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40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14:paraId="0DC69C1C" w14:textId="77777777" w:rsidR="00710574" w:rsidRPr="00082551" w:rsidRDefault="001F416B" w:rsidP="00710574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odstupanje7</w:t>
                  </w:r>
                </w:p>
              </w:tc>
              <w:tc>
                <w:tcPr>
                  <w:tcW w:w="1302" w:type="dxa"/>
                  <w:vMerge/>
                  <w:shd w:val="clear" w:color="auto" w:fill="auto"/>
                  <w:vAlign w:val="bottom"/>
                </w:tcPr>
                <w:p w14:paraId="175FA1AF" w14:textId="77777777" w:rsidR="00710574" w:rsidRPr="00707446" w:rsidRDefault="00710574" w:rsidP="0071057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</w:p>
              </w:tc>
            </w:tr>
            <w:tr w:rsidR="00710574" w:rsidRPr="00096662" w14:paraId="5A1BA1A9" w14:textId="77777777" w:rsidTr="00B44AA1">
              <w:trPr>
                <w:cantSplit/>
                <w:trHeight w:val="237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14:paraId="561BFAD0" w14:textId="77777777" w:rsidR="00710574" w:rsidRPr="00767F56" w:rsidRDefault="00710574" w:rsidP="0071057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60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14:paraId="0A71CF3D" w14:textId="77777777" w:rsidR="00082551" w:rsidRPr="00082551" w:rsidRDefault="001F416B" w:rsidP="00082551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odstupanje8</w:t>
                  </w:r>
                </w:p>
              </w:tc>
              <w:tc>
                <w:tcPr>
                  <w:tcW w:w="1302" w:type="dxa"/>
                  <w:vMerge/>
                  <w:shd w:val="clear" w:color="auto" w:fill="auto"/>
                  <w:vAlign w:val="bottom"/>
                </w:tcPr>
                <w:p w14:paraId="4B280A30" w14:textId="77777777" w:rsidR="00710574" w:rsidRPr="00707446" w:rsidRDefault="00710574" w:rsidP="0071057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710574" w:rsidRPr="00096662" w14:paraId="44A7B049" w14:textId="77777777" w:rsidTr="00B44AA1">
              <w:trPr>
                <w:cantSplit/>
                <w:trHeight w:val="237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14:paraId="7115C282" w14:textId="77777777" w:rsidR="00710574" w:rsidRPr="00767F56" w:rsidRDefault="00710574" w:rsidP="0071057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80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14:paraId="6AD3E791" w14:textId="77777777" w:rsidR="00710574" w:rsidRPr="00082551" w:rsidRDefault="001F416B" w:rsidP="00710574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odstupanje9</w:t>
                  </w:r>
                </w:p>
              </w:tc>
              <w:tc>
                <w:tcPr>
                  <w:tcW w:w="1302" w:type="dxa"/>
                  <w:vMerge/>
                  <w:shd w:val="clear" w:color="auto" w:fill="auto"/>
                  <w:vAlign w:val="bottom"/>
                </w:tcPr>
                <w:p w14:paraId="5E6786B5" w14:textId="77777777" w:rsidR="00710574" w:rsidRPr="00707446" w:rsidRDefault="00710574" w:rsidP="0071057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</w:p>
              </w:tc>
            </w:tr>
            <w:tr w:rsidR="00710574" w:rsidRPr="00096662" w14:paraId="2186C08B" w14:textId="77777777" w:rsidTr="00B44AA1">
              <w:trPr>
                <w:cantSplit/>
                <w:trHeight w:val="251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14:paraId="7022B4E3" w14:textId="77777777" w:rsidR="00710574" w:rsidRPr="00767F56" w:rsidRDefault="00710574" w:rsidP="0071057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100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14:paraId="7E825688" w14:textId="77777777" w:rsidR="00710574" w:rsidRPr="00082551" w:rsidRDefault="00560543" w:rsidP="00710574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Odstupanje10</w:t>
                  </w:r>
                </w:p>
              </w:tc>
              <w:tc>
                <w:tcPr>
                  <w:tcW w:w="1302" w:type="dxa"/>
                  <w:vMerge/>
                  <w:shd w:val="clear" w:color="auto" w:fill="auto"/>
                  <w:vAlign w:val="bottom"/>
                </w:tcPr>
                <w:p w14:paraId="693E992A" w14:textId="77777777" w:rsidR="00710574" w:rsidRPr="00707446" w:rsidRDefault="00710574" w:rsidP="0071057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</w:tbl>
          <w:p w14:paraId="499557A2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014FB21B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69705786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15DAA5D8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00191F92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5EDCDE2F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5A44891D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124D156C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323B9BB0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33D08568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619AB1C8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06A33F0B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tbl>
            <w:tblPr>
              <w:tblpPr w:leftFromText="180" w:rightFromText="180" w:vertAnchor="page" w:horzAnchor="margin" w:tblpXSpec="center" w:tblpY="3547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3097"/>
              <w:gridCol w:w="17"/>
              <w:gridCol w:w="1300"/>
              <w:gridCol w:w="1300"/>
              <w:gridCol w:w="1300"/>
              <w:gridCol w:w="1486"/>
            </w:tblGrid>
            <w:tr w:rsidR="007B138F" w:rsidRPr="00096662" w14:paraId="171AD86E" w14:textId="77777777" w:rsidTr="00B44AA1">
              <w:trPr>
                <w:trHeight w:val="1266"/>
              </w:trPr>
              <w:tc>
                <w:tcPr>
                  <w:tcW w:w="3114" w:type="dxa"/>
                  <w:gridSpan w:val="2"/>
                  <w:vAlign w:val="center"/>
                </w:tcPr>
                <w:p w14:paraId="3FB6465D" w14:textId="77777777"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Изабрани подељак скале</w:t>
                  </w:r>
                </w:p>
                <w:p w14:paraId="4EB62E8F" w14:textId="77777777" w:rsidR="007B138F" w:rsidRPr="00E1026C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</w:pPr>
                </w:p>
              </w:tc>
              <w:tc>
                <w:tcPr>
                  <w:tcW w:w="1300" w:type="dxa"/>
                </w:tcPr>
                <w:p w14:paraId="3E24F672" w14:textId="77777777"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Грешка подељка</w:t>
                  </w:r>
                </w:p>
                <w:p w14:paraId="2B0F4CBB" w14:textId="77777777"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</w:tcPr>
                <w:p w14:paraId="04FF6932" w14:textId="77777777"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Разлика дужине два узастопна подељка</w:t>
                  </w:r>
                </w:p>
                <w:p w14:paraId="55734CAC" w14:textId="77777777"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</w:tcPr>
                <w:p w14:paraId="43515473" w14:textId="77777777"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НДГ</w:t>
                  </w: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 xml:space="preserve"> </w:t>
                  </w: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 xml:space="preserve">Подељак дужине </w:t>
                  </w:r>
                </w:p>
                <w:p w14:paraId="2221A42F" w14:textId="77777777" w:rsidR="007B138F" w:rsidRPr="00F77568" w:rsidRDefault="00B44AA1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 xml:space="preserve">i=1 </w:t>
                  </w:r>
                  <w:r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c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m</w:t>
                  </w:r>
                </w:p>
              </w:tc>
              <w:tc>
                <w:tcPr>
                  <w:tcW w:w="1486" w:type="dxa"/>
                </w:tcPr>
                <w:p w14:paraId="7FA461D5" w14:textId="77777777"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Највећа дозвољена разлика између два узастопна подељка</w:t>
                  </w:r>
                </w:p>
                <w:p w14:paraId="604A2283" w14:textId="77777777" w:rsidR="007B138F" w:rsidRPr="00767F56" w:rsidRDefault="00B44AA1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 xml:space="preserve">i=1 </w:t>
                  </w:r>
                  <w:r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c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m</w:t>
                  </w: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 xml:space="preserve"> </w:t>
                  </w:r>
                </w:p>
              </w:tc>
            </w:tr>
            <w:tr w:rsidR="00B44AA1" w:rsidRPr="00096662" w14:paraId="5607DEEF" w14:textId="77777777" w:rsidTr="00CC331E">
              <w:trPr>
                <w:trHeight w:val="196"/>
              </w:trPr>
              <w:tc>
                <w:tcPr>
                  <w:tcW w:w="3097" w:type="dxa"/>
                  <w:vAlign w:val="center"/>
                </w:tcPr>
                <w:p w14:paraId="7BEDA975" w14:textId="77777777" w:rsidR="00B44AA1" w:rsidRPr="00B44AA1" w:rsidRDefault="00B44AA1" w:rsidP="00B44AA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Latn-RS"/>
                    </w:rPr>
                    <w:t>(cm)</w:t>
                  </w:r>
                </w:p>
              </w:tc>
              <w:tc>
                <w:tcPr>
                  <w:tcW w:w="5403" w:type="dxa"/>
                  <w:gridSpan w:val="5"/>
                  <w:vAlign w:val="center"/>
                </w:tcPr>
                <w:p w14:paraId="678AE1DE" w14:textId="77777777" w:rsidR="00B44AA1" w:rsidRPr="00767F56" w:rsidRDefault="00B44AA1" w:rsidP="00E135A2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(</w:t>
                  </w:r>
                  <w:r w:rsidR="00E135A2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 xml:space="preserve"> unit4 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)</w:t>
                  </w:r>
                </w:p>
              </w:tc>
            </w:tr>
            <w:tr w:rsidR="007B138F" w:rsidRPr="00096662" w14:paraId="36988E8F" w14:textId="77777777" w:rsidTr="00B44AA1">
              <w:trPr>
                <w:cantSplit/>
                <w:trHeight w:val="237"/>
              </w:trPr>
              <w:tc>
                <w:tcPr>
                  <w:tcW w:w="3114" w:type="dxa"/>
                  <w:gridSpan w:val="2"/>
                  <w:vAlign w:val="center"/>
                </w:tcPr>
                <w:p w14:paraId="07005623" w14:textId="77777777" w:rsidR="007B138F" w:rsidRPr="00CC331E" w:rsidRDefault="008F5E30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Greska9</w:t>
                  </w:r>
                </w:p>
              </w:tc>
              <w:tc>
                <w:tcPr>
                  <w:tcW w:w="1300" w:type="dxa"/>
                </w:tcPr>
                <w:p w14:paraId="32F531FD" w14:textId="77777777" w:rsidR="007B138F" w:rsidRPr="00CC24FA" w:rsidRDefault="00B31A35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Gp9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14:paraId="038B965F" w14:textId="77777777" w:rsidR="007B138F" w:rsidRPr="00CC24FA" w:rsidRDefault="001F416B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rd5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14:paraId="1D147DBA" w14:textId="77777777" w:rsidR="007B138F" w:rsidRPr="00A10EB8" w:rsidRDefault="001F416B" w:rsidP="00B44AA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  <w:t>ndg4</w:t>
                  </w:r>
                </w:p>
              </w:tc>
              <w:tc>
                <w:tcPr>
                  <w:tcW w:w="1486" w:type="dxa"/>
                  <w:vMerge w:val="restart"/>
                  <w:vAlign w:val="center"/>
                </w:tcPr>
                <w:p w14:paraId="3627F96D" w14:textId="77777777" w:rsidR="007B138F" w:rsidRPr="00710574" w:rsidRDefault="001F416B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  <w:t>ndr2</w:t>
                  </w:r>
                </w:p>
              </w:tc>
            </w:tr>
            <w:tr w:rsidR="007B138F" w:rsidRPr="00096662" w14:paraId="50DAEA15" w14:textId="77777777" w:rsidTr="00B44AA1">
              <w:trPr>
                <w:cantSplit/>
                <w:trHeight w:val="237"/>
              </w:trPr>
              <w:tc>
                <w:tcPr>
                  <w:tcW w:w="3114" w:type="dxa"/>
                  <w:gridSpan w:val="2"/>
                  <w:vAlign w:val="center"/>
                </w:tcPr>
                <w:p w14:paraId="15A1D420" w14:textId="77777777" w:rsidR="007B138F" w:rsidRPr="00CC331E" w:rsidRDefault="00B31A35" w:rsidP="001F416B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Greska10</w:t>
                  </w:r>
                </w:p>
              </w:tc>
              <w:tc>
                <w:tcPr>
                  <w:tcW w:w="1300" w:type="dxa"/>
                </w:tcPr>
                <w:p w14:paraId="7C5390BC" w14:textId="77777777" w:rsidR="007B138F" w:rsidRPr="00CC24FA" w:rsidRDefault="00B31A35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Gp10</w:t>
                  </w:r>
                </w:p>
              </w:tc>
              <w:tc>
                <w:tcPr>
                  <w:tcW w:w="1300" w:type="dxa"/>
                  <w:vMerge/>
                  <w:vAlign w:val="center"/>
                </w:tcPr>
                <w:p w14:paraId="2CE47695" w14:textId="77777777" w:rsidR="007B138F" w:rsidRPr="00076D54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14:paraId="53A5F663" w14:textId="77777777" w:rsidR="007B138F" w:rsidRPr="00076D54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20EA2003" w14:textId="77777777" w:rsidR="007B138F" w:rsidRPr="00076D54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7B138F" w:rsidRPr="00096662" w14:paraId="5DD9BFB6" w14:textId="77777777" w:rsidTr="00B44AA1">
              <w:trPr>
                <w:cantSplit/>
                <w:trHeight w:val="237"/>
              </w:trPr>
              <w:tc>
                <w:tcPr>
                  <w:tcW w:w="3114" w:type="dxa"/>
                  <w:gridSpan w:val="2"/>
                  <w:vAlign w:val="center"/>
                </w:tcPr>
                <w:p w14:paraId="7952FD0B" w14:textId="77777777" w:rsidR="007B138F" w:rsidRPr="00CC331E" w:rsidRDefault="00B31A35" w:rsidP="00E16EF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Greska11</w:t>
                  </w:r>
                </w:p>
              </w:tc>
              <w:tc>
                <w:tcPr>
                  <w:tcW w:w="1300" w:type="dxa"/>
                </w:tcPr>
                <w:p w14:paraId="7FC291E4" w14:textId="77777777" w:rsidR="007B138F" w:rsidRPr="00FB7D5D" w:rsidRDefault="00B31A35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Gp11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14:paraId="6663E49E" w14:textId="77777777" w:rsidR="007B138F" w:rsidRPr="00FB7D5D" w:rsidRDefault="001F416B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rd6</w:t>
                  </w:r>
                </w:p>
              </w:tc>
              <w:tc>
                <w:tcPr>
                  <w:tcW w:w="1300" w:type="dxa"/>
                  <w:vMerge/>
                </w:tcPr>
                <w:p w14:paraId="214666EE" w14:textId="77777777"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24E770A9" w14:textId="77777777"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7B138F" w:rsidRPr="00096662" w14:paraId="2C19861F" w14:textId="77777777" w:rsidTr="00B44AA1">
              <w:trPr>
                <w:cantSplit/>
                <w:trHeight w:val="251"/>
              </w:trPr>
              <w:tc>
                <w:tcPr>
                  <w:tcW w:w="3114" w:type="dxa"/>
                  <w:gridSpan w:val="2"/>
                </w:tcPr>
                <w:p w14:paraId="059C8B6D" w14:textId="77777777" w:rsidR="007B138F" w:rsidRPr="00707446" w:rsidRDefault="00B31A35" w:rsidP="00E16EFC">
                  <w:pPr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Greska12</w:t>
                  </w:r>
                </w:p>
              </w:tc>
              <w:tc>
                <w:tcPr>
                  <w:tcW w:w="1300" w:type="dxa"/>
                </w:tcPr>
                <w:p w14:paraId="619D940F" w14:textId="77777777" w:rsidR="007B138F" w:rsidRPr="00CC331E" w:rsidRDefault="00B31A35" w:rsidP="00AA3AE2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Gp12</w:t>
                  </w:r>
                </w:p>
              </w:tc>
              <w:tc>
                <w:tcPr>
                  <w:tcW w:w="1300" w:type="dxa"/>
                  <w:vMerge/>
                  <w:vAlign w:val="center"/>
                </w:tcPr>
                <w:p w14:paraId="7545FDE1" w14:textId="77777777" w:rsidR="007B138F" w:rsidRPr="00CC24FA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14:paraId="1929994D" w14:textId="77777777"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6BEADC7D" w14:textId="77777777"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7B138F" w:rsidRPr="00096662" w14:paraId="0822BB4D" w14:textId="77777777" w:rsidTr="00B44AA1">
              <w:trPr>
                <w:cantSplit/>
                <w:trHeight w:val="237"/>
              </w:trPr>
              <w:tc>
                <w:tcPr>
                  <w:tcW w:w="3114" w:type="dxa"/>
                  <w:gridSpan w:val="2"/>
                  <w:vAlign w:val="center"/>
                </w:tcPr>
                <w:p w14:paraId="6A3B1D83" w14:textId="77777777" w:rsidR="00B44AA1" w:rsidRPr="00B44AA1" w:rsidRDefault="00560543" w:rsidP="001F416B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Greska13</w:t>
                  </w:r>
                </w:p>
              </w:tc>
              <w:tc>
                <w:tcPr>
                  <w:tcW w:w="1300" w:type="dxa"/>
                </w:tcPr>
                <w:p w14:paraId="78E82B04" w14:textId="77777777" w:rsidR="007B138F" w:rsidRPr="00CC24FA" w:rsidRDefault="00082D1A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Gp13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14:paraId="7DC71F07" w14:textId="77777777" w:rsidR="007B138F" w:rsidRPr="00CC24FA" w:rsidRDefault="001F416B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rd7</w:t>
                  </w:r>
                </w:p>
              </w:tc>
              <w:tc>
                <w:tcPr>
                  <w:tcW w:w="1300" w:type="dxa"/>
                  <w:vMerge/>
                </w:tcPr>
                <w:p w14:paraId="5AFE4302" w14:textId="77777777"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675D7A1E" w14:textId="77777777"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7B138F" w:rsidRPr="00096662" w14:paraId="330A3DD7" w14:textId="77777777" w:rsidTr="00B44AA1">
              <w:trPr>
                <w:cantSplit/>
                <w:trHeight w:val="237"/>
              </w:trPr>
              <w:tc>
                <w:tcPr>
                  <w:tcW w:w="3114" w:type="dxa"/>
                  <w:gridSpan w:val="2"/>
                  <w:vAlign w:val="center"/>
                </w:tcPr>
                <w:p w14:paraId="377829C0" w14:textId="77777777" w:rsidR="007B138F" w:rsidRPr="00CC331E" w:rsidRDefault="00560543" w:rsidP="00E16EF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Greska14</w:t>
                  </w:r>
                </w:p>
              </w:tc>
              <w:tc>
                <w:tcPr>
                  <w:tcW w:w="1300" w:type="dxa"/>
                </w:tcPr>
                <w:p w14:paraId="17E68E1C" w14:textId="77777777" w:rsidR="007B138F" w:rsidRPr="00CC24FA" w:rsidRDefault="00082D1A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Gp14</w:t>
                  </w:r>
                </w:p>
              </w:tc>
              <w:tc>
                <w:tcPr>
                  <w:tcW w:w="1300" w:type="dxa"/>
                  <w:vMerge/>
                  <w:vAlign w:val="center"/>
                </w:tcPr>
                <w:p w14:paraId="02E6761B" w14:textId="77777777" w:rsidR="007B138F" w:rsidRPr="00CC24FA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14:paraId="5E4DAA8C" w14:textId="77777777"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6494944D" w14:textId="77777777"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7B138F" w:rsidRPr="00096662" w14:paraId="310E98F8" w14:textId="77777777" w:rsidTr="00B44AA1">
              <w:trPr>
                <w:cantSplit/>
                <w:trHeight w:val="251"/>
              </w:trPr>
              <w:tc>
                <w:tcPr>
                  <w:tcW w:w="3114" w:type="dxa"/>
                  <w:gridSpan w:val="2"/>
                  <w:vAlign w:val="center"/>
                </w:tcPr>
                <w:p w14:paraId="2AF34237" w14:textId="77777777" w:rsidR="007B138F" w:rsidRPr="00CC331E" w:rsidRDefault="00560543" w:rsidP="00E16EF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Greska15</w:t>
                  </w:r>
                </w:p>
              </w:tc>
              <w:tc>
                <w:tcPr>
                  <w:tcW w:w="1300" w:type="dxa"/>
                </w:tcPr>
                <w:p w14:paraId="513FFB0A" w14:textId="77777777" w:rsidR="007B138F" w:rsidRPr="00FB7D5D" w:rsidRDefault="00082D1A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Gp15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14:paraId="1E8E9E47" w14:textId="77777777" w:rsidR="007B138F" w:rsidRPr="00FB7D5D" w:rsidRDefault="001F416B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rd8</w:t>
                  </w:r>
                </w:p>
              </w:tc>
              <w:tc>
                <w:tcPr>
                  <w:tcW w:w="1300" w:type="dxa"/>
                  <w:vMerge/>
                </w:tcPr>
                <w:p w14:paraId="605AD5FE" w14:textId="77777777" w:rsidR="007B138F" w:rsidRPr="00076D54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17D06710" w14:textId="77777777" w:rsidR="007B138F" w:rsidRPr="00076D54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7B138F" w:rsidRPr="00096662" w14:paraId="268B3E1B" w14:textId="77777777" w:rsidTr="00B44AA1">
              <w:trPr>
                <w:cantSplit/>
                <w:trHeight w:val="237"/>
              </w:trPr>
              <w:tc>
                <w:tcPr>
                  <w:tcW w:w="3114" w:type="dxa"/>
                  <w:gridSpan w:val="2"/>
                </w:tcPr>
                <w:p w14:paraId="180F38DD" w14:textId="77777777" w:rsidR="007B138F" w:rsidRPr="00707446" w:rsidRDefault="00560543" w:rsidP="00E16EFC">
                  <w:pPr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Greska16</w:t>
                  </w:r>
                </w:p>
              </w:tc>
              <w:tc>
                <w:tcPr>
                  <w:tcW w:w="1300" w:type="dxa"/>
                </w:tcPr>
                <w:p w14:paraId="1B0536CD" w14:textId="77777777" w:rsidR="007B138F" w:rsidRPr="00CC331E" w:rsidRDefault="00082D1A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Gp16</w:t>
                  </w:r>
                </w:p>
              </w:tc>
              <w:tc>
                <w:tcPr>
                  <w:tcW w:w="1300" w:type="dxa"/>
                  <w:vMerge/>
                </w:tcPr>
                <w:p w14:paraId="32141903" w14:textId="77777777" w:rsidR="007B138F" w:rsidRPr="00076D54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14:paraId="481046F4" w14:textId="77777777" w:rsidR="007B138F" w:rsidRPr="00076D54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337EE7B1" w14:textId="77777777" w:rsidR="007B138F" w:rsidRPr="00076D54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</w:tbl>
          <w:p w14:paraId="46DA4C41" w14:textId="77777777" w:rsidR="007B138F" w:rsidRPr="004634F3" w:rsidRDefault="007B138F" w:rsidP="007B138F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</w:rPr>
            </w:pPr>
          </w:p>
          <w:p w14:paraId="3FAC272A" w14:textId="77777777" w:rsidR="007B138F" w:rsidRDefault="007B138F" w:rsidP="007B138F">
            <w:pPr>
              <w:pStyle w:val="Heading4"/>
            </w:pPr>
          </w:p>
          <w:p w14:paraId="4A675006" w14:textId="77777777" w:rsidR="007B138F" w:rsidRDefault="007B138F" w:rsidP="007B138F"/>
          <w:p w14:paraId="7875C0E1" w14:textId="77777777" w:rsidR="007B138F" w:rsidRDefault="007B138F" w:rsidP="007B138F"/>
          <w:p w14:paraId="58757B9C" w14:textId="77777777" w:rsidR="007B138F" w:rsidRDefault="007B138F" w:rsidP="007B138F"/>
          <w:p w14:paraId="2E1403E3" w14:textId="77777777" w:rsidR="007B138F" w:rsidRDefault="007B138F" w:rsidP="007B138F"/>
          <w:p w14:paraId="50E5EABD" w14:textId="77777777" w:rsidR="007B138F" w:rsidRDefault="007B138F" w:rsidP="007B138F"/>
          <w:p w14:paraId="1F6B353F" w14:textId="77777777" w:rsidR="007B138F" w:rsidRDefault="007B138F" w:rsidP="007B138F"/>
          <w:p w14:paraId="6EE66A88" w14:textId="77777777" w:rsidR="007B138F" w:rsidRDefault="007B138F" w:rsidP="007B138F"/>
          <w:p w14:paraId="1891C989" w14:textId="77777777" w:rsidR="00513F15" w:rsidRDefault="00513F15" w:rsidP="00902DF6">
            <w:pPr>
              <w:pStyle w:val="Heading4"/>
            </w:pPr>
          </w:p>
        </w:tc>
      </w:tr>
      <w:tr w:rsidR="0086128E" w:rsidRPr="004634F3" w14:paraId="1EEAAC1F" w14:textId="77777777" w:rsidTr="0086128E">
        <w:tblPrEx>
          <w:tblCellMar>
            <w:left w:w="28" w:type="dxa"/>
            <w:right w:w="28" w:type="dxa"/>
          </w:tblCellMar>
        </w:tblPrEx>
        <w:trPr>
          <w:trHeight w:val="381"/>
        </w:trPr>
        <w:tc>
          <w:tcPr>
            <w:tcW w:w="1985" w:type="dxa"/>
            <w:vMerge w:val="restart"/>
            <w:shd w:val="clear" w:color="auto" w:fill="F2F2F2"/>
          </w:tcPr>
          <w:p w14:paraId="4B195C47" w14:textId="77777777" w:rsidR="0086128E" w:rsidRPr="004634F3" w:rsidRDefault="0086128E" w:rsidP="0086128E">
            <w:pPr>
              <w:spacing w:line="276" w:lineRule="auto"/>
              <w:ind w:left="1673" w:hanging="1673"/>
              <w:rPr>
                <w:rFonts w:ascii="Times New Roman" w:hAnsi="Times New Roman"/>
                <w:b/>
              </w:rPr>
            </w:pPr>
            <w:r w:rsidRPr="004634F3">
              <w:rPr>
                <w:rFonts w:ascii="Times New Roman" w:hAnsi="Times New Roman"/>
                <w:b/>
                <w:bCs/>
                <w:lang w:val="sr-Cyrl-RS"/>
              </w:rPr>
              <w:lastRenderedPageBreak/>
              <w:t>Еталони и опрема</w:t>
            </w:r>
            <w:r w:rsidRPr="004634F3">
              <w:rPr>
                <w:rFonts w:ascii="Times New Roman" w:hAnsi="Times New Roman"/>
              </w:rPr>
              <w:t xml:space="preserve">:   </w:t>
            </w:r>
          </w:p>
        </w:tc>
        <w:tc>
          <w:tcPr>
            <w:tcW w:w="709" w:type="dxa"/>
            <w:vMerge w:val="restart"/>
          </w:tcPr>
          <w:p w14:paraId="26F5F0FA" w14:textId="77777777" w:rsidR="0086128E" w:rsidRPr="004634F3" w:rsidRDefault="0086128E" w:rsidP="0086128E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Еталон:</w:t>
            </w:r>
          </w:p>
        </w:tc>
        <w:tc>
          <w:tcPr>
            <w:tcW w:w="3402" w:type="dxa"/>
            <w:gridSpan w:val="4"/>
          </w:tcPr>
          <w:p w14:paraId="442A70D9" w14:textId="77777777" w:rsidR="0086128E" w:rsidRPr="004B4B01" w:rsidRDefault="0086128E" w:rsidP="0086128E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1.</w:t>
            </w:r>
            <w:r>
              <w:rPr>
                <w:rFonts w:ascii="Times New Roman" w:hAnsi="Times New Roman"/>
                <w:bCs/>
                <w:lang w:val="sr-Latn-RS"/>
              </w:rPr>
              <w:t xml:space="preserve"> </w:t>
            </w:r>
            <w:r w:rsidRPr="00BF6D85">
              <w:rPr>
                <w:rFonts w:ascii="Times New Roman" w:hAnsi="Times New Roman"/>
                <w:bCs/>
                <w:sz w:val="22"/>
                <w:szCs w:val="22"/>
                <w:lang w:val="sr-Cyrl-RS"/>
              </w:rPr>
              <w:t>Мерни лењир</w:t>
            </w:r>
          </w:p>
        </w:tc>
        <w:tc>
          <w:tcPr>
            <w:tcW w:w="1701" w:type="dxa"/>
            <w:gridSpan w:val="3"/>
            <w:vMerge w:val="restart"/>
          </w:tcPr>
          <w:p w14:paraId="2B38205B" w14:textId="77777777" w:rsidR="0086128E" w:rsidRPr="004634F3" w:rsidRDefault="0086128E" w:rsidP="0086128E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Сер. бр. еталона:</w:t>
            </w:r>
          </w:p>
        </w:tc>
        <w:tc>
          <w:tcPr>
            <w:tcW w:w="2835" w:type="dxa"/>
            <w:gridSpan w:val="2"/>
          </w:tcPr>
          <w:p w14:paraId="233E0FA3" w14:textId="77777777" w:rsidR="0086128E" w:rsidRPr="00513F15" w:rsidRDefault="0086128E" w:rsidP="00984921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1.</w:t>
            </w:r>
            <w:r w:rsidRPr="00FD6338">
              <w:rPr>
                <w:rFonts w:ascii="Arial" w:hAnsi="Arial" w:cs="Arial"/>
                <w:lang w:val="it-IT"/>
              </w:rPr>
              <w:t xml:space="preserve"> </w:t>
            </w:r>
            <w:r w:rsidR="00984921">
              <w:rPr>
                <w:rFonts w:ascii="Times New Roman" w:hAnsi="Times New Roman"/>
                <w:sz w:val="22"/>
                <w:szCs w:val="22"/>
                <w:lang w:val="it-IT"/>
              </w:rPr>
              <w:t>brojMernogLenjira</w:t>
            </w:r>
          </w:p>
        </w:tc>
      </w:tr>
      <w:tr w:rsidR="0086128E" w:rsidRPr="004634F3" w14:paraId="4C1FD6C1" w14:textId="77777777" w:rsidTr="0086128E">
        <w:tblPrEx>
          <w:tblCellMar>
            <w:left w:w="28" w:type="dxa"/>
            <w:right w:w="28" w:type="dxa"/>
          </w:tblCellMar>
        </w:tblPrEx>
        <w:trPr>
          <w:trHeight w:val="381"/>
        </w:trPr>
        <w:tc>
          <w:tcPr>
            <w:tcW w:w="1985" w:type="dxa"/>
            <w:vMerge/>
            <w:shd w:val="clear" w:color="auto" w:fill="F2F2F2"/>
          </w:tcPr>
          <w:p w14:paraId="2BD9D4D0" w14:textId="77777777" w:rsidR="0086128E" w:rsidRPr="004634F3" w:rsidRDefault="0086128E" w:rsidP="0086128E">
            <w:pPr>
              <w:spacing w:line="276" w:lineRule="auto"/>
              <w:ind w:left="1673" w:hanging="1673"/>
              <w:rPr>
                <w:rFonts w:ascii="Times New Roman" w:hAnsi="Times New Roman"/>
                <w:b/>
                <w:bCs/>
                <w:lang w:val="sr-Cyrl-RS"/>
              </w:rPr>
            </w:pPr>
          </w:p>
        </w:tc>
        <w:tc>
          <w:tcPr>
            <w:tcW w:w="709" w:type="dxa"/>
            <w:vMerge/>
          </w:tcPr>
          <w:p w14:paraId="5EC60833" w14:textId="77777777" w:rsidR="0086128E" w:rsidRPr="004634F3" w:rsidRDefault="0086128E" w:rsidP="0086128E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</w:p>
        </w:tc>
        <w:tc>
          <w:tcPr>
            <w:tcW w:w="3402" w:type="dxa"/>
            <w:gridSpan w:val="4"/>
          </w:tcPr>
          <w:p w14:paraId="6E358828" w14:textId="77777777" w:rsidR="0086128E" w:rsidRPr="00513F15" w:rsidRDefault="0086128E" w:rsidP="0086128E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 xml:space="preserve">2. </w:t>
            </w:r>
            <w:r w:rsidRPr="00BF6D85">
              <w:rPr>
                <w:rFonts w:ascii="Times New Roman" w:hAnsi="Times New Roman"/>
                <w:bCs/>
                <w:sz w:val="22"/>
                <w:szCs w:val="22"/>
                <w:lang w:val="sr-Cyrl-RS"/>
              </w:rPr>
              <w:t>Мерна лупа</w:t>
            </w:r>
          </w:p>
        </w:tc>
        <w:tc>
          <w:tcPr>
            <w:tcW w:w="1701" w:type="dxa"/>
            <w:gridSpan w:val="3"/>
            <w:vMerge/>
          </w:tcPr>
          <w:p w14:paraId="16B55B7F" w14:textId="77777777" w:rsidR="0086128E" w:rsidRPr="004634F3" w:rsidRDefault="0086128E" w:rsidP="0086128E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</w:p>
        </w:tc>
        <w:tc>
          <w:tcPr>
            <w:tcW w:w="2835" w:type="dxa"/>
            <w:gridSpan w:val="2"/>
          </w:tcPr>
          <w:p w14:paraId="4683DF71" w14:textId="77777777" w:rsidR="0086128E" w:rsidRPr="00513F15" w:rsidRDefault="0086128E" w:rsidP="00984921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2.</w:t>
            </w:r>
            <w:r w:rsidRPr="00FD6338">
              <w:rPr>
                <w:rFonts w:ascii="Arial" w:hAnsi="Arial" w:cs="Arial"/>
              </w:rPr>
              <w:t xml:space="preserve"> </w:t>
            </w:r>
            <w:r w:rsidR="00984921">
              <w:rPr>
                <w:rFonts w:ascii="Times New Roman" w:hAnsi="Times New Roman"/>
                <w:sz w:val="22"/>
                <w:szCs w:val="22"/>
              </w:rPr>
              <w:t>brojMerneLupe</w:t>
            </w:r>
          </w:p>
        </w:tc>
      </w:tr>
      <w:tr w:rsidR="00902DF6" w:rsidRPr="004634F3" w14:paraId="19D1DAE8" w14:textId="77777777" w:rsidTr="0086128E">
        <w:tblPrEx>
          <w:tblCellMar>
            <w:left w:w="28" w:type="dxa"/>
            <w:right w:w="28" w:type="dxa"/>
          </w:tblCellMar>
        </w:tblPrEx>
        <w:trPr>
          <w:trHeight w:val="381"/>
        </w:trPr>
        <w:tc>
          <w:tcPr>
            <w:tcW w:w="1985" w:type="dxa"/>
            <w:shd w:val="clear" w:color="auto" w:fill="F2F2F2"/>
          </w:tcPr>
          <w:p w14:paraId="7C7E88BF" w14:textId="77777777" w:rsidR="00902DF6" w:rsidRPr="004634F3" w:rsidRDefault="00902DF6" w:rsidP="00F972C9">
            <w:pPr>
              <w:spacing w:line="276" w:lineRule="auto"/>
              <w:ind w:left="1673" w:hanging="1673"/>
              <w:rPr>
                <w:rFonts w:ascii="Times New Roman" w:hAnsi="Times New Roman"/>
                <w:b/>
                <w:bCs/>
                <w:lang w:val="sr-Cyrl-RS"/>
              </w:rPr>
            </w:pPr>
            <w:r>
              <w:rPr>
                <w:rFonts w:ascii="Times New Roman" w:hAnsi="Times New Roman"/>
                <w:b/>
                <w:bCs/>
                <w:lang w:val="sr-Cyrl-RS"/>
              </w:rPr>
              <w:t>Подаци о жиговима:</w:t>
            </w:r>
          </w:p>
        </w:tc>
        <w:tc>
          <w:tcPr>
            <w:tcW w:w="4111" w:type="dxa"/>
            <w:gridSpan w:val="5"/>
            <w:shd w:val="clear" w:color="auto" w:fill="auto"/>
          </w:tcPr>
          <w:p w14:paraId="1D50F10A" w14:textId="77777777" w:rsidR="000B03AE" w:rsidRDefault="000B03AE" w:rsidP="000B03AE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Latn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Скинути:</w:t>
            </w:r>
          </w:p>
          <w:p w14:paraId="453BC49B" w14:textId="77777777" w:rsidR="000B03AE" w:rsidRDefault="00984921" w:rsidP="000B03AE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  <w:lang w:val="sr-Latn-RS"/>
              </w:rPr>
            </w:pPr>
            <w:r>
              <w:rPr>
                <w:rFonts w:ascii="Times New Roman" w:hAnsi="Times New Roman"/>
                <w:bCs/>
                <w:lang w:val="sr-Latn-RS"/>
              </w:rPr>
              <w:t>Skinuti1</w:t>
            </w:r>
          </w:p>
          <w:p w14:paraId="20F23C16" w14:textId="77777777" w:rsidR="0054173E" w:rsidRDefault="00984921" w:rsidP="000B03AE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Latn-RS"/>
              </w:rPr>
              <w:t>Skinuti2</w:t>
            </w:r>
          </w:p>
          <w:p w14:paraId="07F7E04D" w14:textId="77777777" w:rsidR="006D0A0C" w:rsidRPr="000B03AE" w:rsidRDefault="006D0A0C" w:rsidP="000B03AE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  <w:lang w:val="sr-Cyrl-RS"/>
              </w:rPr>
            </w:pPr>
          </w:p>
        </w:tc>
        <w:tc>
          <w:tcPr>
            <w:tcW w:w="4536" w:type="dxa"/>
            <w:gridSpan w:val="5"/>
            <w:shd w:val="clear" w:color="auto" w:fill="auto"/>
          </w:tcPr>
          <w:p w14:paraId="4B64A850" w14:textId="77777777" w:rsidR="00902DF6" w:rsidRDefault="00902DF6" w:rsidP="00F972C9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Постављени:</w:t>
            </w:r>
          </w:p>
          <w:p w14:paraId="6F99E3B2" w14:textId="77777777" w:rsidR="00854AEE" w:rsidRDefault="00984921" w:rsidP="00AE68AF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  <w:lang w:val="sr-Latn-RS"/>
              </w:rPr>
            </w:pPr>
            <w:r>
              <w:rPr>
                <w:rFonts w:ascii="Times New Roman" w:hAnsi="Times New Roman"/>
                <w:bCs/>
                <w:lang w:val="sr-Latn-RS"/>
              </w:rPr>
              <w:t>Postavljeni1</w:t>
            </w:r>
          </w:p>
          <w:p w14:paraId="7DC10D4F" w14:textId="77777777" w:rsidR="0086128E" w:rsidRPr="0086128E" w:rsidRDefault="00984921" w:rsidP="00AE68AF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  <w:lang w:val="sr-Latn-RS"/>
              </w:rPr>
            </w:pPr>
            <w:r>
              <w:rPr>
                <w:rFonts w:ascii="Times New Roman" w:hAnsi="Times New Roman"/>
                <w:bCs/>
                <w:lang w:val="sr-Latn-RS"/>
              </w:rPr>
              <w:t>Postavljeni2</w:t>
            </w:r>
          </w:p>
          <w:p w14:paraId="72289465" w14:textId="77777777" w:rsidR="00902DF6" w:rsidRPr="004634F3" w:rsidRDefault="00902DF6" w:rsidP="0087288B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  <w:lang w:val="sr-Cyrl-RS"/>
              </w:rPr>
            </w:pPr>
          </w:p>
        </w:tc>
      </w:tr>
      <w:tr w:rsidR="0043681B" w:rsidRPr="004634F3" w14:paraId="4E7DA7D1" w14:textId="77777777" w:rsidTr="0086128E">
        <w:tblPrEx>
          <w:tblCellMar>
            <w:left w:w="28" w:type="dxa"/>
            <w:right w:w="28" w:type="dxa"/>
          </w:tblCellMar>
        </w:tblPrEx>
        <w:trPr>
          <w:trHeight w:val="387"/>
        </w:trPr>
        <w:tc>
          <w:tcPr>
            <w:tcW w:w="10632" w:type="dxa"/>
            <w:gridSpan w:val="11"/>
          </w:tcPr>
          <w:p w14:paraId="22C7C5A2" w14:textId="77777777" w:rsidR="0043681B" w:rsidRPr="004634F3" w:rsidRDefault="0043681B" w:rsidP="00F972C9">
            <w:pPr>
              <w:spacing w:line="276" w:lineRule="auto"/>
              <w:ind w:left="1673" w:hanging="1673"/>
              <w:rPr>
                <w:rFonts w:ascii="Times New Roman" w:hAnsi="Times New Roman"/>
                <w:b/>
                <w:bCs/>
                <w:lang w:val="sr-Cyrl-RS"/>
              </w:rPr>
            </w:pPr>
            <w:r w:rsidRPr="004634F3">
              <w:rPr>
                <w:rFonts w:ascii="Times New Roman" w:hAnsi="Times New Roman"/>
              </w:rPr>
              <w:t xml:space="preserve"> </w:t>
            </w:r>
            <w:r w:rsidR="000012C7" w:rsidRPr="004634F3">
              <w:rPr>
                <w:rFonts w:ascii="Times New Roman" w:hAnsi="Times New Roman"/>
                <w:b/>
                <w:bCs/>
                <w:lang w:val="sr-Cyrl-RS"/>
              </w:rPr>
              <w:t>НА ОСНОВУ РЕЗУЛТАТА КОНТРОЛИСАЊА</w:t>
            </w:r>
            <w:r w:rsidR="001009F2" w:rsidRPr="004634F3">
              <w:rPr>
                <w:rFonts w:ascii="Times New Roman" w:hAnsi="Times New Roman"/>
                <w:b/>
                <w:bCs/>
                <w:lang w:val="sr-Cyrl-RS"/>
              </w:rPr>
              <w:t xml:space="preserve"> УТВРЂЕНО </w:t>
            </w:r>
            <w:r w:rsidR="000012C7" w:rsidRPr="004634F3">
              <w:rPr>
                <w:rFonts w:ascii="Times New Roman" w:hAnsi="Times New Roman"/>
                <w:b/>
                <w:bCs/>
                <w:lang w:val="sr-Cyrl-RS"/>
              </w:rPr>
              <w:t xml:space="preserve">ЈЕ </w:t>
            </w:r>
            <w:r w:rsidR="001009F2" w:rsidRPr="004634F3">
              <w:rPr>
                <w:rFonts w:ascii="Times New Roman" w:hAnsi="Times New Roman"/>
                <w:b/>
                <w:bCs/>
                <w:lang w:val="sr-Cyrl-RS"/>
              </w:rPr>
              <w:t>ДА МЕРИЛО</w:t>
            </w:r>
          </w:p>
          <w:p w14:paraId="64F5990A" w14:textId="77777777" w:rsidR="001009F2" w:rsidRPr="004634F3" w:rsidRDefault="00984921" w:rsidP="001009F2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lang w:val="sr-Cyrl-RS"/>
              </w:rPr>
            </w:pPr>
            <w:r>
              <w:rPr>
                <w:rFonts w:ascii="Times New Roman" w:hAnsi="Times New Roman"/>
                <w:szCs w:val="24"/>
              </w:rPr>
              <w:t>[cb3]</w:t>
            </w:r>
            <w:r w:rsidR="001009F2" w:rsidRPr="004634F3">
              <w:rPr>
                <w:rFonts w:ascii="Times New Roman" w:hAnsi="Times New Roman"/>
                <w:szCs w:val="24"/>
              </w:rPr>
              <w:t xml:space="preserve"> 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  <w:lang w:val="sr-Cyrl-RS"/>
              </w:rPr>
              <w:t>ИСПУЊАВА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</w:rPr>
              <w:t xml:space="preserve">    </w:t>
            </w:r>
            <w:r w:rsidR="001009F2" w:rsidRPr="004634F3">
              <w:rPr>
                <w:rFonts w:ascii="Times New Roman" w:hAnsi="Times New Roman"/>
                <w:szCs w:val="24"/>
              </w:rPr>
              <w:t xml:space="preserve">                  </w:t>
            </w:r>
            <w:r>
              <w:rPr>
                <w:rFonts w:ascii="Times New Roman" w:hAnsi="Times New Roman"/>
                <w:szCs w:val="24"/>
              </w:rPr>
              <w:t>[cb4]</w:t>
            </w:r>
            <w:r w:rsidR="001009F2" w:rsidRPr="004634F3">
              <w:rPr>
                <w:rFonts w:ascii="Times New Roman" w:hAnsi="Times New Roman"/>
                <w:szCs w:val="24"/>
              </w:rPr>
              <w:t xml:space="preserve"> 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  <w:lang w:val="sr-Cyrl-RS"/>
              </w:rPr>
              <w:t>НЕ</w:t>
            </w:r>
            <w:r w:rsidR="001F4CCF">
              <w:rPr>
                <w:rFonts w:ascii="Times New Roman" w:hAnsi="Times New Roman"/>
                <w:b/>
                <w:bCs/>
                <w:szCs w:val="24"/>
                <w:lang w:val="sr-Latn-RS"/>
              </w:rPr>
              <w:t xml:space="preserve"> 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  <w:lang w:val="sr-Cyrl-RS"/>
              </w:rPr>
              <w:t>ИСПУЊАВА</w:t>
            </w:r>
          </w:p>
          <w:p w14:paraId="3CFCEF85" w14:textId="25331CC5" w:rsidR="001009F2" w:rsidRPr="00943767" w:rsidRDefault="00943767" w:rsidP="000A4518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sz w:val="24"/>
                <w:szCs w:val="24"/>
                <w:u w:val="single"/>
                <w:lang w:val="sr-Cyrl-RS"/>
              </w:rPr>
            </w:pPr>
            <w:r w:rsidRPr="004634F3">
              <w:rPr>
                <w:rFonts w:ascii="Times New Roman" w:hAnsi="Times New Roman"/>
                <w:sz w:val="24"/>
                <w:szCs w:val="24"/>
                <w:lang w:val="sr-Cyrl-RS"/>
              </w:rPr>
              <w:t xml:space="preserve">Захтеве прописане </w:t>
            </w:r>
            <w:r w:rsidR="009972D6">
              <w:rPr>
                <w:rFonts w:ascii="Times New Roman" w:hAnsi="Times New Roman"/>
                <w:sz w:val="24"/>
                <w:szCs w:val="24"/>
                <w:lang w:val="sr-Cyrl-RS"/>
              </w:rPr>
              <w:t>Правилником</w:t>
            </w:r>
            <w:r w:rsidR="009972D6">
              <w:rPr>
                <w:rFonts w:ascii="Times New Roman" w:hAnsi="Times New Roman"/>
                <w:sz w:val="24"/>
                <w:szCs w:val="24"/>
              </w:rPr>
              <w:t xml:space="preserve"> o</w:t>
            </w:r>
            <w:r w:rsidR="009972D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bookmarkStart w:id="0" w:name="_GoBack"/>
            <w:bookmarkEnd w:id="0"/>
            <w:r w:rsidR="000A4518">
              <w:rPr>
                <w:rFonts w:ascii="Times New Roman" w:hAnsi="Times New Roman"/>
                <w:szCs w:val="24"/>
                <w:u w:val="single"/>
              </w:rPr>
              <w:t xml:space="preserve">Pravilnik </w:t>
            </w:r>
            <w:r w:rsidRPr="00664DB0">
              <w:rPr>
                <w:rFonts w:ascii="Times New Roman" w:hAnsi="Times New Roman"/>
                <w:bCs/>
                <w:szCs w:val="24"/>
                <w:u w:val="single"/>
                <w:lang w:val="sr-Cyrl-RS"/>
              </w:rPr>
              <w:t>.</w:t>
            </w:r>
          </w:p>
        </w:tc>
      </w:tr>
      <w:tr w:rsidR="007F4AE5" w:rsidRPr="004634F3" w14:paraId="577B3FB7" w14:textId="77777777" w:rsidTr="0086128E">
        <w:tblPrEx>
          <w:tblCellMar>
            <w:left w:w="28" w:type="dxa"/>
            <w:right w:w="28" w:type="dxa"/>
          </w:tblCellMar>
        </w:tblPrEx>
        <w:trPr>
          <w:trHeight w:val="387"/>
        </w:trPr>
        <w:tc>
          <w:tcPr>
            <w:tcW w:w="10632" w:type="dxa"/>
            <w:gridSpan w:val="11"/>
          </w:tcPr>
          <w:p w14:paraId="459BE959" w14:textId="77777777" w:rsidR="007F4AE5" w:rsidRDefault="007F4AE5" w:rsidP="00F972C9">
            <w:pPr>
              <w:spacing w:line="276" w:lineRule="auto"/>
              <w:ind w:left="1673" w:hanging="1673"/>
              <w:rPr>
                <w:rFonts w:ascii="Times New Roman" w:hAnsi="Times New Roman"/>
                <w:lang w:val="sr-Cyrl-RS"/>
              </w:rPr>
            </w:pPr>
            <w:r w:rsidRPr="00A47BE1">
              <w:rPr>
                <w:rFonts w:ascii="Times New Roman" w:hAnsi="Times New Roman"/>
                <w:b/>
                <w:bCs/>
                <w:lang w:val="sr-Cyrl-RS"/>
              </w:rPr>
              <w:t>Коментари/Напомене/Разлог одбијања</w:t>
            </w:r>
            <w:r>
              <w:rPr>
                <w:rFonts w:ascii="Times New Roman" w:hAnsi="Times New Roman"/>
                <w:lang w:val="sr-Cyrl-RS"/>
              </w:rPr>
              <w:t>:</w:t>
            </w:r>
          </w:p>
          <w:p w14:paraId="0953CECE" w14:textId="77777777" w:rsidR="00706636" w:rsidRPr="00E01CD7" w:rsidRDefault="00984921" w:rsidP="00706636">
            <w:pPr>
              <w:spacing w:line="276" w:lineRule="auto"/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[komentar2]</w:t>
            </w:r>
          </w:p>
          <w:p w14:paraId="6F3175A5" w14:textId="77777777" w:rsidR="007F4AE5" w:rsidRPr="00706636" w:rsidRDefault="007F4AE5" w:rsidP="00706636">
            <w:pPr>
              <w:rPr>
                <w:sz w:val="16"/>
                <w:lang w:val="sr-Latn-RS"/>
              </w:rPr>
            </w:pPr>
          </w:p>
        </w:tc>
      </w:tr>
      <w:tr w:rsidR="00CD1E4D" w:rsidRPr="004634F3" w14:paraId="6114A847" w14:textId="77777777" w:rsidTr="0086128E">
        <w:tblPrEx>
          <w:tblCellMar>
            <w:left w:w="28" w:type="dxa"/>
            <w:right w:w="28" w:type="dxa"/>
          </w:tblCellMar>
        </w:tblPrEx>
        <w:trPr>
          <w:trHeight w:val="543"/>
        </w:trPr>
        <w:tc>
          <w:tcPr>
            <w:tcW w:w="3164" w:type="dxa"/>
            <w:gridSpan w:val="3"/>
          </w:tcPr>
          <w:p w14:paraId="2E48243A" w14:textId="77777777" w:rsidR="00CD1E4D" w:rsidRPr="004634F3" w:rsidRDefault="006A14CD" w:rsidP="00984921">
            <w:pPr>
              <w:spacing w:line="480" w:lineRule="auto"/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Датум</w:t>
            </w:r>
            <w:r w:rsidR="00CD1E4D" w:rsidRPr="004634F3">
              <w:rPr>
                <w:rFonts w:ascii="Times New Roman" w:hAnsi="Times New Roman"/>
              </w:rPr>
              <w:t xml:space="preserve">: </w:t>
            </w:r>
            <w:r w:rsidR="00CD1E4D" w:rsidRPr="004634F3">
              <w:rPr>
                <w:rFonts w:ascii="Times New Roman" w:hAnsi="Times New Roman"/>
              </w:rPr>
              <w:tab/>
            </w:r>
            <w:r w:rsidR="00CD1E4D" w:rsidRPr="004634F3">
              <w:rPr>
                <w:rFonts w:ascii="Times New Roman" w:hAnsi="Times New Roman"/>
              </w:rPr>
              <w:tab/>
            </w:r>
            <w:r w:rsidR="00984921">
              <w:rPr>
                <w:rFonts w:ascii="Times New Roman" w:hAnsi="Times New Roman"/>
                <w:lang w:val="sr-Latn-RS"/>
              </w:rPr>
              <w:t>[datum]</w:t>
            </w:r>
          </w:p>
        </w:tc>
        <w:tc>
          <w:tcPr>
            <w:tcW w:w="3510" w:type="dxa"/>
            <w:gridSpan w:val="4"/>
          </w:tcPr>
          <w:p w14:paraId="20A28942" w14:textId="77777777" w:rsidR="00CD1E4D" w:rsidRDefault="001009F2" w:rsidP="009D1228">
            <w:pPr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Контролисање/оверавање извршио</w:t>
            </w:r>
            <w:r w:rsidR="00CD1E4D" w:rsidRPr="004634F3">
              <w:rPr>
                <w:rFonts w:ascii="Times New Roman" w:hAnsi="Times New Roman"/>
              </w:rPr>
              <w:t xml:space="preserve">: </w:t>
            </w:r>
          </w:p>
          <w:p w14:paraId="167867B2" w14:textId="77777777" w:rsidR="00EB5B8A" w:rsidRPr="00984921" w:rsidRDefault="007231DA" w:rsidP="007231DA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>etalonirao</w:t>
            </w:r>
          </w:p>
        </w:tc>
        <w:tc>
          <w:tcPr>
            <w:tcW w:w="3958" w:type="dxa"/>
            <w:gridSpan w:val="4"/>
          </w:tcPr>
          <w:p w14:paraId="242ECC6A" w14:textId="77777777" w:rsidR="00CD1E4D" w:rsidRPr="004634F3" w:rsidRDefault="001009F2" w:rsidP="009D1228">
            <w:pPr>
              <w:rPr>
                <w:rFonts w:ascii="Times New Roman" w:hAnsi="Times New Roman"/>
                <w:bCs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Потпис</w:t>
            </w:r>
            <w:r w:rsidR="001F4F6A" w:rsidRPr="004634F3">
              <w:rPr>
                <w:rFonts w:ascii="Times New Roman" w:hAnsi="Times New Roman"/>
                <w:bCs/>
              </w:rPr>
              <w:t>:</w:t>
            </w:r>
          </w:p>
          <w:p w14:paraId="3264D38D" w14:textId="77777777" w:rsidR="001009F2" w:rsidRPr="004634F3" w:rsidRDefault="001009F2" w:rsidP="009D1228">
            <w:pPr>
              <w:rPr>
                <w:rFonts w:ascii="Times New Roman" w:hAnsi="Times New Roman"/>
                <w:bCs/>
              </w:rPr>
            </w:pPr>
          </w:p>
        </w:tc>
      </w:tr>
      <w:tr w:rsidR="00077F1E" w:rsidRPr="004634F3" w14:paraId="448E28A1" w14:textId="77777777" w:rsidTr="0086128E">
        <w:tblPrEx>
          <w:tblCellMar>
            <w:left w:w="28" w:type="dxa"/>
            <w:right w:w="28" w:type="dxa"/>
          </w:tblCellMar>
        </w:tblPrEx>
        <w:trPr>
          <w:trHeight w:val="543"/>
        </w:trPr>
        <w:tc>
          <w:tcPr>
            <w:tcW w:w="3164" w:type="dxa"/>
            <w:gridSpan w:val="3"/>
          </w:tcPr>
          <w:p w14:paraId="7088A6BF" w14:textId="77777777" w:rsidR="00077F1E" w:rsidRPr="00984921" w:rsidRDefault="00077F1E" w:rsidP="00984921">
            <w:pPr>
              <w:spacing w:line="480" w:lineRule="auto"/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Датум</w:t>
            </w:r>
            <w:r w:rsidRPr="004634F3">
              <w:rPr>
                <w:rFonts w:ascii="Times New Roman" w:hAnsi="Times New Roman"/>
              </w:rPr>
              <w:t xml:space="preserve">: </w:t>
            </w:r>
            <w:r w:rsidRPr="004634F3">
              <w:rPr>
                <w:rFonts w:ascii="Times New Roman" w:hAnsi="Times New Roman"/>
              </w:rPr>
              <w:tab/>
            </w:r>
            <w:r w:rsidRPr="004634F3">
              <w:rPr>
                <w:rFonts w:ascii="Times New Roman" w:hAnsi="Times New Roman"/>
              </w:rPr>
              <w:tab/>
            </w:r>
            <w:r w:rsidR="00984921">
              <w:rPr>
                <w:rFonts w:ascii="Times New Roman" w:hAnsi="Times New Roman"/>
              </w:rPr>
              <w:t>[datum]</w:t>
            </w:r>
          </w:p>
        </w:tc>
        <w:tc>
          <w:tcPr>
            <w:tcW w:w="3510" w:type="dxa"/>
            <w:gridSpan w:val="4"/>
          </w:tcPr>
          <w:p w14:paraId="4571F05D" w14:textId="77777777" w:rsidR="00077F1E" w:rsidRDefault="00077F1E" w:rsidP="00077F1E">
            <w:pPr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Контролисање/оверавање одобрио</w:t>
            </w:r>
            <w:r w:rsidRPr="004634F3">
              <w:rPr>
                <w:rFonts w:ascii="Times New Roman" w:hAnsi="Times New Roman"/>
              </w:rPr>
              <w:t xml:space="preserve">: </w:t>
            </w:r>
          </w:p>
          <w:p w14:paraId="3F1EE6BE" w14:textId="77777777" w:rsidR="00EB5B8A" w:rsidRPr="00984921" w:rsidRDefault="007200FD" w:rsidP="00077F1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odobrio</w:t>
            </w:r>
          </w:p>
        </w:tc>
        <w:tc>
          <w:tcPr>
            <w:tcW w:w="3958" w:type="dxa"/>
            <w:gridSpan w:val="4"/>
          </w:tcPr>
          <w:p w14:paraId="1F86E164" w14:textId="77777777" w:rsidR="00077F1E" w:rsidRPr="004634F3" w:rsidRDefault="00077F1E" w:rsidP="00077F1E">
            <w:pPr>
              <w:rPr>
                <w:rFonts w:ascii="Times New Roman" w:hAnsi="Times New Roman"/>
                <w:bCs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Потпис</w:t>
            </w:r>
            <w:r w:rsidRPr="004634F3">
              <w:rPr>
                <w:rFonts w:ascii="Times New Roman" w:hAnsi="Times New Roman"/>
                <w:bCs/>
              </w:rPr>
              <w:t>:</w:t>
            </w:r>
          </w:p>
          <w:p w14:paraId="14816F0E" w14:textId="77777777" w:rsidR="00077F1E" w:rsidRPr="004634F3" w:rsidRDefault="00077F1E" w:rsidP="00077F1E">
            <w:pPr>
              <w:rPr>
                <w:rFonts w:ascii="Times New Roman" w:hAnsi="Times New Roman"/>
                <w:bCs/>
                <w:lang w:val="sr-Cyrl-RS"/>
              </w:rPr>
            </w:pPr>
          </w:p>
        </w:tc>
      </w:tr>
    </w:tbl>
    <w:p w14:paraId="1CB97957" w14:textId="77777777" w:rsidR="008D7E7E" w:rsidRPr="00943767" w:rsidRDefault="008D7E7E" w:rsidP="00FB4416">
      <w:pPr>
        <w:rPr>
          <w:rFonts w:ascii="Times New Roman" w:hAnsi="Times New Roman"/>
          <w:sz w:val="2"/>
          <w:lang w:val="sr-Cyrl-RS"/>
        </w:rPr>
      </w:pPr>
    </w:p>
    <w:sectPr w:rsidR="008D7E7E" w:rsidRPr="00943767" w:rsidSect="00D92AAD">
      <w:footerReference w:type="default" r:id="rId8"/>
      <w:footerReference w:type="first" r:id="rId9"/>
      <w:type w:val="continuous"/>
      <w:pgSz w:w="11907" w:h="16840" w:code="9"/>
      <w:pgMar w:top="510" w:right="567" w:bottom="386" w:left="1134" w:header="737" w:footer="68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A1FF19" w14:textId="77777777" w:rsidR="0020081E" w:rsidRDefault="0020081E">
      <w:r>
        <w:separator/>
      </w:r>
    </w:p>
  </w:endnote>
  <w:endnote w:type="continuationSeparator" w:id="0">
    <w:p w14:paraId="46C3665E" w14:textId="77777777" w:rsidR="0020081E" w:rsidRDefault="002008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EIQ.PFA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2A0D3B" w14:textId="77777777" w:rsidR="00726C8C" w:rsidRPr="005977B7" w:rsidRDefault="00D92AAD" w:rsidP="00461C0D">
    <w:pPr>
      <w:pStyle w:val="Footer"/>
      <w:jc w:val="center"/>
      <w:rPr>
        <w:rFonts w:ascii="Times New Roman" w:hAnsi="Times New Roman"/>
        <w:sz w:val="20"/>
        <w:lang w:val="sr-Cyrl-RS"/>
      </w:rPr>
    </w:pPr>
    <w:r>
      <w:rPr>
        <w:rFonts w:ascii="Times New Roman" w:hAnsi="Times New Roman"/>
        <w:sz w:val="20"/>
        <w:lang w:val="sr-Cyrl-RS"/>
      </w:rPr>
      <w:t>Ознака</w:t>
    </w:r>
    <w:r w:rsidRPr="00856D54">
      <w:rPr>
        <w:rFonts w:ascii="Times New Roman" w:hAnsi="Times New Roman"/>
        <w:sz w:val="20"/>
        <w:lang w:val="sr-Cyrl-RS"/>
      </w:rPr>
      <w:t xml:space="preserve"> </w:t>
    </w:r>
    <w:r>
      <w:rPr>
        <w:rFonts w:ascii="Times New Roman" w:hAnsi="Times New Roman"/>
        <w:sz w:val="20"/>
        <w:lang w:val="sr-Cyrl-RS"/>
      </w:rPr>
      <w:t>ПР.04-02</w:t>
    </w:r>
    <w:r w:rsidRPr="00074EB6">
      <w:rPr>
        <w:rFonts w:ascii="Times New Roman" w:hAnsi="Times New Roman"/>
        <w:sz w:val="20"/>
        <w:lang w:val="sr-Cyrl-RS"/>
      </w:rPr>
      <w:t xml:space="preserve">            </w:t>
    </w:r>
    <w:r w:rsidR="00D54DBC">
      <w:rPr>
        <w:rFonts w:ascii="Times New Roman" w:hAnsi="Times New Roman"/>
        <w:sz w:val="20"/>
      </w:rPr>
      <w:t xml:space="preserve">  </w:t>
    </w:r>
    <w:r w:rsidRPr="00074EB6">
      <w:rPr>
        <w:rFonts w:ascii="Times New Roman" w:hAnsi="Times New Roman"/>
        <w:sz w:val="20"/>
        <w:lang w:val="sr-Cyrl-RS"/>
      </w:rPr>
      <w:t xml:space="preserve">     </w:t>
    </w:r>
    <w:r w:rsidR="00D54DBC">
      <w:rPr>
        <w:rFonts w:ascii="Times New Roman" w:hAnsi="Times New Roman"/>
        <w:sz w:val="20"/>
      </w:rPr>
      <w:t xml:space="preserve">  </w:t>
    </w:r>
    <w:r w:rsidRPr="00074EB6">
      <w:rPr>
        <w:rFonts w:ascii="Times New Roman" w:hAnsi="Times New Roman"/>
        <w:sz w:val="20"/>
        <w:lang w:val="sr-Cyrl-RS"/>
      </w:rPr>
      <w:t xml:space="preserve">       </w:t>
    </w:r>
    <w:r w:rsidR="001F5C1F">
      <w:rPr>
        <w:rFonts w:ascii="Times New Roman" w:hAnsi="Times New Roman"/>
        <w:sz w:val="20"/>
      </w:rPr>
      <w:t xml:space="preserve">  </w:t>
    </w:r>
    <w:r w:rsidRPr="00074EB6">
      <w:rPr>
        <w:rFonts w:ascii="Times New Roman" w:hAnsi="Times New Roman"/>
        <w:sz w:val="20"/>
        <w:lang w:val="sr-Cyrl-RS"/>
      </w:rPr>
      <w:t xml:space="preserve"> </w:t>
    </w:r>
    <w:r w:rsidR="000E659D">
      <w:rPr>
        <w:rFonts w:ascii="Times New Roman" w:hAnsi="Times New Roman"/>
        <w:sz w:val="20"/>
      </w:rPr>
      <w:t xml:space="preserve">         </w:t>
    </w:r>
    <w:r w:rsidRPr="00074EB6">
      <w:rPr>
        <w:rFonts w:ascii="Times New Roman" w:hAnsi="Times New Roman"/>
        <w:sz w:val="20"/>
        <w:lang w:val="sr-Cyrl-RS"/>
      </w:rPr>
      <w:t xml:space="preserve">    </w:t>
    </w:r>
    <w:r w:rsidR="00D54DBC">
      <w:rPr>
        <w:rFonts w:ascii="Times New Roman" w:hAnsi="Times New Roman"/>
        <w:sz w:val="20"/>
        <w:lang w:val="sr-Latn-RS"/>
      </w:rPr>
      <w:t xml:space="preserve"> </w:t>
    </w:r>
    <w:r>
      <w:rPr>
        <w:rFonts w:ascii="Times New Roman" w:hAnsi="Times New Roman"/>
        <w:sz w:val="20"/>
        <w:lang w:val="sr-Cyrl-RS"/>
      </w:rPr>
      <w:t>издање</w:t>
    </w:r>
    <w:r w:rsidRPr="00074EB6">
      <w:rPr>
        <w:rFonts w:ascii="Times New Roman" w:hAnsi="Times New Roman"/>
        <w:sz w:val="20"/>
        <w:lang w:val="sr-Latn-RS"/>
      </w:rPr>
      <w:t>/</w:t>
    </w:r>
    <w:r w:rsidRPr="000706C9">
      <w:rPr>
        <w:rFonts w:ascii="Times New Roman" w:hAnsi="Times New Roman"/>
        <w:sz w:val="20"/>
        <w:lang w:val="sr-Cyrl-RS"/>
      </w:rPr>
      <w:t xml:space="preserve">измена </w:t>
    </w:r>
    <w:r w:rsidRPr="000706C9">
      <w:rPr>
        <w:rFonts w:ascii="Times New Roman" w:hAnsi="Times New Roman"/>
        <w:noProof/>
        <w:sz w:val="20"/>
        <w:lang w:val="sr-Cyrl-RS" w:eastAsia="ru-RU"/>
      </w:rPr>
      <w:t>1</w:t>
    </w:r>
    <w:r w:rsidRPr="000706C9">
      <w:rPr>
        <w:rFonts w:ascii="Times New Roman" w:hAnsi="Times New Roman"/>
        <w:noProof/>
        <w:sz w:val="20"/>
        <w:lang w:val="sr-Latn-RS" w:eastAsia="ru-RU"/>
      </w:rPr>
      <w:t>/</w:t>
    </w:r>
    <w:r>
      <w:rPr>
        <w:rFonts w:ascii="Times New Roman" w:hAnsi="Times New Roman"/>
        <w:noProof/>
        <w:sz w:val="20"/>
        <w:lang w:val="sr-Cyrl-RS" w:eastAsia="ru-RU"/>
      </w:rPr>
      <w:t>2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  датум</w:t>
    </w:r>
    <w:r w:rsidRPr="000706C9">
      <w:rPr>
        <w:rFonts w:ascii="Times New Roman" w:hAnsi="Times New Roman"/>
        <w:noProof/>
        <w:sz w:val="20"/>
        <w:lang w:val="sr-Latn-RS" w:eastAsia="ru-RU"/>
      </w:rPr>
      <w:t>: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</w:t>
    </w:r>
    <w:r w:rsidR="00D54DBC">
      <w:rPr>
        <w:rFonts w:ascii="Times New Roman" w:hAnsi="Times New Roman"/>
        <w:noProof/>
        <w:sz w:val="20"/>
        <w:lang w:eastAsia="ru-RU"/>
      </w:rPr>
      <w:t xml:space="preserve">29.01.2023.                    </w:t>
    </w:r>
    <w:r w:rsidRPr="007A7F78">
      <w:rPr>
        <w:rFonts w:ascii="Times New Roman" w:hAnsi="Times New Roman"/>
        <w:noProof/>
        <w:color w:val="FF0000"/>
        <w:sz w:val="20"/>
        <w:lang w:val="sr-Cyrl-RS" w:eastAsia="ru-RU"/>
      </w:rPr>
      <w:t xml:space="preserve"> </w:t>
    </w:r>
    <w:r>
      <w:rPr>
        <w:rFonts w:ascii="Times New Roman" w:hAnsi="Times New Roman"/>
        <w:noProof/>
        <w:sz w:val="20"/>
        <w:lang w:val="sr-Cyrl-RS" w:eastAsia="ru-RU"/>
      </w:rPr>
      <w:t xml:space="preserve">  </w:t>
    </w:r>
    <w:r w:rsidR="00D54DBC">
      <w:rPr>
        <w:rFonts w:ascii="Times New Roman" w:hAnsi="Times New Roman"/>
        <w:noProof/>
        <w:sz w:val="20"/>
        <w:lang w:eastAsia="ru-RU"/>
      </w:rPr>
      <w:t xml:space="preserve">              </w:t>
    </w:r>
    <w:r>
      <w:rPr>
        <w:rFonts w:ascii="Times New Roman" w:hAnsi="Times New Roman"/>
        <w:noProof/>
        <w:sz w:val="20"/>
        <w:lang w:val="sr-Cyrl-RS" w:eastAsia="ru-RU"/>
      </w:rPr>
      <w:t xml:space="preserve">  Страна</w:t>
    </w:r>
    <w:r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>
      <w:rPr>
        <w:rFonts w:ascii="Times New Roman" w:hAnsi="Times New Roman"/>
        <w:noProof/>
        <w:sz w:val="20"/>
        <w:lang w:eastAsia="ru-RU"/>
      </w:rPr>
      <w:t>2</w:t>
    </w:r>
    <w:r>
      <w:rPr>
        <w:rFonts w:ascii="Times New Roman" w:hAnsi="Times New Roman"/>
        <w:noProof/>
        <w:sz w:val="20"/>
        <w:lang w:val="ru-RU" w:eastAsia="ru-RU"/>
      </w:rPr>
      <w:t xml:space="preserve"> од</w:t>
    </w:r>
    <w:r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>
      <w:rPr>
        <w:rFonts w:ascii="Times New Roman" w:hAnsi="Times New Roman"/>
        <w:noProof/>
        <w:sz w:val="20"/>
        <w:lang w:val="sr-Cyrl-RS" w:eastAsia="ru-RU"/>
      </w:rPr>
      <w:t>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14F793" w14:textId="77777777" w:rsidR="00D92AAD" w:rsidRDefault="00D92AAD" w:rsidP="000C452A">
    <w:pPr>
      <w:pStyle w:val="Footer"/>
      <w:ind w:left="2880" w:hanging="2880"/>
      <w:jc w:val="center"/>
    </w:pPr>
    <w:r>
      <w:rPr>
        <w:rFonts w:ascii="Times New Roman" w:hAnsi="Times New Roman"/>
        <w:sz w:val="20"/>
        <w:lang w:val="sr-Cyrl-RS"/>
      </w:rPr>
      <w:t>Ознака</w:t>
    </w:r>
    <w:r w:rsidRPr="00856D54">
      <w:rPr>
        <w:rFonts w:ascii="Times New Roman" w:hAnsi="Times New Roman"/>
        <w:sz w:val="20"/>
        <w:lang w:val="sr-Cyrl-RS"/>
      </w:rPr>
      <w:t xml:space="preserve"> </w:t>
    </w:r>
    <w:r>
      <w:rPr>
        <w:rFonts w:ascii="Times New Roman" w:hAnsi="Times New Roman"/>
        <w:sz w:val="20"/>
        <w:lang w:val="sr-Cyrl-RS"/>
      </w:rPr>
      <w:t>ПР.04-02</w:t>
    </w:r>
    <w:r w:rsidRPr="00074EB6">
      <w:rPr>
        <w:rFonts w:ascii="Times New Roman" w:hAnsi="Times New Roman"/>
        <w:sz w:val="20"/>
        <w:lang w:val="sr-Cyrl-RS"/>
      </w:rPr>
      <w:t xml:space="preserve">                          </w:t>
    </w:r>
    <w:r w:rsidR="00AF67A3">
      <w:rPr>
        <w:rFonts w:ascii="Times New Roman" w:hAnsi="Times New Roman"/>
        <w:sz w:val="20"/>
      </w:rPr>
      <w:tab/>
    </w:r>
    <w:r w:rsidRPr="00074EB6">
      <w:rPr>
        <w:rFonts w:ascii="Times New Roman" w:hAnsi="Times New Roman"/>
        <w:sz w:val="20"/>
        <w:lang w:val="sr-Cyrl-RS"/>
      </w:rPr>
      <w:t xml:space="preserve">       </w:t>
    </w:r>
    <w:r w:rsidR="00DC484F">
      <w:rPr>
        <w:rFonts w:ascii="Times New Roman" w:hAnsi="Times New Roman"/>
        <w:sz w:val="20"/>
        <w:lang w:val="sr-Latn-RS"/>
      </w:rPr>
      <w:t xml:space="preserve"> </w:t>
    </w:r>
    <w:r w:rsidR="00D54DBC">
      <w:rPr>
        <w:rFonts w:ascii="Times New Roman" w:hAnsi="Times New Roman"/>
        <w:sz w:val="20"/>
        <w:lang w:val="sr-Latn-RS"/>
      </w:rPr>
      <w:t xml:space="preserve">      </w:t>
    </w:r>
    <w:r w:rsidR="002C33F6">
      <w:rPr>
        <w:rFonts w:ascii="Times New Roman" w:hAnsi="Times New Roman"/>
        <w:sz w:val="20"/>
        <w:lang w:val="sr-Latn-RS"/>
      </w:rPr>
      <w:t xml:space="preserve">   </w:t>
    </w:r>
    <w:r w:rsidR="00DC484F">
      <w:t xml:space="preserve">  </w:t>
    </w:r>
    <w:r>
      <w:rPr>
        <w:rFonts w:ascii="Times New Roman" w:hAnsi="Times New Roman"/>
        <w:sz w:val="20"/>
        <w:lang w:val="sr-Cyrl-RS"/>
      </w:rPr>
      <w:t>издање</w:t>
    </w:r>
    <w:r w:rsidRPr="00074EB6">
      <w:rPr>
        <w:rFonts w:ascii="Times New Roman" w:hAnsi="Times New Roman"/>
        <w:sz w:val="20"/>
        <w:lang w:val="sr-Latn-RS"/>
      </w:rPr>
      <w:t>/</w:t>
    </w:r>
    <w:r w:rsidRPr="000706C9">
      <w:rPr>
        <w:rFonts w:ascii="Times New Roman" w:hAnsi="Times New Roman"/>
        <w:sz w:val="20"/>
        <w:lang w:val="sr-Cyrl-RS"/>
      </w:rPr>
      <w:t xml:space="preserve">измена </w:t>
    </w:r>
    <w:r w:rsidRPr="000706C9">
      <w:rPr>
        <w:rFonts w:ascii="Times New Roman" w:hAnsi="Times New Roman"/>
        <w:noProof/>
        <w:sz w:val="20"/>
        <w:lang w:val="sr-Cyrl-RS" w:eastAsia="ru-RU"/>
      </w:rPr>
      <w:t>1</w:t>
    </w:r>
    <w:r w:rsidRPr="000706C9">
      <w:rPr>
        <w:rFonts w:ascii="Times New Roman" w:hAnsi="Times New Roman"/>
        <w:noProof/>
        <w:sz w:val="20"/>
        <w:lang w:val="sr-Latn-RS" w:eastAsia="ru-RU"/>
      </w:rPr>
      <w:t>/</w:t>
    </w:r>
    <w:r>
      <w:rPr>
        <w:rFonts w:ascii="Times New Roman" w:hAnsi="Times New Roman"/>
        <w:noProof/>
        <w:sz w:val="20"/>
        <w:lang w:val="sr-Cyrl-RS" w:eastAsia="ru-RU"/>
      </w:rPr>
      <w:t>2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  датум</w:t>
    </w:r>
    <w:r w:rsidRPr="000706C9">
      <w:rPr>
        <w:rFonts w:ascii="Times New Roman" w:hAnsi="Times New Roman"/>
        <w:noProof/>
        <w:sz w:val="20"/>
        <w:lang w:val="sr-Latn-RS" w:eastAsia="ru-RU"/>
      </w:rPr>
      <w:t>: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</w:t>
    </w:r>
    <w:r w:rsidR="00D54DBC">
      <w:rPr>
        <w:rFonts w:ascii="Times New Roman" w:hAnsi="Times New Roman"/>
        <w:noProof/>
        <w:sz w:val="20"/>
        <w:lang w:eastAsia="ru-RU"/>
      </w:rPr>
      <w:t>29.01.2023.</w:t>
    </w:r>
    <w:r>
      <w:ptab w:relativeTo="margin" w:alignment="right" w:leader="none"/>
    </w:r>
    <w:r w:rsidR="00D54DBC">
      <w:t xml:space="preserve"> </w:t>
    </w:r>
    <w:r w:rsidR="00DC484F">
      <w:t xml:space="preserve">              </w:t>
    </w:r>
    <w:r w:rsidR="00D54DBC">
      <w:t xml:space="preserve">                           </w:t>
    </w:r>
    <w:r>
      <w:rPr>
        <w:rFonts w:ascii="Times New Roman" w:hAnsi="Times New Roman"/>
        <w:noProof/>
        <w:sz w:val="20"/>
        <w:lang w:val="sr-Cyrl-RS" w:eastAsia="ru-RU"/>
      </w:rPr>
      <w:t>Страна</w:t>
    </w:r>
    <w:r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>
      <w:rPr>
        <w:rFonts w:ascii="Times New Roman" w:hAnsi="Times New Roman"/>
        <w:noProof/>
        <w:sz w:val="20"/>
        <w:lang w:eastAsia="ru-RU"/>
      </w:rPr>
      <w:t>1</w:t>
    </w:r>
    <w:r>
      <w:rPr>
        <w:rFonts w:ascii="Times New Roman" w:hAnsi="Times New Roman"/>
        <w:noProof/>
        <w:sz w:val="20"/>
        <w:lang w:val="ru-RU" w:eastAsia="ru-RU"/>
      </w:rPr>
      <w:t xml:space="preserve"> од</w:t>
    </w:r>
    <w:r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>
      <w:rPr>
        <w:rFonts w:ascii="Times New Roman" w:hAnsi="Times New Roman"/>
        <w:noProof/>
        <w:sz w:val="20"/>
        <w:lang w:val="sr-Cyrl-RS" w:eastAsia="ru-RU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A23BDD" w14:textId="77777777" w:rsidR="0020081E" w:rsidRDefault="0020081E">
      <w:r>
        <w:separator/>
      </w:r>
    </w:p>
  </w:footnote>
  <w:footnote w:type="continuationSeparator" w:id="0">
    <w:p w14:paraId="474E6FD0" w14:textId="77777777" w:rsidR="0020081E" w:rsidRDefault="002008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attachedTemplate r:id="rId1"/>
  <w:defaultTabStop w:val="720"/>
  <w:hyphenationZone w:val="425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430F"/>
    <w:rsid w:val="000012C7"/>
    <w:rsid w:val="00013CBA"/>
    <w:rsid w:val="000157C3"/>
    <w:rsid w:val="00016BD4"/>
    <w:rsid w:val="00027281"/>
    <w:rsid w:val="0003048B"/>
    <w:rsid w:val="00030D2E"/>
    <w:rsid w:val="00043B04"/>
    <w:rsid w:val="00044960"/>
    <w:rsid w:val="00050D72"/>
    <w:rsid w:val="00052284"/>
    <w:rsid w:val="00060427"/>
    <w:rsid w:val="000706C9"/>
    <w:rsid w:val="00070726"/>
    <w:rsid w:val="00073950"/>
    <w:rsid w:val="00074523"/>
    <w:rsid w:val="00074EB6"/>
    <w:rsid w:val="00077ED0"/>
    <w:rsid w:val="00077F1E"/>
    <w:rsid w:val="00082551"/>
    <w:rsid w:val="00082D1A"/>
    <w:rsid w:val="00083043"/>
    <w:rsid w:val="00091EE7"/>
    <w:rsid w:val="00094435"/>
    <w:rsid w:val="000A0737"/>
    <w:rsid w:val="000A4518"/>
    <w:rsid w:val="000B03AE"/>
    <w:rsid w:val="000C037A"/>
    <w:rsid w:val="000C452A"/>
    <w:rsid w:val="000C5838"/>
    <w:rsid w:val="000D4939"/>
    <w:rsid w:val="000D4A2A"/>
    <w:rsid w:val="000D7329"/>
    <w:rsid w:val="000D7EFE"/>
    <w:rsid w:val="000E659D"/>
    <w:rsid w:val="000E7D7D"/>
    <w:rsid w:val="000F4E90"/>
    <w:rsid w:val="001009F2"/>
    <w:rsid w:val="00107503"/>
    <w:rsid w:val="001224A7"/>
    <w:rsid w:val="0013346C"/>
    <w:rsid w:val="001375BC"/>
    <w:rsid w:val="00140172"/>
    <w:rsid w:val="00143906"/>
    <w:rsid w:val="00143AA8"/>
    <w:rsid w:val="00151ACF"/>
    <w:rsid w:val="001571FE"/>
    <w:rsid w:val="00184D8E"/>
    <w:rsid w:val="001B0558"/>
    <w:rsid w:val="001C2F99"/>
    <w:rsid w:val="001C7539"/>
    <w:rsid w:val="001D39CF"/>
    <w:rsid w:val="001D5FEA"/>
    <w:rsid w:val="001D69EA"/>
    <w:rsid w:val="001F04C3"/>
    <w:rsid w:val="001F2B14"/>
    <w:rsid w:val="001F416B"/>
    <w:rsid w:val="001F4CCF"/>
    <w:rsid w:val="001F4F6A"/>
    <w:rsid w:val="001F5C1F"/>
    <w:rsid w:val="0020081E"/>
    <w:rsid w:val="00200D56"/>
    <w:rsid w:val="002056BE"/>
    <w:rsid w:val="00206DEE"/>
    <w:rsid w:val="0021225F"/>
    <w:rsid w:val="00213262"/>
    <w:rsid w:val="00217687"/>
    <w:rsid w:val="00224FF0"/>
    <w:rsid w:val="00225B7B"/>
    <w:rsid w:val="00233310"/>
    <w:rsid w:val="00242303"/>
    <w:rsid w:val="00251312"/>
    <w:rsid w:val="002539D0"/>
    <w:rsid w:val="00260588"/>
    <w:rsid w:val="002707FF"/>
    <w:rsid w:val="00272FAC"/>
    <w:rsid w:val="0028137B"/>
    <w:rsid w:val="00285360"/>
    <w:rsid w:val="00287955"/>
    <w:rsid w:val="00292DCE"/>
    <w:rsid w:val="002A2F07"/>
    <w:rsid w:val="002B2CBD"/>
    <w:rsid w:val="002B66D1"/>
    <w:rsid w:val="002C0F67"/>
    <w:rsid w:val="002C30EA"/>
    <w:rsid w:val="002C33F6"/>
    <w:rsid w:val="002C6AB8"/>
    <w:rsid w:val="002D412D"/>
    <w:rsid w:val="002E35A9"/>
    <w:rsid w:val="002E5405"/>
    <w:rsid w:val="002E6D20"/>
    <w:rsid w:val="002F06FC"/>
    <w:rsid w:val="002F42A7"/>
    <w:rsid w:val="002F4B3D"/>
    <w:rsid w:val="0031156D"/>
    <w:rsid w:val="00315F1E"/>
    <w:rsid w:val="00317480"/>
    <w:rsid w:val="00321D34"/>
    <w:rsid w:val="00325E8E"/>
    <w:rsid w:val="003335F2"/>
    <w:rsid w:val="003351D5"/>
    <w:rsid w:val="00340109"/>
    <w:rsid w:val="00342731"/>
    <w:rsid w:val="00344A4B"/>
    <w:rsid w:val="0036514A"/>
    <w:rsid w:val="0038012D"/>
    <w:rsid w:val="0038621B"/>
    <w:rsid w:val="00391148"/>
    <w:rsid w:val="00392051"/>
    <w:rsid w:val="00393C2B"/>
    <w:rsid w:val="003A045D"/>
    <w:rsid w:val="003A1EB6"/>
    <w:rsid w:val="003A65DE"/>
    <w:rsid w:val="003B1628"/>
    <w:rsid w:val="003D19E2"/>
    <w:rsid w:val="003E4819"/>
    <w:rsid w:val="003E4E40"/>
    <w:rsid w:val="003F3023"/>
    <w:rsid w:val="003F6416"/>
    <w:rsid w:val="00401E29"/>
    <w:rsid w:val="004046C0"/>
    <w:rsid w:val="004127AF"/>
    <w:rsid w:val="00415DAE"/>
    <w:rsid w:val="00415E8D"/>
    <w:rsid w:val="00427E41"/>
    <w:rsid w:val="00430E5D"/>
    <w:rsid w:val="0043590E"/>
    <w:rsid w:val="0043643F"/>
    <w:rsid w:val="0043681B"/>
    <w:rsid w:val="00451911"/>
    <w:rsid w:val="00454544"/>
    <w:rsid w:val="00456E08"/>
    <w:rsid w:val="00461C0D"/>
    <w:rsid w:val="004634F3"/>
    <w:rsid w:val="00463E3C"/>
    <w:rsid w:val="00464127"/>
    <w:rsid w:val="00464802"/>
    <w:rsid w:val="00467678"/>
    <w:rsid w:val="00474F12"/>
    <w:rsid w:val="004750D9"/>
    <w:rsid w:val="0048007B"/>
    <w:rsid w:val="00481D24"/>
    <w:rsid w:val="00485BBC"/>
    <w:rsid w:val="004A65C9"/>
    <w:rsid w:val="004B263C"/>
    <w:rsid w:val="004C56DA"/>
    <w:rsid w:val="004C6829"/>
    <w:rsid w:val="004D0DE9"/>
    <w:rsid w:val="004D27A5"/>
    <w:rsid w:val="004E5EDD"/>
    <w:rsid w:val="004E6F06"/>
    <w:rsid w:val="004F1128"/>
    <w:rsid w:val="004F7271"/>
    <w:rsid w:val="00501072"/>
    <w:rsid w:val="00502240"/>
    <w:rsid w:val="00502CD5"/>
    <w:rsid w:val="00505233"/>
    <w:rsid w:val="005115AD"/>
    <w:rsid w:val="005125C4"/>
    <w:rsid w:val="00512D29"/>
    <w:rsid w:val="00513F15"/>
    <w:rsid w:val="00523636"/>
    <w:rsid w:val="00535F92"/>
    <w:rsid w:val="0054173E"/>
    <w:rsid w:val="00543AF4"/>
    <w:rsid w:val="00560543"/>
    <w:rsid w:val="005657AC"/>
    <w:rsid w:val="00567EE8"/>
    <w:rsid w:val="0057199D"/>
    <w:rsid w:val="00576907"/>
    <w:rsid w:val="005873CD"/>
    <w:rsid w:val="0058789A"/>
    <w:rsid w:val="00590272"/>
    <w:rsid w:val="00593021"/>
    <w:rsid w:val="00595B3D"/>
    <w:rsid w:val="005977B7"/>
    <w:rsid w:val="00597F7A"/>
    <w:rsid w:val="005B7378"/>
    <w:rsid w:val="005C725B"/>
    <w:rsid w:val="005C7DBB"/>
    <w:rsid w:val="005D33C8"/>
    <w:rsid w:val="005F1866"/>
    <w:rsid w:val="00603721"/>
    <w:rsid w:val="006044AE"/>
    <w:rsid w:val="00604DF7"/>
    <w:rsid w:val="00605760"/>
    <w:rsid w:val="006163B7"/>
    <w:rsid w:val="00620259"/>
    <w:rsid w:val="00626ADA"/>
    <w:rsid w:val="006403BE"/>
    <w:rsid w:val="00642A53"/>
    <w:rsid w:val="00653CDD"/>
    <w:rsid w:val="006547B7"/>
    <w:rsid w:val="0065620D"/>
    <w:rsid w:val="0066264F"/>
    <w:rsid w:val="006629E1"/>
    <w:rsid w:val="00664D86"/>
    <w:rsid w:val="00674035"/>
    <w:rsid w:val="006807EF"/>
    <w:rsid w:val="00683551"/>
    <w:rsid w:val="0069290C"/>
    <w:rsid w:val="006953E6"/>
    <w:rsid w:val="006A14CD"/>
    <w:rsid w:val="006B0DEC"/>
    <w:rsid w:val="006B53DB"/>
    <w:rsid w:val="006C13DA"/>
    <w:rsid w:val="006C661B"/>
    <w:rsid w:val="006C6D34"/>
    <w:rsid w:val="006C721F"/>
    <w:rsid w:val="006D0A0C"/>
    <w:rsid w:val="006F0BA7"/>
    <w:rsid w:val="006F3035"/>
    <w:rsid w:val="006F3189"/>
    <w:rsid w:val="006F43C7"/>
    <w:rsid w:val="007038A6"/>
    <w:rsid w:val="0070437C"/>
    <w:rsid w:val="00706636"/>
    <w:rsid w:val="00707446"/>
    <w:rsid w:val="00710574"/>
    <w:rsid w:val="00711A2E"/>
    <w:rsid w:val="00712B84"/>
    <w:rsid w:val="007200FD"/>
    <w:rsid w:val="00722ABC"/>
    <w:rsid w:val="007231DA"/>
    <w:rsid w:val="00726C8C"/>
    <w:rsid w:val="007342D9"/>
    <w:rsid w:val="00740134"/>
    <w:rsid w:val="00743911"/>
    <w:rsid w:val="00760D9E"/>
    <w:rsid w:val="007654AC"/>
    <w:rsid w:val="007722BC"/>
    <w:rsid w:val="0079059E"/>
    <w:rsid w:val="00793134"/>
    <w:rsid w:val="007A396E"/>
    <w:rsid w:val="007A6EB7"/>
    <w:rsid w:val="007A7F78"/>
    <w:rsid w:val="007B138F"/>
    <w:rsid w:val="007B1BD4"/>
    <w:rsid w:val="007C14C7"/>
    <w:rsid w:val="007C17CD"/>
    <w:rsid w:val="007D1FED"/>
    <w:rsid w:val="007D66EB"/>
    <w:rsid w:val="007E1429"/>
    <w:rsid w:val="007E5A43"/>
    <w:rsid w:val="007E6EC6"/>
    <w:rsid w:val="007F4AE5"/>
    <w:rsid w:val="007F4E05"/>
    <w:rsid w:val="00801277"/>
    <w:rsid w:val="0080159C"/>
    <w:rsid w:val="0080469E"/>
    <w:rsid w:val="00807E15"/>
    <w:rsid w:val="00812DBC"/>
    <w:rsid w:val="00815E2A"/>
    <w:rsid w:val="008237F4"/>
    <w:rsid w:val="00836BE0"/>
    <w:rsid w:val="00836E7D"/>
    <w:rsid w:val="00847157"/>
    <w:rsid w:val="008477ED"/>
    <w:rsid w:val="008522E2"/>
    <w:rsid w:val="00854AEE"/>
    <w:rsid w:val="0086128E"/>
    <w:rsid w:val="00861839"/>
    <w:rsid w:val="00861E25"/>
    <w:rsid w:val="00862412"/>
    <w:rsid w:val="008646CF"/>
    <w:rsid w:val="0086576F"/>
    <w:rsid w:val="008669C6"/>
    <w:rsid w:val="0087288B"/>
    <w:rsid w:val="00873F44"/>
    <w:rsid w:val="00874658"/>
    <w:rsid w:val="00877E6D"/>
    <w:rsid w:val="00880B9C"/>
    <w:rsid w:val="008873D6"/>
    <w:rsid w:val="00890FB6"/>
    <w:rsid w:val="008A1923"/>
    <w:rsid w:val="008A231D"/>
    <w:rsid w:val="008A534D"/>
    <w:rsid w:val="008A76F5"/>
    <w:rsid w:val="008B11EF"/>
    <w:rsid w:val="008C231C"/>
    <w:rsid w:val="008C284A"/>
    <w:rsid w:val="008C2D3B"/>
    <w:rsid w:val="008D7E7E"/>
    <w:rsid w:val="008E1EAD"/>
    <w:rsid w:val="008E1EE2"/>
    <w:rsid w:val="008E336C"/>
    <w:rsid w:val="008E7909"/>
    <w:rsid w:val="008F049A"/>
    <w:rsid w:val="008F2FFE"/>
    <w:rsid w:val="008F35C4"/>
    <w:rsid w:val="008F5383"/>
    <w:rsid w:val="008F5E30"/>
    <w:rsid w:val="009027DB"/>
    <w:rsid w:val="00902DF6"/>
    <w:rsid w:val="00903D59"/>
    <w:rsid w:val="00905ACE"/>
    <w:rsid w:val="009065B0"/>
    <w:rsid w:val="00916CAD"/>
    <w:rsid w:val="0092295A"/>
    <w:rsid w:val="00931C23"/>
    <w:rsid w:val="009359BA"/>
    <w:rsid w:val="0093698A"/>
    <w:rsid w:val="00940152"/>
    <w:rsid w:val="00943767"/>
    <w:rsid w:val="00947222"/>
    <w:rsid w:val="00953E0A"/>
    <w:rsid w:val="0096270A"/>
    <w:rsid w:val="0096340B"/>
    <w:rsid w:val="009671E1"/>
    <w:rsid w:val="00967D66"/>
    <w:rsid w:val="0097300C"/>
    <w:rsid w:val="009769DD"/>
    <w:rsid w:val="0097720D"/>
    <w:rsid w:val="00980AEE"/>
    <w:rsid w:val="00982D3C"/>
    <w:rsid w:val="00984921"/>
    <w:rsid w:val="00986342"/>
    <w:rsid w:val="0099302A"/>
    <w:rsid w:val="00993830"/>
    <w:rsid w:val="009972D6"/>
    <w:rsid w:val="009A2677"/>
    <w:rsid w:val="009A3CEB"/>
    <w:rsid w:val="009B4328"/>
    <w:rsid w:val="009C40C1"/>
    <w:rsid w:val="009C55F4"/>
    <w:rsid w:val="009D1228"/>
    <w:rsid w:val="009D1D53"/>
    <w:rsid w:val="009D4635"/>
    <w:rsid w:val="009D5690"/>
    <w:rsid w:val="009E07EE"/>
    <w:rsid w:val="009E3575"/>
    <w:rsid w:val="009E63F8"/>
    <w:rsid w:val="00A00136"/>
    <w:rsid w:val="00A07DF6"/>
    <w:rsid w:val="00A10EB8"/>
    <w:rsid w:val="00A14681"/>
    <w:rsid w:val="00A1480E"/>
    <w:rsid w:val="00A25880"/>
    <w:rsid w:val="00A33201"/>
    <w:rsid w:val="00A369EA"/>
    <w:rsid w:val="00A41E9F"/>
    <w:rsid w:val="00A47BE1"/>
    <w:rsid w:val="00A5789C"/>
    <w:rsid w:val="00A57A72"/>
    <w:rsid w:val="00A6450B"/>
    <w:rsid w:val="00A64A3F"/>
    <w:rsid w:val="00A736F7"/>
    <w:rsid w:val="00A879C1"/>
    <w:rsid w:val="00A87F13"/>
    <w:rsid w:val="00A90510"/>
    <w:rsid w:val="00AA1D94"/>
    <w:rsid w:val="00AA3AE2"/>
    <w:rsid w:val="00AB116F"/>
    <w:rsid w:val="00AB5B2C"/>
    <w:rsid w:val="00AB7E78"/>
    <w:rsid w:val="00AC2788"/>
    <w:rsid w:val="00AC5B04"/>
    <w:rsid w:val="00AD7B59"/>
    <w:rsid w:val="00AE68AF"/>
    <w:rsid w:val="00AF131A"/>
    <w:rsid w:val="00AF5CE1"/>
    <w:rsid w:val="00AF67A3"/>
    <w:rsid w:val="00B01110"/>
    <w:rsid w:val="00B0153F"/>
    <w:rsid w:val="00B2169E"/>
    <w:rsid w:val="00B22902"/>
    <w:rsid w:val="00B24995"/>
    <w:rsid w:val="00B31A35"/>
    <w:rsid w:val="00B34B6F"/>
    <w:rsid w:val="00B449DB"/>
    <w:rsid w:val="00B44AA1"/>
    <w:rsid w:val="00B45B58"/>
    <w:rsid w:val="00B500DB"/>
    <w:rsid w:val="00B72310"/>
    <w:rsid w:val="00B803C4"/>
    <w:rsid w:val="00B94929"/>
    <w:rsid w:val="00BA5CD5"/>
    <w:rsid w:val="00BA7E6C"/>
    <w:rsid w:val="00BB7B24"/>
    <w:rsid w:val="00BC2CAF"/>
    <w:rsid w:val="00BC3564"/>
    <w:rsid w:val="00BC6E24"/>
    <w:rsid w:val="00BD562A"/>
    <w:rsid w:val="00BD65B9"/>
    <w:rsid w:val="00BE0415"/>
    <w:rsid w:val="00BF1231"/>
    <w:rsid w:val="00BF2880"/>
    <w:rsid w:val="00BF461F"/>
    <w:rsid w:val="00C018DC"/>
    <w:rsid w:val="00C04547"/>
    <w:rsid w:val="00C06B2F"/>
    <w:rsid w:val="00C074CF"/>
    <w:rsid w:val="00C1158E"/>
    <w:rsid w:val="00C12B56"/>
    <w:rsid w:val="00C13DFA"/>
    <w:rsid w:val="00C165F9"/>
    <w:rsid w:val="00C2302D"/>
    <w:rsid w:val="00C23A06"/>
    <w:rsid w:val="00C23E8C"/>
    <w:rsid w:val="00C34D34"/>
    <w:rsid w:val="00C3727F"/>
    <w:rsid w:val="00C44423"/>
    <w:rsid w:val="00C5430F"/>
    <w:rsid w:val="00C56A7F"/>
    <w:rsid w:val="00C57A61"/>
    <w:rsid w:val="00C62E21"/>
    <w:rsid w:val="00C90184"/>
    <w:rsid w:val="00C912A5"/>
    <w:rsid w:val="00C917D8"/>
    <w:rsid w:val="00C968B3"/>
    <w:rsid w:val="00C970FA"/>
    <w:rsid w:val="00CA2A04"/>
    <w:rsid w:val="00CA4E8A"/>
    <w:rsid w:val="00CA4F40"/>
    <w:rsid w:val="00CA5808"/>
    <w:rsid w:val="00CB1CB9"/>
    <w:rsid w:val="00CB2C76"/>
    <w:rsid w:val="00CC24FA"/>
    <w:rsid w:val="00CC331E"/>
    <w:rsid w:val="00CD1E4D"/>
    <w:rsid w:val="00CD38C4"/>
    <w:rsid w:val="00CE1834"/>
    <w:rsid w:val="00CF370D"/>
    <w:rsid w:val="00CF5D94"/>
    <w:rsid w:val="00D002D8"/>
    <w:rsid w:val="00D01F79"/>
    <w:rsid w:val="00D02BB3"/>
    <w:rsid w:val="00D07FEB"/>
    <w:rsid w:val="00D22FAF"/>
    <w:rsid w:val="00D25C7A"/>
    <w:rsid w:val="00D3067C"/>
    <w:rsid w:val="00D31879"/>
    <w:rsid w:val="00D4172A"/>
    <w:rsid w:val="00D41B28"/>
    <w:rsid w:val="00D45177"/>
    <w:rsid w:val="00D45C49"/>
    <w:rsid w:val="00D4648C"/>
    <w:rsid w:val="00D46C16"/>
    <w:rsid w:val="00D519A8"/>
    <w:rsid w:val="00D54DBC"/>
    <w:rsid w:val="00D5513B"/>
    <w:rsid w:val="00D62A67"/>
    <w:rsid w:val="00D742BB"/>
    <w:rsid w:val="00D75ECA"/>
    <w:rsid w:val="00D858C4"/>
    <w:rsid w:val="00D92AAD"/>
    <w:rsid w:val="00D96B14"/>
    <w:rsid w:val="00DA014B"/>
    <w:rsid w:val="00DA0555"/>
    <w:rsid w:val="00DA2C23"/>
    <w:rsid w:val="00DB2E0F"/>
    <w:rsid w:val="00DC30BC"/>
    <w:rsid w:val="00DC484F"/>
    <w:rsid w:val="00DD5782"/>
    <w:rsid w:val="00DD6843"/>
    <w:rsid w:val="00DE506D"/>
    <w:rsid w:val="00DF0298"/>
    <w:rsid w:val="00DF5DBA"/>
    <w:rsid w:val="00E0094C"/>
    <w:rsid w:val="00E01CD7"/>
    <w:rsid w:val="00E02C80"/>
    <w:rsid w:val="00E0710D"/>
    <w:rsid w:val="00E1026C"/>
    <w:rsid w:val="00E135A2"/>
    <w:rsid w:val="00E16EFC"/>
    <w:rsid w:val="00E17616"/>
    <w:rsid w:val="00E17B0B"/>
    <w:rsid w:val="00E30048"/>
    <w:rsid w:val="00E33846"/>
    <w:rsid w:val="00E4246D"/>
    <w:rsid w:val="00E45B51"/>
    <w:rsid w:val="00E53F7F"/>
    <w:rsid w:val="00E6011B"/>
    <w:rsid w:val="00E6272E"/>
    <w:rsid w:val="00E74320"/>
    <w:rsid w:val="00E82AE2"/>
    <w:rsid w:val="00E82E80"/>
    <w:rsid w:val="00E975DF"/>
    <w:rsid w:val="00EA0237"/>
    <w:rsid w:val="00EA2344"/>
    <w:rsid w:val="00EA3699"/>
    <w:rsid w:val="00EA6444"/>
    <w:rsid w:val="00EA75B8"/>
    <w:rsid w:val="00EA7C86"/>
    <w:rsid w:val="00EB4B32"/>
    <w:rsid w:val="00EB5B8A"/>
    <w:rsid w:val="00EB74F2"/>
    <w:rsid w:val="00EC3A07"/>
    <w:rsid w:val="00ED208F"/>
    <w:rsid w:val="00ED6E3A"/>
    <w:rsid w:val="00ED6FA3"/>
    <w:rsid w:val="00ED7DF2"/>
    <w:rsid w:val="00EE3058"/>
    <w:rsid w:val="00EF7D6F"/>
    <w:rsid w:val="00F13447"/>
    <w:rsid w:val="00F2059F"/>
    <w:rsid w:val="00F212EB"/>
    <w:rsid w:val="00F307BF"/>
    <w:rsid w:val="00F44086"/>
    <w:rsid w:val="00F63D28"/>
    <w:rsid w:val="00F65ECA"/>
    <w:rsid w:val="00F6684F"/>
    <w:rsid w:val="00F752E2"/>
    <w:rsid w:val="00F77568"/>
    <w:rsid w:val="00F873DD"/>
    <w:rsid w:val="00F8757F"/>
    <w:rsid w:val="00F9369B"/>
    <w:rsid w:val="00F95B24"/>
    <w:rsid w:val="00F970ED"/>
    <w:rsid w:val="00F972C9"/>
    <w:rsid w:val="00F97AD3"/>
    <w:rsid w:val="00FB0AEF"/>
    <w:rsid w:val="00FB4416"/>
    <w:rsid w:val="00FB5660"/>
    <w:rsid w:val="00FB7D5D"/>
    <w:rsid w:val="00FB7DA5"/>
    <w:rsid w:val="00FC0A72"/>
    <w:rsid w:val="00FC528D"/>
    <w:rsid w:val="00FD08C8"/>
    <w:rsid w:val="00FD106C"/>
    <w:rsid w:val="00FD367A"/>
    <w:rsid w:val="00FD44C7"/>
    <w:rsid w:val="00FD5AA0"/>
    <w:rsid w:val="00FE6228"/>
    <w:rsid w:val="00FE7DEC"/>
    <w:rsid w:val="00FF7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99856CE"/>
  <w15:docId w15:val="{5D9A020A-038D-4623-92A8-49DBFDA13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021"/>
    <w:pPr>
      <w:overflowPunct w:val="0"/>
      <w:autoSpaceDE w:val="0"/>
      <w:autoSpaceDN w:val="0"/>
      <w:adjustRightInd w:val="0"/>
      <w:textAlignment w:val="baseline"/>
    </w:pPr>
    <w:rPr>
      <w:rFonts w:ascii="AEIQ.PFA" w:hAnsi="AEIQ.PFA"/>
    </w:rPr>
  </w:style>
  <w:style w:type="paragraph" w:styleId="Heading1">
    <w:name w:val="heading 1"/>
    <w:basedOn w:val="Normal"/>
    <w:next w:val="Normal"/>
    <w:qFormat/>
    <w:rsid w:val="00593021"/>
    <w:pPr>
      <w:keepNext/>
      <w:spacing w:before="240" w:after="60"/>
      <w:outlineLvl w:val="0"/>
    </w:pPr>
    <w:rPr>
      <w:b/>
      <w:kern w:val="28"/>
      <w:sz w:val="24"/>
      <w:u w:val="single"/>
    </w:rPr>
  </w:style>
  <w:style w:type="paragraph" w:styleId="Heading2">
    <w:name w:val="heading 2"/>
    <w:basedOn w:val="Normal"/>
    <w:next w:val="Normal"/>
    <w:qFormat/>
    <w:rsid w:val="00593021"/>
    <w:pPr>
      <w:keepNext/>
      <w:spacing w:before="240" w:after="6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593021"/>
    <w:pPr>
      <w:keepNext/>
      <w:spacing w:before="240" w:after="60"/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2DF6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65B9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593021"/>
    <w:pPr>
      <w:tabs>
        <w:tab w:val="center" w:pos="4320"/>
        <w:tab w:val="right" w:pos="8640"/>
      </w:tabs>
    </w:pPr>
    <w:rPr>
      <w:sz w:val="16"/>
    </w:rPr>
  </w:style>
  <w:style w:type="paragraph" w:styleId="Footer">
    <w:name w:val="footer"/>
    <w:basedOn w:val="Normal"/>
    <w:link w:val="FooterChar"/>
    <w:uiPriority w:val="99"/>
    <w:rsid w:val="00593021"/>
    <w:pPr>
      <w:tabs>
        <w:tab w:val="center" w:pos="4320"/>
        <w:tab w:val="right" w:pos="8640"/>
      </w:tabs>
    </w:pPr>
    <w:rPr>
      <w:sz w:val="16"/>
    </w:rPr>
  </w:style>
  <w:style w:type="paragraph" w:styleId="TOC1">
    <w:name w:val="toc 1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134"/>
    </w:pPr>
  </w:style>
  <w:style w:type="paragraph" w:styleId="TOC2">
    <w:name w:val="toc 2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418"/>
    </w:pPr>
  </w:style>
  <w:style w:type="paragraph" w:styleId="TOC3">
    <w:name w:val="toc 3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701"/>
    </w:pPr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3911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43911"/>
    <w:rPr>
      <w:rFonts w:ascii="Tahoma" w:hAnsi="Tahoma" w:cs="Tahoma"/>
      <w:sz w:val="16"/>
      <w:szCs w:val="16"/>
    </w:rPr>
  </w:style>
  <w:style w:type="character" w:customStyle="1" w:styleId="Heading8Char">
    <w:name w:val="Heading 8 Char"/>
    <w:link w:val="Heading8"/>
    <w:uiPriority w:val="9"/>
    <w:semiHidden/>
    <w:rsid w:val="00BD65B9"/>
    <w:rPr>
      <w:rFonts w:ascii="Calibri" w:eastAsia="Times New Roman" w:hAnsi="Calibri" w:cs="Times New Roman"/>
      <w:i/>
      <w:iCs/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8E1EE2"/>
    <w:pPr>
      <w:overflowPunct w:val="0"/>
      <w:autoSpaceDE w:val="0"/>
      <w:autoSpaceDN w:val="0"/>
      <w:adjustRightInd w:val="0"/>
      <w:textAlignment w:val="baseline"/>
    </w:pPr>
    <w:rPr>
      <w:rFonts w:ascii="AEIQ.PFA" w:hAnsi="AEIQ.PFA"/>
    </w:rPr>
  </w:style>
  <w:style w:type="character" w:customStyle="1" w:styleId="FooterChar">
    <w:name w:val="Footer Char"/>
    <w:link w:val="Footer"/>
    <w:uiPriority w:val="99"/>
    <w:rsid w:val="00726C8C"/>
    <w:rPr>
      <w:rFonts w:ascii="AEIQ.PFA" w:hAnsi="AEIQ.PFA"/>
      <w:sz w:val="16"/>
      <w:lang w:val="en-US" w:eastAsia="en-US"/>
    </w:rPr>
  </w:style>
  <w:style w:type="character" w:customStyle="1" w:styleId="Heading4Char">
    <w:name w:val="Heading 4 Char"/>
    <w:link w:val="Heading4"/>
    <w:uiPriority w:val="9"/>
    <w:rsid w:val="00902DF6"/>
    <w:rPr>
      <w:rFonts w:ascii="Calibri" w:eastAsia="Times New Roman" w:hAnsi="Calibri" w:cs="Times New Roman"/>
      <w:b/>
      <w:bCs/>
      <w:sz w:val="28"/>
      <w:szCs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WORD\TEMPLATE\REZ_IS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EC7864-12E3-4D74-BC83-671B6E9741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REZ_ISP</Template>
  <TotalTime>5</TotalTime>
  <Pages>2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DMB</Company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METROLOSKA LABRATORIJA</dc:creator>
  <cp:lastModifiedBy>Jovan</cp:lastModifiedBy>
  <cp:revision>8</cp:revision>
  <cp:lastPrinted>2023-12-21T13:20:00Z</cp:lastPrinted>
  <dcterms:created xsi:type="dcterms:W3CDTF">2024-04-25T17:07:00Z</dcterms:created>
  <dcterms:modified xsi:type="dcterms:W3CDTF">2024-06-18T13:54:00Z</dcterms:modified>
</cp:coreProperties>
</file>