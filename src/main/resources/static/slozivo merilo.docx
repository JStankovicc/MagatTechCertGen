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C47680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C17CF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 мерило дужине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467678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47</w:t>
            </w:r>
            <w:r w:rsidR="00FD367A" w:rsidRPr="004634F3">
              <w:rPr>
                <w:rFonts w:ascii="Times New Roman" w:hAnsi="Times New Roman"/>
                <w:b/>
              </w:rPr>
              <w:t>/</w:t>
            </w:r>
            <w:r w:rsidR="005F1866">
              <w:rPr>
                <w:rFonts w:ascii="Times New Roman" w:hAnsi="Times New Roman"/>
                <w:b/>
                <w:lang w:val="sr-Cyrl-RS"/>
              </w:rPr>
              <w:t>23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>
              <w:rPr>
                <w:rFonts w:ascii="Times New Roman" w:hAnsi="Times New Roman"/>
                <w:b/>
                <w:lang w:val="sr-Latn-RS"/>
              </w:rPr>
              <w:t>1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BC3564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4634F3" w:rsidRDefault="00BF1231" w:rsidP="00FD367A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Периодично (редовно)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D742BB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BC3564" w:rsidRPr="00D742BB" w:rsidRDefault="00467678" w:rsidP="00D742BB">
            <w:pPr>
              <w:rPr>
                <w:rFonts w:ascii="Times New Roman" w:hAnsi="Times New Roman"/>
                <w:lang w:val="sr-Cyrl-RS"/>
              </w:rPr>
            </w:pPr>
            <w:r w:rsidRPr="00467678">
              <w:rPr>
                <w:rFonts w:ascii="Times New Roman" w:hAnsi="Times New Roman"/>
                <w:lang w:val="sr-Latn-RS"/>
              </w:rPr>
              <w:t>LIBELA ELSI ELVAG doo, Proleterskih brigada 1, Subotica</w:t>
            </w:r>
            <w:r w:rsidR="00A879C1">
              <w:rPr>
                <w:rFonts w:ascii="Times New Roman" w:hAnsi="Times New Roman"/>
                <w:lang w:val="sr-Latn-RS"/>
              </w:rPr>
              <w:t xml:space="preserve"> 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467678" w:rsidP="001B0558">
            <w:pPr>
              <w:rPr>
                <w:rFonts w:ascii="Times New Roman" w:hAnsi="Times New Roman"/>
                <w:lang w:val="sr-Latn-RS"/>
              </w:rPr>
            </w:pPr>
            <w:r w:rsidRPr="00467678">
              <w:rPr>
                <w:rFonts w:ascii="Times New Roman" w:hAnsi="Times New Roman"/>
                <w:lang w:val="sr-Latn-RS"/>
              </w:rPr>
              <w:t>DELTA SPEKTRA doo, Somborski put 32, Subotica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D742B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C57A61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S-VAGA</w:t>
            </w:r>
            <w:r w:rsidR="00A879C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RS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EA0B15" w:rsidRPr="006344A4" w:rsidRDefault="00EA0B15" w:rsidP="00550EFA">
            <w:pPr>
              <w:shd w:val="clear" w:color="auto" w:fill="FF0000"/>
              <w:rPr>
                <w:rFonts w:ascii="Calibri" w:hAnsi="Calibri"/>
                <w:lang w:val="sr-Cyrl-RS"/>
              </w:rPr>
            </w:pPr>
            <w:r w:rsidRPr="00967551">
              <w:rPr>
                <w:lang w:val="sr-Cyrl-RS"/>
              </w:rPr>
              <w:t>Службена ознака типа/</w:t>
            </w:r>
            <w:r>
              <w:rPr>
                <w:lang w:val="sr-Cyrl-RS"/>
              </w:rPr>
              <w:t xml:space="preserve">број </w:t>
            </w:r>
            <w:r w:rsidRPr="00967551">
              <w:rPr>
                <w:lang w:val="sr-Cyrl-RS"/>
              </w:rPr>
              <w:t>исправе о усаглашености</w:t>
            </w:r>
            <w:r>
              <w:t>:</w:t>
            </w:r>
            <w:bookmarkStart w:id="0" w:name="_GoBack"/>
            <w:bookmarkEnd w:id="0"/>
          </w:p>
          <w:p w:rsidR="007B138F" w:rsidRPr="00BC3564" w:rsidRDefault="00467678" w:rsidP="00A879C1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D-1-5</w:t>
            </w:r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BC3564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 xml:space="preserve">0 mm do </w:t>
            </w:r>
            <w:r w:rsidR="007B138F">
              <w:rPr>
                <w:rFonts w:ascii="Times New Roman" w:hAnsi="Times New Roman"/>
                <w:lang w:val="sr-Latn-RS"/>
              </w:rPr>
              <w:t>1</w:t>
            </w:r>
            <w:r>
              <w:rPr>
                <w:rFonts w:ascii="Times New Roman" w:hAnsi="Times New Roman"/>
                <w:lang w:val="sr-Latn-RS"/>
              </w:rPr>
              <w:t xml:space="preserve"> m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A879C1" w:rsidRDefault="00A879C1" w:rsidP="00016BD4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 xml:space="preserve">1 </w:t>
            </w:r>
            <w:r>
              <w:rPr>
                <w:rFonts w:ascii="Times New Roman" w:hAnsi="Times New Roman"/>
                <w:lang w:val="sr-Latn-RS"/>
              </w:rPr>
              <w:t>cm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II</w:t>
            </w:r>
            <w:r w:rsidR="007B138F">
              <w:rPr>
                <w:rFonts w:ascii="Times New Roman" w:hAnsi="Times New Roman"/>
                <w:lang w:val="sr-Latn-RS"/>
              </w:rPr>
              <w:t>I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CF370D" w:rsidP="00467678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467678">
              <w:rPr>
                <w:rFonts w:ascii="Times New Roman" w:hAnsi="Times New Roman"/>
                <w:b/>
              </w:rPr>
              <w:t>19,5</w:t>
            </w:r>
            <w:r w:rsidR="00CC331E">
              <w:rPr>
                <w:rFonts w:ascii="Times New Roman" w:hAnsi="Times New Roman"/>
                <w:b/>
              </w:rPr>
              <w:t xml:space="preserve">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467678">
              <w:rPr>
                <w:rFonts w:ascii="Times New Roman" w:hAnsi="Times New Roman"/>
                <w:b/>
                <w:lang w:val="sr-Latn-RS"/>
              </w:rPr>
              <w:t>42,8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86128E" w:rsidP="0086128E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9027DB" w:rsidRDefault="00CF370D">
            <w:pPr>
              <w:rPr>
                <w:szCs w:val="24"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-0,80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-1,00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467678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22-23</w:t>
                  </w:r>
                </w:p>
              </w:tc>
              <w:tc>
                <w:tcPr>
                  <w:tcW w:w="1300" w:type="dxa"/>
                </w:tcPr>
                <w:p w:rsidR="00467678" w:rsidRPr="0086128E" w:rsidRDefault="00467678" w:rsidP="004676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+0,05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23-24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45-46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46-47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62-63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63-64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78-79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79-90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467678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-0,80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467678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31-32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08255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08255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F63D2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32-33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41-42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42-43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467678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55-56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56-57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85-86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86-87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  <w:lang w:val="it-IT"/>
              </w:rPr>
              <w:t>650462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</w:rPr>
              <w:t>2049</w:t>
            </w:r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467678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77</w:t>
            </w:r>
          </w:p>
          <w:p w:rsidR="0054173E" w:rsidRDefault="0054173E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23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25</w:t>
            </w:r>
          </w:p>
          <w:p w:rsidR="0086128E" w:rsidRPr="0086128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131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86128E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E01CD7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467678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Latn-RS"/>
              </w:rPr>
              <w:t>25</w:t>
            </w:r>
            <w:r w:rsidR="000C5838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  <w:lang w:val="sr-Latn-RS"/>
              </w:rPr>
              <w:t>1</w:t>
            </w:r>
            <w:r w:rsidR="00A879C1">
              <w:rPr>
                <w:rFonts w:ascii="Times New Roman" w:hAnsi="Times New Roman"/>
                <w:lang w:val="sr-Cyrl-RS"/>
              </w:rPr>
              <w:t>2</w:t>
            </w:r>
            <w:r w:rsidR="00880B9C">
              <w:rPr>
                <w:rFonts w:ascii="Times New Roman" w:hAnsi="Times New Roman"/>
                <w:lang w:val="sr-Cyrl-RS"/>
              </w:rPr>
              <w:t>.2023.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D0A0C" w:rsidRDefault="006D0A0C" w:rsidP="009D1228">
            <w:pPr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Никола Даниловић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4173E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Cyrl-RS"/>
              </w:rPr>
              <w:t>25</w:t>
            </w:r>
            <w:r w:rsidR="00016BD4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</w:rPr>
              <w:t>1</w:t>
            </w:r>
            <w:r w:rsidR="00A879C1">
              <w:rPr>
                <w:rFonts w:ascii="Times New Roman" w:hAnsi="Times New Roman"/>
              </w:rPr>
              <w:t>2</w:t>
            </w:r>
            <w:r w:rsidR="00EB5B8A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EB5B8A" w:rsidRDefault="00EB5B8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Маја Алексић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A7" w:rsidRDefault="006924A7">
      <w:r>
        <w:separator/>
      </w:r>
    </w:p>
  </w:endnote>
  <w:endnote w:type="continuationSeparator" w:id="0">
    <w:p w:rsidR="006924A7" w:rsidRDefault="0069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C4768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A7" w:rsidRDefault="006924A7">
      <w:r>
        <w:separator/>
      </w:r>
    </w:p>
  </w:footnote>
  <w:footnote w:type="continuationSeparator" w:id="0">
    <w:p w:rsidR="006924A7" w:rsidRDefault="0069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6BD4"/>
    <w:rsid w:val="00027281"/>
    <w:rsid w:val="0003048B"/>
    <w:rsid w:val="00044960"/>
    <w:rsid w:val="00060427"/>
    <w:rsid w:val="000706C9"/>
    <w:rsid w:val="00074EB6"/>
    <w:rsid w:val="00077F1E"/>
    <w:rsid w:val="00082551"/>
    <w:rsid w:val="00083043"/>
    <w:rsid w:val="00091E9B"/>
    <w:rsid w:val="00091EE7"/>
    <w:rsid w:val="00094435"/>
    <w:rsid w:val="000B03AE"/>
    <w:rsid w:val="000C5838"/>
    <w:rsid w:val="000D4939"/>
    <w:rsid w:val="000D4A2A"/>
    <w:rsid w:val="000D7329"/>
    <w:rsid w:val="000F4E90"/>
    <w:rsid w:val="001009F2"/>
    <w:rsid w:val="00107503"/>
    <w:rsid w:val="0013346C"/>
    <w:rsid w:val="001375BC"/>
    <w:rsid w:val="00140172"/>
    <w:rsid w:val="00143906"/>
    <w:rsid w:val="001B0558"/>
    <w:rsid w:val="001C2F99"/>
    <w:rsid w:val="001C7539"/>
    <w:rsid w:val="001D39CF"/>
    <w:rsid w:val="001D5FEA"/>
    <w:rsid w:val="001D69EA"/>
    <w:rsid w:val="001F04C3"/>
    <w:rsid w:val="001F4CCF"/>
    <w:rsid w:val="001F4F6A"/>
    <w:rsid w:val="00206DEE"/>
    <w:rsid w:val="0021225F"/>
    <w:rsid w:val="00213262"/>
    <w:rsid w:val="00217687"/>
    <w:rsid w:val="00224FF0"/>
    <w:rsid w:val="00225B7B"/>
    <w:rsid w:val="00242303"/>
    <w:rsid w:val="00251312"/>
    <w:rsid w:val="00260588"/>
    <w:rsid w:val="002707FF"/>
    <w:rsid w:val="00272FAC"/>
    <w:rsid w:val="00287955"/>
    <w:rsid w:val="002A2F07"/>
    <w:rsid w:val="002B2CBD"/>
    <w:rsid w:val="002B66D1"/>
    <w:rsid w:val="002C0F67"/>
    <w:rsid w:val="002C30EA"/>
    <w:rsid w:val="002C6AB8"/>
    <w:rsid w:val="002D412D"/>
    <w:rsid w:val="002E35A9"/>
    <w:rsid w:val="002E5405"/>
    <w:rsid w:val="002E6D20"/>
    <w:rsid w:val="002F42A7"/>
    <w:rsid w:val="00315F1E"/>
    <w:rsid w:val="00317480"/>
    <w:rsid w:val="00321D34"/>
    <w:rsid w:val="00325E8E"/>
    <w:rsid w:val="003335F2"/>
    <w:rsid w:val="003351D5"/>
    <w:rsid w:val="00342731"/>
    <w:rsid w:val="00391148"/>
    <w:rsid w:val="00392051"/>
    <w:rsid w:val="00393C2B"/>
    <w:rsid w:val="003A045D"/>
    <w:rsid w:val="003A1EB6"/>
    <w:rsid w:val="003D19E2"/>
    <w:rsid w:val="003E4819"/>
    <w:rsid w:val="003E4E40"/>
    <w:rsid w:val="003F3023"/>
    <w:rsid w:val="003F6416"/>
    <w:rsid w:val="00401E29"/>
    <w:rsid w:val="004046C0"/>
    <w:rsid w:val="00415DAE"/>
    <w:rsid w:val="00430E5D"/>
    <w:rsid w:val="0043643F"/>
    <w:rsid w:val="0043681B"/>
    <w:rsid w:val="00451911"/>
    <w:rsid w:val="00454544"/>
    <w:rsid w:val="00456E08"/>
    <w:rsid w:val="004634F3"/>
    <w:rsid w:val="00463E3C"/>
    <w:rsid w:val="00464127"/>
    <w:rsid w:val="00464802"/>
    <w:rsid w:val="00467678"/>
    <w:rsid w:val="004750D9"/>
    <w:rsid w:val="00481D24"/>
    <w:rsid w:val="00485BBC"/>
    <w:rsid w:val="004A65C9"/>
    <w:rsid w:val="004B263C"/>
    <w:rsid w:val="004C56DA"/>
    <w:rsid w:val="004D0DE9"/>
    <w:rsid w:val="004F7271"/>
    <w:rsid w:val="00501072"/>
    <w:rsid w:val="00502240"/>
    <w:rsid w:val="00505233"/>
    <w:rsid w:val="005115AD"/>
    <w:rsid w:val="00512D29"/>
    <w:rsid w:val="00513F15"/>
    <w:rsid w:val="00523636"/>
    <w:rsid w:val="00535F92"/>
    <w:rsid w:val="0054173E"/>
    <w:rsid w:val="00550EFA"/>
    <w:rsid w:val="00567EE8"/>
    <w:rsid w:val="00576907"/>
    <w:rsid w:val="005873CD"/>
    <w:rsid w:val="0058789A"/>
    <w:rsid w:val="00593021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20259"/>
    <w:rsid w:val="00626ADA"/>
    <w:rsid w:val="00642A53"/>
    <w:rsid w:val="00664D86"/>
    <w:rsid w:val="00674035"/>
    <w:rsid w:val="006807EF"/>
    <w:rsid w:val="006924A7"/>
    <w:rsid w:val="006A14CD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6636"/>
    <w:rsid w:val="00707446"/>
    <w:rsid w:val="00710574"/>
    <w:rsid w:val="00722ABC"/>
    <w:rsid w:val="00726C8C"/>
    <w:rsid w:val="007342D9"/>
    <w:rsid w:val="00743911"/>
    <w:rsid w:val="00760D9E"/>
    <w:rsid w:val="007654AC"/>
    <w:rsid w:val="007722BC"/>
    <w:rsid w:val="0079059E"/>
    <w:rsid w:val="00793134"/>
    <w:rsid w:val="007A7F78"/>
    <w:rsid w:val="007B138F"/>
    <w:rsid w:val="007B1BD4"/>
    <w:rsid w:val="007C14C7"/>
    <w:rsid w:val="007C17CD"/>
    <w:rsid w:val="007D66EB"/>
    <w:rsid w:val="007E1429"/>
    <w:rsid w:val="007E5A43"/>
    <w:rsid w:val="007E6EC6"/>
    <w:rsid w:val="007F4AE5"/>
    <w:rsid w:val="007F4E05"/>
    <w:rsid w:val="00801277"/>
    <w:rsid w:val="0080469E"/>
    <w:rsid w:val="00807E15"/>
    <w:rsid w:val="008237F4"/>
    <w:rsid w:val="00836BE0"/>
    <w:rsid w:val="00847157"/>
    <w:rsid w:val="008477ED"/>
    <w:rsid w:val="008522E2"/>
    <w:rsid w:val="00854AEE"/>
    <w:rsid w:val="008607A7"/>
    <w:rsid w:val="0086128E"/>
    <w:rsid w:val="00861839"/>
    <w:rsid w:val="0086576F"/>
    <w:rsid w:val="008669C6"/>
    <w:rsid w:val="0087288B"/>
    <w:rsid w:val="00873F44"/>
    <w:rsid w:val="00877E6D"/>
    <w:rsid w:val="00880B9C"/>
    <w:rsid w:val="008873D6"/>
    <w:rsid w:val="00890FB6"/>
    <w:rsid w:val="008A1923"/>
    <w:rsid w:val="008A534D"/>
    <w:rsid w:val="008B11EF"/>
    <w:rsid w:val="008C231C"/>
    <w:rsid w:val="008C2D3B"/>
    <w:rsid w:val="008D7E7E"/>
    <w:rsid w:val="008E1EAD"/>
    <w:rsid w:val="008E1EE2"/>
    <w:rsid w:val="008E336C"/>
    <w:rsid w:val="008E7909"/>
    <w:rsid w:val="008F049A"/>
    <w:rsid w:val="009027DB"/>
    <w:rsid w:val="00902DF6"/>
    <w:rsid w:val="00903D59"/>
    <w:rsid w:val="00905ACE"/>
    <w:rsid w:val="009065B0"/>
    <w:rsid w:val="00916CAD"/>
    <w:rsid w:val="0092295A"/>
    <w:rsid w:val="00931C23"/>
    <w:rsid w:val="00940152"/>
    <w:rsid w:val="00943767"/>
    <w:rsid w:val="00947222"/>
    <w:rsid w:val="00953E0A"/>
    <w:rsid w:val="0096270A"/>
    <w:rsid w:val="009671E1"/>
    <w:rsid w:val="0097720D"/>
    <w:rsid w:val="00980AEE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10EB8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879C1"/>
    <w:rsid w:val="00A90510"/>
    <w:rsid w:val="00AA1D94"/>
    <w:rsid w:val="00AA3AE2"/>
    <w:rsid w:val="00AB116F"/>
    <w:rsid w:val="00AE68AF"/>
    <w:rsid w:val="00AF131A"/>
    <w:rsid w:val="00AF5CE1"/>
    <w:rsid w:val="00B01110"/>
    <w:rsid w:val="00B0153F"/>
    <w:rsid w:val="00B24995"/>
    <w:rsid w:val="00B34B6F"/>
    <w:rsid w:val="00B449DB"/>
    <w:rsid w:val="00B44AA1"/>
    <w:rsid w:val="00B45B58"/>
    <w:rsid w:val="00B72310"/>
    <w:rsid w:val="00B803C4"/>
    <w:rsid w:val="00B94929"/>
    <w:rsid w:val="00BA7E6C"/>
    <w:rsid w:val="00BB7B24"/>
    <w:rsid w:val="00BC17CF"/>
    <w:rsid w:val="00BC2CAF"/>
    <w:rsid w:val="00BC3564"/>
    <w:rsid w:val="00BC6E24"/>
    <w:rsid w:val="00BD562A"/>
    <w:rsid w:val="00BD65B9"/>
    <w:rsid w:val="00BF1231"/>
    <w:rsid w:val="00C018DC"/>
    <w:rsid w:val="00C04547"/>
    <w:rsid w:val="00C06B2F"/>
    <w:rsid w:val="00C1158E"/>
    <w:rsid w:val="00C13DFA"/>
    <w:rsid w:val="00C165F9"/>
    <w:rsid w:val="00C2302D"/>
    <w:rsid w:val="00C23A06"/>
    <w:rsid w:val="00C34D34"/>
    <w:rsid w:val="00C3727F"/>
    <w:rsid w:val="00C44423"/>
    <w:rsid w:val="00C47680"/>
    <w:rsid w:val="00C5430F"/>
    <w:rsid w:val="00C56A7F"/>
    <w:rsid w:val="00C57A61"/>
    <w:rsid w:val="00C62E21"/>
    <w:rsid w:val="00C90184"/>
    <w:rsid w:val="00C917D8"/>
    <w:rsid w:val="00C970FA"/>
    <w:rsid w:val="00CA2A04"/>
    <w:rsid w:val="00CA4E8A"/>
    <w:rsid w:val="00CA4F40"/>
    <w:rsid w:val="00CA5808"/>
    <w:rsid w:val="00CB1CB9"/>
    <w:rsid w:val="00CC24FA"/>
    <w:rsid w:val="00CC331E"/>
    <w:rsid w:val="00CD1E4D"/>
    <w:rsid w:val="00CD38C4"/>
    <w:rsid w:val="00CF370D"/>
    <w:rsid w:val="00CF5D94"/>
    <w:rsid w:val="00D002D8"/>
    <w:rsid w:val="00D02BB3"/>
    <w:rsid w:val="00D07FEB"/>
    <w:rsid w:val="00D25C7A"/>
    <w:rsid w:val="00D3067C"/>
    <w:rsid w:val="00D4172A"/>
    <w:rsid w:val="00D41B28"/>
    <w:rsid w:val="00D45C49"/>
    <w:rsid w:val="00D4648C"/>
    <w:rsid w:val="00D5513B"/>
    <w:rsid w:val="00D62A67"/>
    <w:rsid w:val="00D742BB"/>
    <w:rsid w:val="00D858C4"/>
    <w:rsid w:val="00D96B14"/>
    <w:rsid w:val="00DA014B"/>
    <w:rsid w:val="00DA0555"/>
    <w:rsid w:val="00DB2E0F"/>
    <w:rsid w:val="00DC30BC"/>
    <w:rsid w:val="00DD5782"/>
    <w:rsid w:val="00DD6843"/>
    <w:rsid w:val="00DE506D"/>
    <w:rsid w:val="00DF0298"/>
    <w:rsid w:val="00DF5DBA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53F7F"/>
    <w:rsid w:val="00E6011B"/>
    <w:rsid w:val="00E6272E"/>
    <w:rsid w:val="00E74320"/>
    <w:rsid w:val="00E82AE2"/>
    <w:rsid w:val="00E975DF"/>
    <w:rsid w:val="00EA0B15"/>
    <w:rsid w:val="00EA2344"/>
    <w:rsid w:val="00EA6444"/>
    <w:rsid w:val="00EA75B8"/>
    <w:rsid w:val="00EB4B32"/>
    <w:rsid w:val="00EB5B8A"/>
    <w:rsid w:val="00EB74F2"/>
    <w:rsid w:val="00ED208F"/>
    <w:rsid w:val="00ED6E3A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77568"/>
    <w:rsid w:val="00F873DD"/>
    <w:rsid w:val="00F8757F"/>
    <w:rsid w:val="00F95B24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7F294-7B1F-45F0-810D-CA216C29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2023-12-21T13:20:00Z</cp:lastPrinted>
  <dcterms:created xsi:type="dcterms:W3CDTF">2024-04-15T22:37:00Z</dcterms:created>
  <dcterms:modified xsi:type="dcterms:W3CDTF">2024-04-15T22:37:00Z</dcterms:modified>
</cp:coreProperties>
</file>