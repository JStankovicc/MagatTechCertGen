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E90B75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4D39D3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847698" w:rsidRPr="006E0EFB" w:rsidRDefault="006E0EFB" w:rsidP="006E0EFB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FD367A" w:rsidRPr="006D6083" w:rsidRDefault="006D6083" w:rsidP="00C8581F">
            <w:pPr>
              <w:jc w:val="right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brojZapisnika</w:t>
            </w:r>
            <w:proofErr w:type="spellEnd"/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A81F06" w:rsidRDefault="006A14CD" w:rsidP="006D6083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6D6083" w:rsidRPr="006D6083" w:rsidRDefault="006D6083" w:rsidP="006D608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6D6083" w:rsidRPr="0084769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E04B18" w:rsidRDefault="006A14CD" w:rsidP="006D6083">
            <w:pPr>
              <w:rPr>
                <w:rFonts w:ascii="Times New Roman" w:hAnsi="Times New Roman"/>
                <w:lang w:val="sr-Latn-RS"/>
              </w:rPr>
            </w:pPr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:rsidR="006D6083" w:rsidRPr="00E04B18" w:rsidRDefault="006D6083" w:rsidP="006D60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vlasnikKorisnik</w:t>
            </w:r>
          </w:p>
        </w:tc>
      </w:tr>
      <w:tr w:rsidR="002707FF" w:rsidRPr="004634F3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6D6083" w:rsidRPr="00984367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serijskiBroj</w:t>
            </w:r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6D6083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4D39D3">
        <w:trPr>
          <w:trHeight w:val="519"/>
        </w:trPr>
        <w:tc>
          <w:tcPr>
            <w:tcW w:w="3703" w:type="dxa"/>
            <w:gridSpan w:val="5"/>
          </w:tcPr>
          <w:p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</w:tcPr>
          <w:p w:rsidR="00847698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6D6083" w:rsidRPr="004634F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</w:tcPr>
          <w:p w:rsidR="004D39D3" w:rsidRDefault="00902DF6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sluzbenaOznakaTipa</w:t>
            </w:r>
          </w:p>
        </w:tc>
      </w:tr>
      <w:tr w:rsidR="00CF370D" w:rsidRPr="004634F3" w:rsidTr="004D39D3">
        <w:trPr>
          <w:trHeight w:val="519"/>
        </w:trPr>
        <w:tc>
          <w:tcPr>
            <w:tcW w:w="3703" w:type="dxa"/>
            <w:gridSpan w:val="5"/>
          </w:tcPr>
          <w:p w:rsidR="00847698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6D6083" w:rsidRPr="00847698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</w:tcPr>
          <w:p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najmanjiPodeljak</w:t>
            </w:r>
          </w:p>
        </w:tc>
        <w:tc>
          <w:tcPr>
            <w:tcW w:w="3402" w:type="dxa"/>
            <w:gridSpan w:val="3"/>
          </w:tcPr>
          <w:p w:rsidR="004D39D3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6D6083" w:rsidRPr="004D39D3" w:rsidRDefault="006D6083" w:rsidP="006D6083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15A3F" w:rsidRDefault="00CF370D" w:rsidP="006D6083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proofErr w:type="spellStart"/>
            <w:r w:rsidR="006D6083">
              <w:rPr>
                <w:rFonts w:ascii="Times New Roman" w:hAnsi="Times New Roman"/>
                <w:b/>
              </w:rPr>
              <w:t>temperatura</w:t>
            </w:r>
            <w:proofErr w:type="spellEnd"/>
            <w:r w:rsidR="006D6083">
              <w:rPr>
                <w:rFonts w:ascii="Times New Roman" w:hAnsi="Times New Roman"/>
                <w:b/>
              </w:rPr>
              <w:t xml:space="preserve">    ℃</w:t>
            </w:r>
            <w:r w:rsidRPr="004634F3">
              <w:rPr>
                <w:rFonts w:ascii="Times New Roman" w:hAnsi="Times New Roman"/>
                <w:b/>
              </w:rPr>
              <w:t xml:space="preserve">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4634F3">
              <w:rPr>
                <w:rFonts w:ascii="Times New Roman" w:hAnsi="Times New Roman"/>
                <w:b/>
              </w:rPr>
              <w:t>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6D6083">
              <w:rPr>
                <w:rFonts w:ascii="Times New Roman" w:hAnsi="Times New Roman"/>
                <w:b/>
                <w:lang w:val="sr-Latn-RS"/>
              </w:rPr>
              <w:t>[vlaznost]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6D6083" w:rsidP="006D6083">
            <w:pPr>
              <w:rPr>
                <w:szCs w:val="24"/>
              </w:rPr>
            </w:pPr>
            <w:r>
              <w:rPr>
                <w:szCs w:val="24"/>
              </w:rPr>
              <w:t>[cb1]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</w:t>
            </w:r>
            <w:r>
              <w:rPr>
                <w:szCs w:val="24"/>
              </w:rPr>
              <w:t>[cb2]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6D6083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6D6083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7575BF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4D39D3" w:rsidRPr="007575B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</w:p>
                <w:p w:rsidR="007A47B7" w:rsidRPr="007575BF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±</w:t>
                  </w:r>
                </w:p>
              </w:tc>
            </w:tr>
            <w:tr w:rsidR="004D39D3" w:rsidRPr="007575BF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4D39D3" w:rsidRPr="007575BF" w:rsidRDefault="004D39D3" w:rsidP="001E52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1E5278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410B84" w:rsidRPr="007575BF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:rsidR="00CA4983" w:rsidRPr="006D6083" w:rsidRDefault="006D6083" w:rsidP="00CA49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Odstupanje1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Ndg1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6D60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E04B18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Ndg2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Ndg3</w:t>
                  </w:r>
                </w:p>
              </w:tc>
            </w:tr>
            <w:tr w:rsidR="00410B84" w:rsidRPr="007575BF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C8581F" w:rsidRPr="007575BF" w:rsidRDefault="006D6083" w:rsidP="00C8581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Ndg4</w:t>
                  </w:r>
                </w:p>
              </w:tc>
            </w:tr>
            <w:tr w:rsidR="00410B84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7575BF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:rsidR="00410B84" w:rsidRPr="007575BF" w:rsidRDefault="006D6083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6D6083" w:rsidRDefault="006D6083" w:rsidP="00410B84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Ndg5</w:t>
                  </w:r>
                </w:p>
              </w:tc>
            </w:tr>
            <w:tr w:rsidR="00323A9D" w:rsidRPr="007575BF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7575BF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:rsidR="00323A9D" w:rsidRPr="007575BF" w:rsidRDefault="006D6083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Odstupanje6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6D6083" w:rsidRDefault="006D6083" w:rsidP="00323A9D">
                  <w:pPr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Ndg6</w:t>
                  </w:r>
                </w:p>
              </w:tc>
            </w:tr>
          </w:tbl>
          <w:p w:rsidR="004D39D3" w:rsidRPr="007575BF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rPr>
                <w:sz w:val="18"/>
                <w:szCs w:val="18"/>
              </w:rPr>
            </w:pPr>
          </w:p>
          <w:p w:rsidR="004D39D3" w:rsidRPr="007575BF" w:rsidRDefault="004D39D3" w:rsidP="004D39D3">
            <w:pPr>
              <w:tabs>
                <w:tab w:val="left" w:pos="2362"/>
              </w:tabs>
              <w:rPr>
                <w:sz w:val="18"/>
                <w:szCs w:val="18"/>
              </w:rPr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7575BF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Изабрани подељак скале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Грешка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Разлика дужине два узастопна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НДГ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 </w:t>
                  </w: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 xml:space="preserve">Подељак дужине 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 xml:space="preserve">i≤1 </w:t>
                  </w: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>mm</w:t>
                  </w:r>
                </w:p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1E03DD" w:rsidRPr="007575BF" w:rsidRDefault="001E03DD" w:rsidP="001E52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(</w:t>
                  </w:r>
                  <w:r w:rsidR="001E5278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</w:rPr>
                    <w:t xml:space="preserve"> unit2 </w:t>
                  </w:r>
                  <w:bookmarkStart w:id="0" w:name="_GoBack"/>
                  <w:bookmarkEnd w:id="0"/>
                  <w:r w:rsidRPr="007575BF">
                    <w:rPr>
                      <w:rFonts w:ascii="Times New Roman" w:hAnsi="Times New Roman"/>
                      <w:bCs/>
                      <w:color w:val="000000"/>
                      <w:sz w:val="18"/>
                      <w:szCs w:val="18"/>
                      <w:lang w:val="sr-Cyrl-RS"/>
                    </w:rPr>
                    <w:t>)</w:t>
                  </w: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6D6083" w:rsidRDefault="00D3015E" w:rsidP="0011569E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  <w:t>Ndg7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E04B18" w:rsidRPr="006D6083" w:rsidRDefault="006D6083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18"/>
                      <w:szCs w:val="18"/>
                      <w:lang w:val="sr-Latn-RS"/>
                    </w:rPr>
                    <w:t>Ndr1</w:t>
                  </w: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Greska3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:rsidR="001E03DD" w:rsidRPr="007575BF" w:rsidRDefault="006D6083" w:rsidP="001E03DD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  <w:lang w:val="sr-Latn-RS"/>
                    </w:rPr>
                    <w:t>Greska4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Greska5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1E03DD" w:rsidRPr="007575BF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Greska6</w:t>
                  </w:r>
                </w:p>
              </w:tc>
              <w:tc>
                <w:tcPr>
                  <w:tcW w:w="1300" w:type="dxa"/>
                </w:tcPr>
                <w:p w:rsidR="001E03DD" w:rsidRPr="007575BF" w:rsidRDefault="006D6083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575BF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984ED1" w:rsidRPr="007575BF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Greska7</w:t>
                  </w:r>
                </w:p>
              </w:tc>
              <w:tc>
                <w:tcPr>
                  <w:tcW w:w="1300" w:type="dxa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  <w:tr w:rsidR="00984ED1" w:rsidRPr="007575BF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  <w:lang w:val="sr-Latn-RS"/>
                    </w:rPr>
                    <w:t>Greska8</w:t>
                  </w:r>
                </w:p>
              </w:tc>
              <w:tc>
                <w:tcPr>
                  <w:tcW w:w="1300" w:type="dxa"/>
                </w:tcPr>
                <w:p w:rsidR="00984ED1" w:rsidRPr="007575BF" w:rsidRDefault="006D6083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Latn-RS"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7575BF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  <w:lang w:val="sr-Cyrl-RS"/>
                    </w:rPr>
                  </w:pPr>
                </w:p>
              </w:tc>
            </w:tr>
          </w:tbl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6D6083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6D6083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984367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Skinuti1</w:t>
            </w:r>
          </w:p>
          <w:p w:rsidR="006D6083" w:rsidRPr="006D6083" w:rsidRDefault="006D6083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Skinuti2</w:t>
            </w:r>
          </w:p>
        </w:tc>
        <w:tc>
          <w:tcPr>
            <w:tcW w:w="4536" w:type="dxa"/>
            <w:gridSpan w:val="5"/>
          </w:tcPr>
          <w:p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4D39D3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Postavljeni1</w:t>
            </w:r>
          </w:p>
          <w:p w:rsidR="003A3188" w:rsidRPr="006D6083" w:rsidRDefault="006D6083" w:rsidP="006D6083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</w:rPr>
              <w:t>Postavljeni2</w:t>
            </w:r>
          </w:p>
        </w:tc>
      </w:tr>
      <w:tr w:rsidR="0043681B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6D6083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 xml:space="preserve">[cb3]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D873B6" w:rsidRPr="00664DB0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proofErr w:type="spellStart"/>
            <w:r w:rsidR="00B72466">
              <w:rPr>
                <w:rFonts w:ascii="Times New Roman" w:hAnsi="Times New Roman"/>
                <w:szCs w:val="24"/>
                <w:u w:val="single"/>
              </w:rPr>
              <w:t>Pravilnik</w:t>
            </w:r>
            <w:proofErr w:type="spellEnd"/>
            <w:r w:rsidR="00130907">
              <w:rPr>
                <w:rFonts w:ascii="Times New Roman" w:hAnsi="Times New Roman"/>
                <w:szCs w:val="24"/>
                <w:u w:val="single"/>
              </w:rPr>
              <w:t xml:space="preserve">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  <w:p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Pr="006D6083" w:rsidRDefault="006D6083" w:rsidP="006D6083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[komentar2]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6D6083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6D6083" w:rsidP="009D1228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6D6083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6D6083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6D6083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odobrio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8B629C">
      <w:footerReference w:type="default" r:id="rId8"/>
      <w:footerReference w:type="first" r:id="rId9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709" w:rsidRDefault="001F7709">
      <w:r>
        <w:separator/>
      </w:r>
    </w:p>
  </w:endnote>
  <w:endnote w:type="continuationSeparator" w:id="0">
    <w:p w:rsidR="001F7709" w:rsidRDefault="001F7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47714C">
      <w:rPr>
        <w:rFonts w:ascii="Times New Roman" w:hAnsi="Times New Roman"/>
        <w:sz w:val="20"/>
        <w:lang w:val="sr-Cyrl-RS"/>
      </w:rPr>
      <w:t xml:space="preserve">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</w:t>
    </w:r>
    <w:r w:rsidR="0047714C">
      <w:rPr>
        <w:rFonts w:ascii="Times New Roman" w:hAnsi="Times New Roman"/>
        <w:sz w:val="20"/>
      </w:rPr>
      <w:t xml:space="preserve">                   </w:t>
    </w:r>
    <w:r w:rsidR="00726C8C" w:rsidRPr="00074EB6">
      <w:rPr>
        <w:rFonts w:ascii="Times New Roman" w:hAnsi="Times New Roman"/>
        <w:sz w:val="20"/>
        <w:lang w:val="sr-Cyrl-RS"/>
      </w:rPr>
      <w:t xml:space="preserve">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47714C">
      <w:rPr>
        <w:rFonts w:ascii="Times New Roman" w:hAnsi="Times New Roman"/>
        <w:noProof/>
        <w:sz w:val="20"/>
        <w:lang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AF0615">
      <w:rPr>
        <w:rFonts w:ascii="Times New Roman" w:hAnsi="Times New Roman"/>
        <w:noProof/>
        <w:sz w:val="20"/>
        <w:lang w:eastAsia="ru-RU"/>
      </w:rPr>
      <w:t xml:space="preserve">         </w:t>
    </w:r>
    <w:r w:rsidR="0047714C">
      <w:rPr>
        <w:rFonts w:ascii="Times New Roman" w:hAnsi="Times New Roman"/>
        <w:noProof/>
        <w:sz w:val="20"/>
        <w:lang w:eastAsia="ru-RU"/>
      </w:rPr>
      <w:t xml:space="preserve">  </w:t>
    </w:r>
    <w:r w:rsidR="00AF0615">
      <w:rPr>
        <w:rFonts w:ascii="Times New Roman" w:hAnsi="Times New Roman"/>
        <w:noProof/>
        <w:sz w:val="20"/>
        <w:lang w:eastAsia="ru-RU"/>
      </w:rPr>
      <w:t xml:space="preserve">            </w:t>
    </w:r>
    <w:r w:rsidR="0047714C">
      <w:rPr>
        <w:rFonts w:ascii="Times New Roman" w:hAnsi="Times New Roman"/>
        <w:noProof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8B629C">
      <w:rPr>
        <w:rFonts w:ascii="Times New Roman" w:hAnsi="Times New Roman"/>
        <w:noProof/>
        <w:sz w:val="20"/>
        <w:lang w:eastAsia="ru-RU"/>
      </w:rPr>
      <w:t>2</w:t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29C" w:rsidRDefault="008B629C">
    <w:pPr>
      <w:pStyle w:val="Foo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</w:t>
    </w:r>
    <w:r>
      <w:rPr>
        <w:rFonts w:ascii="Times New Roman" w:hAnsi="Times New Roman"/>
        <w:sz w:val="20"/>
      </w:rPr>
      <w:t xml:space="preserve">                    </w:t>
    </w:r>
    <w:r w:rsidR="0047714C">
      <w:rPr>
        <w:rFonts w:ascii="Times New Roman" w:hAnsi="Times New Roman"/>
        <w:sz w:val="20"/>
        <w:lang w:val="sr-Cyrl-RS"/>
      </w:rPr>
      <w:t xml:space="preserve">               </w:t>
    </w:r>
    <w:r w:rsidRPr="00074EB6">
      <w:rPr>
        <w:rFonts w:ascii="Times New Roman" w:hAnsi="Times New Roman"/>
        <w:sz w:val="20"/>
        <w:lang w:val="sr-Latn-RS"/>
      </w:rPr>
      <w:t xml:space="preserve">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>
      <w:rPr>
        <w:rFonts w:ascii="Times New Roman" w:hAnsi="Times New Roman"/>
        <w:noProof/>
        <w:sz w:val="20"/>
        <w:lang w:val="sr-Latn-RS" w:eastAsia="ru-RU"/>
      </w:rPr>
      <w:t xml:space="preserve"> </w:t>
    </w:r>
    <w:r w:rsidR="0047714C">
      <w:rPr>
        <w:rFonts w:ascii="Times New Roman" w:hAnsi="Times New Roman"/>
        <w:noProof/>
        <w:sz w:val="20"/>
        <w:lang w:val="sr-Latn-RS" w:eastAsia="ru-RU"/>
      </w:rPr>
      <w:t>29.01.2023.</w:t>
    </w:r>
    <w:r w:rsidR="00F5496E">
      <w:rPr>
        <w:rFonts w:ascii="Times New Roman" w:hAnsi="Times New Roman"/>
        <w:noProof/>
        <w:sz w:val="20"/>
        <w:lang w:val="sr-Latn-RS" w:eastAsia="ru-RU"/>
      </w:rPr>
      <w:t xml:space="preserve">                    </w:t>
    </w:r>
    <w:r>
      <w:ptab w:relativeTo="margin" w:alignment="right" w:leader="none"/>
    </w:r>
    <w:r>
      <w:t xml:space="preserve">             </w:t>
    </w:r>
    <w:r w:rsidR="00F5496E">
      <w:t xml:space="preserve">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709" w:rsidRDefault="001F7709">
      <w:r>
        <w:separator/>
      </w:r>
    </w:p>
  </w:footnote>
  <w:footnote w:type="continuationSeparator" w:id="0">
    <w:p w:rsidR="001F7709" w:rsidRDefault="001F7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03131"/>
    <w:rsid w:val="00013CBA"/>
    <w:rsid w:val="00027281"/>
    <w:rsid w:val="0003048B"/>
    <w:rsid w:val="00044DAB"/>
    <w:rsid w:val="00060427"/>
    <w:rsid w:val="000706C9"/>
    <w:rsid w:val="000738CA"/>
    <w:rsid w:val="00074EB6"/>
    <w:rsid w:val="00077F1E"/>
    <w:rsid w:val="00083043"/>
    <w:rsid w:val="00091226"/>
    <w:rsid w:val="00091EE7"/>
    <w:rsid w:val="000D4A2A"/>
    <w:rsid w:val="000D4ED5"/>
    <w:rsid w:val="000D506D"/>
    <w:rsid w:val="000D7329"/>
    <w:rsid w:val="000F4E90"/>
    <w:rsid w:val="001009F2"/>
    <w:rsid w:val="00107503"/>
    <w:rsid w:val="0011569E"/>
    <w:rsid w:val="00122443"/>
    <w:rsid w:val="00130907"/>
    <w:rsid w:val="00140172"/>
    <w:rsid w:val="00154586"/>
    <w:rsid w:val="00160AC3"/>
    <w:rsid w:val="0019106C"/>
    <w:rsid w:val="001940CA"/>
    <w:rsid w:val="001A4A37"/>
    <w:rsid w:val="001C3DF4"/>
    <w:rsid w:val="001C7539"/>
    <w:rsid w:val="001D39CF"/>
    <w:rsid w:val="001D5FEA"/>
    <w:rsid w:val="001E03DD"/>
    <w:rsid w:val="001E5278"/>
    <w:rsid w:val="001F04C3"/>
    <w:rsid w:val="001F4F6A"/>
    <w:rsid w:val="001F7709"/>
    <w:rsid w:val="0021225F"/>
    <w:rsid w:val="00217687"/>
    <w:rsid w:val="00220E55"/>
    <w:rsid w:val="00225B7B"/>
    <w:rsid w:val="00242303"/>
    <w:rsid w:val="00243C6C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07192"/>
    <w:rsid w:val="00410B84"/>
    <w:rsid w:val="00415DAE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7714C"/>
    <w:rsid w:val="00481D24"/>
    <w:rsid w:val="00485BBC"/>
    <w:rsid w:val="004A65C9"/>
    <w:rsid w:val="004B263C"/>
    <w:rsid w:val="004D0DE9"/>
    <w:rsid w:val="004D39D3"/>
    <w:rsid w:val="004E63C6"/>
    <w:rsid w:val="004F7271"/>
    <w:rsid w:val="00501072"/>
    <w:rsid w:val="00502240"/>
    <w:rsid w:val="00505233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725B"/>
    <w:rsid w:val="005C7DBB"/>
    <w:rsid w:val="00603721"/>
    <w:rsid w:val="00604DF7"/>
    <w:rsid w:val="00605760"/>
    <w:rsid w:val="006170CA"/>
    <w:rsid w:val="00620259"/>
    <w:rsid w:val="00626ADA"/>
    <w:rsid w:val="00637E7C"/>
    <w:rsid w:val="00641F92"/>
    <w:rsid w:val="006441B7"/>
    <w:rsid w:val="00664DB0"/>
    <w:rsid w:val="00674035"/>
    <w:rsid w:val="006963FD"/>
    <w:rsid w:val="006A14CD"/>
    <w:rsid w:val="006B403C"/>
    <w:rsid w:val="006B53DB"/>
    <w:rsid w:val="006C3222"/>
    <w:rsid w:val="006C4938"/>
    <w:rsid w:val="006C661B"/>
    <w:rsid w:val="006C6D34"/>
    <w:rsid w:val="006D6083"/>
    <w:rsid w:val="006E0EFB"/>
    <w:rsid w:val="006F3035"/>
    <w:rsid w:val="006F43C7"/>
    <w:rsid w:val="00715A3F"/>
    <w:rsid w:val="00722ABC"/>
    <w:rsid w:val="00726C8C"/>
    <w:rsid w:val="007372A3"/>
    <w:rsid w:val="00743911"/>
    <w:rsid w:val="007575BF"/>
    <w:rsid w:val="00760D9E"/>
    <w:rsid w:val="007628AF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B629C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6437E"/>
    <w:rsid w:val="00980AEE"/>
    <w:rsid w:val="00984367"/>
    <w:rsid w:val="00984ED1"/>
    <w:rsid w:val="0099302A"/>
    <w:rsid w:val="009B4328"/>
    <w:rsid w:val="009D1228"/>
    <w:rsid w:val="009D1D53"/>
    <w:rsid w:val="009E07EE"/>
    <w:rsid w:val="009E3F64"/>
    <w:rsid w:val="009E63F8"/>
    <w:rsid w:val="009F2F72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0615"/>
    <w:rsid w:val="00AF131A"/>
    <w:rsid w:val="00AF5CE1"/>
    <w:rsid w:val="00B01110"/>
    <w:rsid w:val="00B0153F"/>
    <w:rsid w:val="00B05A6F"/>
    <w:rsid w:val="00B134D7"/>
    <w:rsid w:val="00B24995"/>
    <w:rsid w:val="00B34B6F"/>
    <w:rsid w:val="00B449DB"/>
    <w:rsid w:val="00B45B58"/>
    <w:rsid w:val="00B6224A"/>
    <w:rsid w:val="00B72466"/>
    <w:rsid w:val="00B803C4"/>
    <w:rsid w:val="00BA5D75"/>
    <w:rsid w:val="00BC2CAF"/>
    <w:rsid w:val="00BC6572"/>
    <w:rsid w:val="00BC6E24"/>
    <w:rsid w:val="00BD562A"/>
    <w:rsid w:val="00BD65B9"/>
    <w:rsid w:val="00BD76C4"/>
    <w:rsid w:val="00C018DC"/>
    <w:rsid w:val="00C02599"/>
    <w:rsid w:val="00C05FBB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B5B37"/>
    <w:rsid w:val="00CD1E4D"/>
    <w:rsid w:val="00CD38C4"/>
    <w:rsid w:val="00CF370D"/>
    <w:rsid w:val="00CF5D94"/>
    <w:rsid w:val="00D002D8"/>
    <w:rsid w:val="00D02BB3"/>
    <w:rsid w:val="00D11C9B"/>
    <w:rsid w:val="00D16A1C"/>
    <w:rsid w:val="00D25C7A"/>
    <w:rsid w:val="00D3015E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1D80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1050"/>
    <w:rsid w:val="00E33846"/>
    <w:rsid w:val="00E53F7F"/>
    <w:rsid w:val="00E66CF6"/>
    <w:rsid w:val="00E70086"/>
    <w:rsid w:val="00E74320"/>
    <w:rsid w:val="00E82AE2"/>
    <w:rsid w:val="00E90B75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5496E"/>
    <w:rsid w:val="00F65ECA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DE3FE"/>
  <w15:docId w15:val="{B0BACB70-492F-47B6-97F6-695D07EB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92F9F-3BC3-4550-9162-26037E8C8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</Template>
  <TotalTime>0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4</cp:revision>
  <cp:lastPrinted>2022-10-13T07:44:00Z</cp:lastPrinted>
  <dcterms:created xsi:type="dcterms:W3CDTF">2024-06-11T03:19:00Z</dcterms:created>
  <dcterms:modified xsi:type="dcterms:W3CDTF">2024-06-15T07:30:00Z</dcterms:modified>
</cp:coreProperties>
</file>