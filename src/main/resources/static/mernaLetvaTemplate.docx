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5A3FE4F6" w14:textId="77777777" w:rsidTr="00BC3564">
        <w:trPr>
          <w:trHeight w:val="874"/>
        </w:trPr>
        <w:tc>
          <w:tcPr>
            <w:tcW w:w="3261" w:type="dxa"/>
            <w:gridSpan w:val="4"/>
            <w:vAlign w:val="center"/>
          </w:tcPr>
          <w:p w14:paraId="306719A4" w14:textId="77777777" w:rsidR="00902DF6" w:rsidRDefault="006B624A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7C6EEFBF" wp14:editId="46F08027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7E4F7740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499EC7D0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6B645040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0267915A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2EDF6342" w14:textId="77777777" w:rsidTr="00BC3564">
        <w:trPr>
          <w:trHeight w:val="670"/>
        </w:trPr>
        <w:tc>
          <w:tcPr>
            <w:tcW w:w="8204" w:type="dxa"/>
            <w:gridSpan w:val="10"/>
          </w:tcPr>
          <w:p w14:paraId="603FA535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4B1CC0E" w14:textId="77777777" w:rsidR="00BC3564" w:rsidRPr="004634F3" w:rsidRDefault="00BC3564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</w:rPr>
            </w:pPr>
            <w:r w:rsidRPr="003449E3"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 xml:space="preserve">Мерна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sr-Cyrl-RS"/>
              </w:rPr>
              <w:t>летва за мерење нивоа течности</w:t>
            </w:r>
          </w:p>
        </w:tc>
        <w:tc>
          <w:tcPr>
            <w:tcW w:w="2428" w:type="dxa"/>
          </w:tcPr>
          <w:p w14:paraId="33EDFAD8" w14:textId="77777777" w:rsidR="00FA2F83" w:rsidRDefault="00902DF6" w:rsidP="00FA2F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A2F83">
              <w:rPr>
                <w:rFonts w:ascii="Times New Roman" w:hAnsi="Times New Roman"/>
              </w:rPr>
              <w:t>:</w:t>
            </w:r>
          </w:p>
          <w:p w14:paraId="4BBD0E6E" w14:textId="77777777" w:rsidR="00A41E9F" w:rsidRPr="006F4F30" w:rsidRDefault="00CF5408" w:rsidP="002F6F76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brojZapisnika</w:t>
            </w:r>
            <w:proofErr w:type="spellEnd"/>
          </w:p>
        </w:tc>
      </w:tr>
      <w:tr w:rsidR="006A14CD" w:rsidRPr="004634F3" w14:paraId="4ABDC77D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4AEFB7E3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</w:p>
          <w:p w14:paraId="696E624B" w14:textId="67891892" w:rsidR="009218EC" w:rsidRPr="006F4F30" w:rsidRDefault="006F4F30" w:rsidP="00FD367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557E8DA8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6D9AE3FE" w14:textId="77777777"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6A298274" w14:textId="77777777" w:rsidR="00BC3564" w:rsidRPr="009D6B40" w:rsidRDefault="006F4F30" w:rsidP="00FD367A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61E5A1A6" w14:textId="77777777" w:rsidTr="00BC3564">
        <w:trPr>
          <w:trHeight w:val="670"/>
        </w:trPr>
        <w:tc>
          <w:tcPr>
            <w:tcW w:w="10632" w:type="dxa"/>
            <w:gridSpan w:val="11"/>
          </w:tcPr>
          <w:p w14:paraId="730D46FC" w14:textId="77777777" w:rsidR="00D56100" w:rsidRDefault="006A14CD" w:rsidP="00FA2F83"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5F693365" w14:textId="77777777" w:rsidR="00FA2F83" w:rsidRPr="00322F06" w:rsidRDefault="007B0219" w:rsidP="00FA2F83">
            <w:pPr>
              <w:rPr>
                <w:rFonts w:ascii="Times New Roman" w:hAnsi="Times New Roman"/>
              </w:rPr>
            </w:pPr>
            <w:proofErr w:type="spellStart"/>
            <w:r>
              <w:t>vlasnikKorisnik</w:t>
            </w:r>
            <w:proofErr w:type="spellEnd"/>
          </w:p>
        </w:tc>
      </w:tr>
      <w:tr w:rsidR="002707FF" w:rsidRPr="004634F3" w14:paraId="32591E9F" w14:textId="77777777" w:rsidTr="00BC3564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41775617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1A2E82B4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0558FEC6" w14:textId="77777777" w:rsidR="00D003F8" w:rsidRPr="006F4F30" w:rsidRDefault="00012E5E" w:rsidP="00CC3B60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serijskiBroj</w:t>
            </w:r>
            <w:proofErr w:type="spellEnd"/>
          </w:p>
        </w:tc>
        <w:tc>
          <w:tcPr>
            <w:tcW w:w="3402" w:type="dxa"/>
            <w:gridSpan w:val="3"/>
          </w:tcPr>
          <w:p w14:paraId="42329B11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2A73AA4D" w14:textId="0ACC107F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100A9EDB" w14:textId="77777777" w:rsidTr="00BC3564">
        <w:trPr>
          <w:trHeight w:val="519"/>
        </w:trPr>
        <w:tc>
          <w:tcPr>
            <w:tcW w:w="3703" w:type="dxa"/>
            <w:gridSpan w:val="5"/>
          </w:tcPr>
          <w:p w14:paraId="1FF87AA7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1A8617AF" w14:textId="3D5ED8BE" w:rsidR="00BC3564" w:rsidRPr="004634F3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25476533" w14:textId="77777777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3F021A16" w14:textId="6331C479" w:rsidR="00BC3564" w:rsidRPr="004634F3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4EAF9F8C" w14:textId="4C61899E"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CC3B60">
              <w:rPr>
                <w:rFonts w:ascii="Times New Roman" w:hAnsi="Times New Roman"/>
                <w:lang w:val="sr-Latn-RS"/>
              </w:rPr>
              <w:t xml:space="preserve"> / </w:t>
            </w:r>
            <w:r w:rsidR="00CC3B60">
              <w:rPr>
                <w:rFonts w:ascii="Times New Roman" w:hAnsi="Times New Roman"/>
                <w:lang w:val="sr-Cyrl-RS"/>
              </w:rPr>
              <w:t xml:space="preserve">Број </w:t>
            </w:r>
            <w:r w:rsidR="00493BF1" w:rsidRPr="00493BF1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493BF1">
              <w:rPr>
                <w:rFonts w:ascii="Times New Roman" w:hAnsi="Times New Roman"/>
              </w:rPr>
              <w:t xml:space="preserve"> </w:t>
            </w:r>
            <w:r w:rsidR="00CC3B60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4288AABB" w14:textId="77777777" w:rsidR="00BC3564" w:rsidRPr="00BC3564" w:rsidRDefault="006F4F30" w:rsidP="00322F0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4E3BA612" w14:textId="77777777" w:rsidTr="00BC3564">
        <w:trPr>
          <w:trHeight w:val="519"/>
        </w:trPr>
        <w:tc>
          <w:tcPr>
            <w:tcW w:w="3703" w:type="dxa"/>
            <w:gridSpan w:val="5"/>
          </w:tcPr>
          <w:p w14:paraId="027CDFA6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B9C9D9A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1256DC91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295852F3" w14:textId="77777777" w:rsidR="00BC3564" w:rsidRPr="00BC3564" w:rsidRDefault="006F4F30" w:rsidP="00CC3B60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3C730C48" w14:textId="77777777"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24AAF9BE" w14:textId="77777777" w:rsidR="00BC3564" w:rsidRPr="00BC3564" w:rsidRDefault="006F4F30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150F9B6" w14:textId="77777777" w:rsidTr="00BC3564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615ED548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0E2915B5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59327F78" w14:textId="77777777" w:rsidR="00CF370D" w:rsidRPr="00902DFC" w:rsidRDefault="00CF370D" w:rsidP="006F4F30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proofErr w:type="gramStart"/>
            <w:r w:rsidR="006F4F30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F4F30">
              <w:rPr>
                <w:rFonts w:ascii="Times New Roman" w:hAnsi="Times New Roman"/>
                <w:b/>
              </w:rPr>
              <w:t xml:space="preserve">  </w:t>
            </w:r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</w:t>
            </w:r>
            <w:proofErr w:type="gramEnd"/>
            <w:r w:rsidR="00BD293F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Pr="004634F3">
              <w:rPr>
                <w:rFonts w:ascii="Times New Roman" w:hAnsi="Times New Roman"/>
                <w:b/>
              </w:rPr>
              <w:t xml:space="preserve"> =   </w:t>
            </w:r>
            <w:r w:rsidR="006F4F30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14:paraId="4E672CB7" w14:textId="77777777" w:rsidTr="00BC3564">
        <w:trPr>
          <w:trHeight w:val="398"/>
        </w:trPr>
        <w:tc>
          <w:tcPr>
            <w:tcW w:w="7230" w:type="dxa"/>
            <w:gridSpan w:val="8"/>
            <w:vAlign w:val="center"/>
          </w:tcPr>
          <w:p w14:paraId="1A8869CD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7E4F972A" w14:textId="77777777" w:rsidR="005115AD" w:rsidRPr="004634F3" w:rsidRDefault="006F4F30" w:rsidP="006F4F30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</w:t>
            </w:r>
            <w:proofErr w:type="gramStart"/>
            <w:r w:rsidR="00FD367A" w:rsidRPr="004634F3">
              <w:rPr>
                <w:szCs w:val="24"/>
              </w:rPr>
              <w:t xml:space="preserve">   </w:t>
            </w:r>
            <w:r>
              <w:rPr>
                <w:szCs w:val="24"/>
              </w:rPr>
              <w:t>[</w:t>
            </w:r>
            <w:proofErr w:type="gramEnd"/>
            <w:r>
              <w:rPr>
                <w:szCs w:val="24"/>
              </w:rPr>
              <w:t>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043CB734" w14:textId="77777777" w:rsidTr="00BC3564">
        <w:trPr>
          <w:trHeight w:val="398"/>
        </w:trPr>
        <w:tc>
          <w:tcPr>
            <w:tcW w:w="10632" w:type="dxa"/>
            <w:gridSpan w:val="11"/>
            <w:vAlign w:val="center"/>
          </w:tcPr>
          <w:p w14:paraId="672B53DA" w14:textId="77777777" w:rsidR="00FD367A" w:rsidRPr="006F4F30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F4F30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1E408213" w14:textId="77777777" w:rsidTr="00BC3564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3851BB07" w14:textId="54A23CFF" w:rsidR="005977B7" w:rsidRPr="004A392D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66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17"/>
              <w:gridCol w:w="1300"/>
            </w:tblGrid>
            <w:tr w:rsidR="00F6565C" w:rsidRPr="0004353D" w14:paraId="10F4AFE9" w14:textId="77777777" w:rsidTr="00F6565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3280C6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147FC2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11A0B6B1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14:paraId="5D8D4D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F6565C" w:rsidRPr="0004353D" w14:paraId="137B5FED" w14:textId="77777777" w:rsidTr="00F6565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160D3372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F6565C" w:rsidRPr="0004353D" w14:paraId="7E1C2CAC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F1BD3D2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500</w:t>
                  </w:r>
                </w:p>
              </w:tc>
              <w:tc>
                <w:tcPr>
                  <w:tcW w:w="1300" w:type="dxa"/>
                </w:tcPr>
                <w:p w14:paraId="699A1F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58B6F685" w14:textId="77777777" w:rsidR="00995B7D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Ndg1</w:t>
                  </w:r>
                </w:p>
              </w:tc>
            </w:tr>
            <w:tr w:rsidR="00F6565C" w:rsidRPr="0004353D" w14:paraId="30992859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9EAB2F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5BE006D7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3C735BE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Ndg2</w:t>
                  </w:r>
                </w:p>
              </w:tc>
            </w:tr>
            <w:tr w:rsidR="00F6565C" w:rsidRPr="0004353D" w14:paraId="5C823C04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7EADB518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1300" w:type="dxa"/>
                </w:tcPr>
                <w:p w14:paraId="690966F5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28BFADFB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Ndg3</w:t>
                  </w:r>
                </w:p>
              </w:tc>
            </w:tr>
            <w:tr w:rsidR="00F6565C" w:rsidRPr="0004353D" w14:paraId="3EE96E26" w14:textId="77777777" w:rsidTr="00F6565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454A63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7C435EC6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3F97D594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Ndg4</w:t>
                  </w:r>
                </w:p>
              </w:tc>
            </w:tr>
            <w:tr w:rsidR="00F6565C" w:rsidRPr="0004353D" w14:paraId="3957538C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1C338A6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2500</w:t>
                  </w:r>
                </w:p>
              </w:tc>
              <w:tc>
                <w:tcPr>
                  <w:tcW w:w="1300" w:type="dxa"/>
                </w:tcPr>
                <w:p w14:paraId="0051B97D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5A458DA2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Ndg5</w:t>
                  </w:r>
                </w:p>
              </w:tc>
            </w:tr>
            <w:tr w:rsidR="00F6565C" w:rsidRPr="0004353D" w14:paraId="1611E9E1" w14:textId="77777777" w:rsidTr="00F6565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662D05F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684AA1FB" w14:textId="77777777" w:rsidR="00F6565C" w:rsidRPr="0004353D" w:rsidRDefault="006F4F30" w:rsidP="00E246B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1234FE71" w14:textId="77777777" w:rsidR="00F6565C" w:rsidRPr="0004353D" w:rsidRDefault="006F4F30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b/>
                      <w:bCs/>
                      <w:color w:val="000000"/>
                    </w:rPr>
                    <w:t>Ndg6</w:t>
                  </w:r>
                </w:p>
              </w:tc>
            </w:tr>
          </w:tbl>
          <w:p w14:paraId="6A1BD01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80A7BF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554361E4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150F3E86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04DE543B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6051FBBA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4432F36D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71B162C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p w14:paraId="3D285A3E" w14:textId="77777777" w:rsidR="00BC3564" w:rsidRPr="0004353D" w:rsidRDefault="00BC3564" w:rsidP="00BC3564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F6565C" w:rsidRPr="0004353D" w14:paraId="29637F71" w14:textId="77777777" w:rsidTr="00F6565C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501ADB75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Изабрани подељак скале</w:t>
                  </w:r>
                </w:p>
                <w:p w14:paraId="3161F6A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640A57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Грешка подељка</w:t>
                  </w:r>
                </w:p>
                <w:p w14:paraId="4918613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4755F0B7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Разлика дужине два узастопна подељка</w:t>
                  </w:r>
                </w:p>
                <w:p w14:paraId="47007ABD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787191D4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 </w:t>
                  </w: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 xml:space="preserve">Подељак дужине </w:t>
                  </w:r>
                </w:p>
                <w:p w14:paraId="37F464CE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35CC172A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71A18869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  <w:lang w:val="sr-Latn-RS"/>
                    </w:rPr>
                    <w:t xml:space="preserve">i≤1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</w:p>
                <w:p w14:paraId="5CFB2266" w14:textId="77777777" w:rsidR="00F6565C" w:rsidRPr="0004353D" w:rsidRDefault="00F6565C" w:rsidP="00F6565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</w:p>
              </w:tc>
            </w:tr>
            <w:tr w:rsidR="00F6565C" w:rsidRPr="0004353D" w14:paraId="155BBDF6" w14:textId="77777777" w:rsidTr="00F6565C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691CEA77" w14:textId="77777777" w:rsidR="00F6565C" w:rsidRPr="0004353D" w:rsidRDefault="00F6565C" w:rsidP="0013640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="00136402">
                    <w:rPr>
                      <w:rFonts w:ascii="Times New Roman" w:hAnsi="Times New Roman"/>
                      <w:bCs/>
                      <w:color w:val="000000"/>
                    </w:rPr>
                    <w:t xml:space="preserve"> unit2 </w:t>
                  </w:r>
                  <w:r w:rsidRPr="0004353D"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9218EC" w:rsidRPr="0004353D" w14:paraId="4D3D5DC6" w14:textId="77777777" w:rsidTr="00902DFC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B933AF7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5A4A0333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6469A3E7" w14:textId="77777777" w:rsidR="00902DF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3C1AFBB" w14:textId="77777777" w:rsidR="009218EC" w:rsidRPr="0004353D" w:rsidRDefault="006F4F3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353D">
                    <w:rPr>
                      <w:rFonts w:ascii="Times New Roman" w:hAnsi="Times New Roman"/>
                      <w:color w:val="000000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787F7877" w14:textId="77777777" w:rsidR="009218EC" w:rsidRPr="0004353D" w:rsidRDefault="00D56100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lang w:val="sr-Latn-RS"/>
                    </w:rPr>
                    <w:t>Ndr1</w:t>
                  </w:r>
                </w:p>
              </w:tc>
            </w:tr>
            <w:tr w:rsidR="009218EC" w:rsidRPr="0004353D" w14:paraId="03438D9F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643482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1E34B89F" w14:textId="77777777" w:rsidR="009D6B40" w:rsidRPr="0004353D" w:rsidRDefault="006F4F30" w:rsidP="009D6B40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679B702B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12B1B9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DCED80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4D42451E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519CBC0A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04E6BD15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2F072E5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7D7491B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C07AB4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6EF5ED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02625BA8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262E1A6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767757D3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5B71252C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EABFC00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221BDBE1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681766CD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64CFC5D9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11E60DF2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41B1B6E9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59C2D2BF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61F52BB9" w14:textId="77777777" w:rsidTr="00902DF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21CF0F3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1F86BD72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0F1E6E72" w14:textId="77777777" w:rsidR="009218EC" w:rsidRPr="0004353D" w:rsidRDefault="009218EC" w:rsidP="00902D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1D7FCF74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B4645EB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</w:tr>
            <w:tr w:rsidR="009218EC" w:rsidRPr="0004353D" w14:paraId="495B0B6F" w14:textId="77777777" w:rsidTr="00902DFC">
              <w:trPr>
                <w:cantSplit/>
                <w:trHeight w:val="251"/>
              </w:trPr>
              <w:tc>
                <w:tcPr>
                  <w:tcW w:w="3114" w:type="dxa"/>
                </w:tcPr>
                <w:p w14:paraId="159B52DE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02C6CF6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200EE069" w14:textId="77777777" w:rsidR="009218EC" w:rsidRPr="0004353D" w:rsidRDefault="006F4F30" w:rsidP="00902DF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75C3CEA5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73DB911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  <w:tr w:rsidR="009218EC" w:rsidRPr="0004353D" w14:paraId="3420766C" w14:textId="77777777" w:rsidTr="00F6565C">
              <w:trPr>
                <w:cantSplit/>
                <w:trHeight w:val="237"/>
              </w:trPr>
              <w:tc>
                <w:tcPr>
                  <w:tcW w:w="3114" w:type="dxa"/>
                </w:tcPr>
                <w:p w14:paraId="44D26B9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</w:rPr>
                  </w:pPr>
                  <w:r w:rsidRPr="0004353D">
                    <w:rPr>
                      <w:rFonts w:ascii="Times New Roman" w:hAnsi="Times New Roman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5775E6D4" w14:textId="77777777" w:rsidR="009218EC" w:rsidRPr="0004353D" w:rsidRDefault="006F4F30" w:rsidP="009218EC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04353D">
                    <w:rPr>
                      <w:rFonts w:ascii="Times New Roman" w:hAnsi="Times New Roman"/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1253997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6C1F493E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749C53D" w14:textId="77777777" w:rsidR="009218EC" w:rsidRPr="0004353D" w:rsidRDefault="009218EC" w:rsidP="009218E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lang w:val="sr-Cyrl-RS"/>
                    </w:rPr>
                  </w:pPr>
                </w:p>
              </w:tc>
            </w:tr>
          </w:tbl>
          <w:p w14:paraId="5C6BEF17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33C027BD" w14:textId="77777777" w:rsidR="00BC3564" w:rsidRPr="00BC3564" w:rsidRDefault="00BC3564" w:rsidP="00BC3564">
            <w:pPr>
              <w:rPr>
                <w:rFonts w:ascii="Times New Roman" w:hAnsi="Times New Roman"/>
              </w:rPr>
            </w:pPr>
          </w:p>
          <w:p w14:paraId="6DC14417" w14:textId="77777777" w:rsidR="00513F15" w:rsidRPr="00BC3564" w:rsidRDefault="00513F15" w:rsidP="00BC3564">
            <w:pPr>
              <w:rPr>
                <w:rFonts w:ascii="Times New Roman" w:hAnsi="Times New Roman"/>
              </w:rPr>
            </w:pPr>
          </w:p>
          <w:p w14:paraId="2A5E1CAB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777E9EC4" w14:textId="77777777" w:rsidR="00513F15" w:rsidRPr="004634F3" w:rsidRDefault="00513F15" w:rsidP="00BC3564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</w:rPr>
            </w:pPr>
          </w:p>
          <w:p w14:paraId="4F9DAC74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6EEDC3A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327855AF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D7BD70A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22F58AE1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40DD90F6" w14:textId="77777777" w:rsidR="00513F15" w:rsidRPr="004634F3" w:rsidRDefault="00513F15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14:paraId="0F0F0230" w14:textId="77777777" w:rsidR="00BA72FE" w:rsidRDefault="00BA72FE" w:rsidP="00902DF6">
            <w:pPr>
              <w:pStyle w:val="Heading4"/>
            </w:pPr>
          </w:p>
          <w:p w14:paraId="4DD3B697" w14:textId="77777777" w:rsidR="00BA72FE" w:rsidRPr="00BA72FE" w:rsidRDefault="00BA72FE" w:rsidP="00BA72FE"/>
          <w:p w14:paraId="4E109FD0" w14:textId="77777777" w:rsidR="00BA72FE" w:rsidRPr="00BA72FE" w:rsidRDefault="00BA72FE" w:rsidP="00BA72FE"/>
          <w:p w14:paraId="6ECFCA0C" w14:textId="77777777" w:rsidR="00BA72FE" w:rsidRDefault="00BA72FE" w:rsidP="00BA72FE"/>
          <w:p w14:paraId="3487263F" w14:textId="77777777" w:rsidR="00513F15" w:rsidRDefault="00513F15" w:rsidP="00BA72FE"/>
          <w:p w14:paraId="3FD30A57" w14:textId="77777777" w:rsidR="00B51A87" w:rsidRPr="00BA72FE" w:rsidRDefault="00B51A87" w:rsidP="00BA72FE"/>
        </w:tc>
      </w:tr>
      <w:tr w:rsidR="00BC3564" w:rsidRPr="004634F3" w14:paraId="1620E96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2BCADDE8" w14:textId="77777777" w:rsidR="00BC3564" w:rsidRPr="004634F3" w:rsidRDefault="00BC3564" w:rsidP="001F6734">
            <w:pPr>
              <w:spacing w:line="276" w:lineRule="auto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20AFE04E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163CCDB5" w14:textId="77777777" w:rsidR="00BC3564" w:rsidRPr="004B4B01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5AC432A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2C9974C1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F4F30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BC3564" w:rsidRPr="004634F3" w14:paraId="3152DFFE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07A7E839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4F847C37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89E3BF3" w14:textId="77777777" w:rsidR="00BC3564" w:rsidRPr="00513F15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596E9751" w14:textId="77777777" w:rsidR="00BC3564" w:rsidRPr="004634F3" w:rsidRDefault="00BC3564" w:rsidP="00BC3564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02AFE78E" w14:textId="77777777" w:rsidR="00BC3564" w:rsidRPr="00513F15" w:rsidRDefault="00BC3564" w:rsidP="006F4F30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F4F30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3558AE48" w14:textId="77777777" w:rsidTr="00BC3564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5367EFF6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556D954B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680551C9" w14:textId="77777777" w:rsidR="000D564B" w:rsidRPr="006F4F30" w:rsidRDefault="006F4F30" w:rsidP="009218E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2F1F694E" w14:textId="77777777" w:rsidR="00322F06" w:rsidRPr="006F4F30" w:rsidRDefault="006F4F30" w:rsidP="00322F0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317B4A5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1F79F995" w14:textId="77777777" w:rsidR="00AE68AF" w:rsidRPr="006F4F30" w:rsidRDefault="006F4F30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568823A" w14:textId="77777777" w:rsidR="00902DF6" w:rsidRPr="006F4F30" w:rsidRDefault="006F4F30" w:rsidP="00902DFC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07E06EF8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2622D760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21AD41D6" w14:textId="750115E6" w:rsidR="001009F2" w:rsidRPr="004634F3" w:rsidRDefault="006F4F3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</w:t>
            </w:r>
            <w:proofErr w:type="gramStart"/>
            <w:r w:rsidR="001009F2" w:rsidRPr="004634F3">
              <w:rPr>
                <w:rFonts w:ascii="Times New Roman" w:hAnsi="Times New Roman"/>
                <w:szCs w:val="24"/>
              </w:rPr>
              <w:t xml:space="preserve">   </w:t>
            </w:r>
            <w:r>
              <w:rPr>
                <w:rFonts w:ascii="Times New Roman" w:hAnsi="Times New Roman"/>
                <w:szCs w:val="24"/>
              </w:rPr>
              <w:t>[</w:t>
            </w:r>
            <w:proofErr w:type="gramEnd"/>
            <w:r>
              <w:rPr>
                <w:rFonts w:ascii="Times New Roman" w:hAnsi="Times New Roman"/>
                <w:szCs w:val="24"/>
              </w:rPr>
              <w:t>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B272E4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0EC37EEB" w14:textId="7AADC504" w:rsidR="00E246B3" w:rsidRPr="00D24B27" w:rsidRDefault="00CA4E8A" w:rsidP="00E246B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="00E246B3" w:rsidRPr="00D24B27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B74B8C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="00D24B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24B27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D24B2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7CE8BE7B" w14:textId="77777777" w:rsidR="001009F2" w:rsidRPr="004634F3" w:rsidRDefault="001009F2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27D89AE0" w14:textId="77777777" w:rsidTr="00BC3564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480DE45A" w14:textId="77777777" w:rsidR="009218EC" w:rsidRPr="00E94D43" w:rsidRDefault="007F4AE5" w:rsidP="009218EC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  <w:r w:rsidR="00E94D43">
              <w:rPr>
                <w:rFonts w:ascii="Times New Roman" w:hAnsi="Times New Roman"/>
              </w:rPr>
              <w:t xml:space="preserve"> [komentar2]</w:t>
            </w:r>
          </w:p>
          <w:p w14:paraId="57FE3CBE" w14:textId="77777777" w:rsidR="007F4AE5" w:rsidRPr="003E1AA6" w:rsidRDefault="007F4AE5" w:rsidP="004A160F">
            <w:pPr>
              <w:spacing w:line="276" w:lineRule="auto"/>
              <w:rPr>
                <w:rFonts w:ascii="Times New Roman" w:hAnsi="Times New Roman"/>
                <w:lang w:val="sr-Cyrl-RS"/>
              </w:rPr>
            </w:pPr>
          </w:p>
          <w:p w14:paraId="4F6D1C04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27DCA759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3BBA398C" w14:textId="77777777" w:rsidR="00CD1E4D" w:rsidRPr="004634F3" w:rsidRDefault="006A14CD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23E9635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6615741A" w14:textId="77777777" w:rsidR="00EB5B8A" w:rsidRPr="006F4F30" w:rsidRDefault="006F4F30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6013E53B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764DF5D3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3F88E70F" w14:textId="77777777" w:rsidTr="00BC3564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570CD95F" w14:textId="77777777" w:rsidR="00077F1E" w:rsidRPr="006F4F30" w:rsidRDefault="00077F1E" w:rsidP="006F4F30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F4F30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14:paraId="22FBFBC3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37F6310C" w14:textId="77777777" w:rsidR="00EB5B8A" w:rsidRPr="006F4F30" w:rsidRDefault="006F4F30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7AC45E97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5A6DC0C3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02150BB6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236AEB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C3CDC" w14:textId="77777777" w:rsidR="0092716D" w:rsidRDefault="0092716D">
      <w:r>
        <w:separator/>
      </w:r>
    </w:p>
  </w:endnote>
  <w:endnote w:type="continuationSeparator" w:id="0">
    <w:p w14:paraId="4D344579" w14:textId="77777777" w:rsidR="0092716D" w:rsidRDefault="00927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0B4F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</w:t>
    </w:r>
    <w:r w:rsidR="00E317AD">
      <w:rPr>
        <w:rFonts w:ascii="Times New Roman" w:hAnsi="Times New Roman"/>
        <w:sz w:val="20"/>
      </w:rPr>
      <w:t xml:space="preserve">     </w:t>
    </w:r>
    <w:r w:rsidR="009E576E">
      <w:rPr>
        <w:rFonts w:ascii="Times New Roman" w:hAnsi="Times New Roman"/>
        <w:sz w:val="20"/>
      </w:rPr>
      <w:t xml:space="preserve">        </w:t>
    </w:r>
    <w:r w:rsidR="0052092E">
      <w:rPr>
        <w:rFonts w:ascii="Times New Roman" w:hAnsi="Times New Roman"/>
        <w:sz w:val="20"/>
      </w:rPr>
      <w:t xml:space="preserve">         </w:t>
    </w:r>
    <w:r w:rsidR="00726C8C" w:rsidRPr="00074EB6">
      <w:rPr>
        <w:rFonts w:ascii="Times New Roman" w:hAnsi="Times New Roman"/>
        <w:sz w:val="20"/>
        <w:lang w:val="sr-Cyrl-RS"/>
      </w:rPr>
      <w:t xml:space="preserve">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E317AD">
      <w:rPr>
        <w:rFonts w:ascii="Times New Roman" w:hAnsi="Times New Roman"/>
        <w:noProof/>
        <w:sz w:val="20"/>
        <w:lang w:eastAsia="ru-RU"/>
      </w:rPr>
      <w:t xml:space="preserve">           </w:t>
    </w:r>
    <w:r w:rsidR="0052092E">
      <w:rPr>
        <w:rFonts w:ascii="Times New Roman" w:hAnsi="Times New Roman"/>
        <w:noProof/>
        <w:sz w:val="20"/>
        <w:lang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236AEB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B986F" w14:textId="77777777" w:rsidR="00236AEB" w:rsidRDefault="00236AEB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</w:t>
    </w:r>
    <w:r w:rsidR="00E317AD">
      <w:rPr>
        <w:rFonts w:ascii="Times New Roman" w:hAnsi="Times New Roman"/>
        <w:sz w:val="20"/>
      </w:rPr>
      <w:t xml:space="preserve">   </w:t>
    </w:r>
    <w:r w:rsidR="00F35818">
      <w:rPr>
        <w:rFonts w:ascii="Times New Roman" w:hAnsi="Times New Roman"/>
        <w:sz w:val="20"/>
      </w:rPr>
      <w:t xml:space="preserve"> </w:t>
    </w:r>
    <w:r w:rsidR="00AC32A0">
      <w:rPr>
        <w:rFonts w:ascii="Times New Roman" w:hAnsi="Times New Roman"/>
        <w:sz w:val="20"/>
      </w:rPr>
      <w:t xml:space="preserve">     </w:t>
    </w:r>
    <w:r w:rsidR="00F35818">
      <w:rPr>
        <w:rFonts w:ascii="Times New Roman" w:hAnsi="Times New Roman"/>
        <w:sz w:val="20"/>
      </w:rPr>
      <w:t xml:space="preserve">  </w:t>
    </w:r>
    <w:r w:rsidR="00E317AD">
      <w:rPr>
        <w:rFonts w:ascii="Times New Roman" w:hAnsi="Times New Roman"/>
        <w:sz w:val="20"/>
      </w:rPr>
      <w:t xml:space="preserve">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E317AD">
      <w:rPr>
        <w:rFonts w:ascii="Times New Roman" w:hAnsi="Times New Roman"/>
        <w:noProof/>
        <w:sz w:val="20"/>
        <w:lang w:eastAsia="ru-RU"/>
      </w:rPr>
      <w:t>29.01.2023.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     </w:t>
    </w:r>
    <w:r w:rsidR="009D55B1">
      <w:rPr>
        <w:rFonts w:ascii="Times New Roman" w:hAnsi="Times New Roman"/>
        <w:noProof/>
        <w:sz w:val="20"/>
        <w:lang w:eastAsia="ru-RU"/>
      </w:rPr>
      <w:t xml:space="preserve">     </w:t>
    </w:r>
    <w:r w:rsidRPr="00856D54">
      <w:rPr>
        <w:rFonts w:ascii="Times New Roman" w:hAnsi="Times New Roman"/>
        <w:noProof/>
        <w:sz w:val="20"/>
        <w:lang w:val="sr-Cyrl-RS" w:eastAsia="ru-RU"/>
      </w:rPr>
      <w:t xml:space="preserve">    </w:t>
    </w:r>
    <w:r>
      <w:rPr>
        <w:rFonts w:ascii="Times New Roman" w:hAnsi="Times New Roman"/>
        <w:noProof/>
        <w:sz w:val="20"/>
        <w:lang w:val="sr-Latn-RS" w:eastAsia="ru-RU"/>
      </w:rPr>
      <w:t xml:space="preserve">       </w:t>
    </w:r>
    <w:r w:rsidR="00E317AD">
      <w:rPr>
        <w:rFonts w:ascii="Times New Roman" w:hAnsi="Times New Roman"/>
        <w:noProof/>
        <w:sz w:val="20"/>
        <w:lang w:val="sr-Latn-RS" w:eastAsia="ru-RU"/>
      </w:rPr>
      <w:t xml:space="preserve">   </w:t>
    </w:r>
    <w:r>
      <w:ptab w:relativeTo="margin" w:alignment="right" w:leader="none"/>
    </w:r>
    <w:r w:rsidR="00401D5A">
      <w:t xml:space="preserve">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A2B77" w14:textId="77777777" w:rsidR="0092716D" w:rsidRDefault="0092716D">
      <w:r>
        <w:separator/>
      </w:r>
    </w:p>
  </w:footnote>
  <w:footnote w:type="continuationSeparator" w:id="0">
    <w:p w14:paraId="56FEE7A9" w14:textId="77777777" w:rsidR="0092716D" w:rsidRDefault="00927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951EA"/>
    <w:multiLevelType w:val="hybridMultilevel"/>
    <w:tmpl w:val="6FDCE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5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12E5E"/>
    <w:rsid w:val="0001341A"/>
    <w:rsid w:val="00013CBA"/>
    <w:rsid w:val="00022D8E"/>
    <w:rsid w:val="00027281"/>
    <w:rsid w:val="0003048B"/>
    <w:rsid w:val="00035B70"/>
    <w:rsid w:val="0004353D"/>
    <w:rsid w:val="00044960"/>
    <w:rsid w:val="00044C3C"/>
    <w:rsid w:val="00056F80"/>
    <w:rsid w:val="00060427"/>
    <w:rsid w:val="00065A51"/>
    <w:rsid w:val="000706C9"/>
    <w:rsid w:val="00074EB6"/>
    <w:rsid w:val="00077F1E"/>
    <w:rsid w:val="00083043"/>
    <w:rsid w:val="00091EE7"/>
    <w:rsid w:val="000C5838"/>
    <w:rsid w:val="000D2B45"/>
    <w:rsid w:val="000D4A2A"/>
    <w:rsid w:val="000D564B"/>
    <w:rsid w:val="000D7329"/>
    <w:rsid w:val="000E6606"/>
    <w:rsid w:val="000F4E90"/>
    <w:rsid w:val="001009F2"/>
    <w:rsid w:val="0010346D"/>
    <w:rsid w:val="00107503"/>
    <w:rsid w:val="00107655"/>
    <w:rsid w:val="001171EC"/>
    <w:rsid w:val="0013346C"/>
    <w:rsid w:val="0013615A"/>
    <w:rsid w:val="00136402"/>
    <w:rsid w:val="00140172"/>
    <w:rsid w:val="0018353A"/>
    <w:rsid w:val="00185F4D"/>
    <w:rsid w:val="00186B62"/>
    <w:rsid w:val="001A3A7B"/>
    <w:rsid w:val="001B3CE2"/>
    <w:rsid w:val="001C2F99"/>
    <w:rsid w:val="001C7539"/>
    <w:rsid w:val="001D39CF"/>
    <w:rsid w:val="001D5FEA"/>
    <w:rsid w:val="001F04C3"/>
    <w:rsid w:val="001F4F6A"/>
    <w:rsid w:val="001F6734"/>
    <w:rsid w:val="00206DEE"/>
    <w:rsid w:val="0021225F"/>
    <w:rsid w:val="0021290F"/>
    <w:rsid w:val="00214499"/>
    <w:rsid w:val="00217687"/>
    <w:rsid w:val="00224FF0"/>
    <w:rsid w:val="00225B7B"/>
    <w:rsid w:val="00226AD3"/>
    <w:rsid w:val="00236AEB"/>
    <w:rsid w:val="00242303"/>
    <w:rsid w:val="00251312"/>
    <w:rsid w:val="00260588"/>
    <w:rsid w:val="002628A4"/>
    <w:rsid w:val="00262C7E"/>
    <w:rsid w:val="00265E6E"/>
    <w:rsid w:val="002707FF"/>
    <w:rsid w:val="00272FAC"/>
    <w:rsid w:val="00287955"/>
    <w:rsid w:val="002A2F07"/>
    <w:rsid w:val="002A4A1F"/>
    <w:rsid w:val="002B2CBD"/>
    <w:rsid w:val="002C0F67"/>
    <w:rsid w:val="002C6AB8"/>
    <w:rsid w:val="002D412D"/>
    <w:rsid w:val="002E35A9"/>
    <w:rsid w:val="002E5405"/>
    <w:rsid w:val="002F42A7"/>
    <w:rsid w:val="002F4383"/>
    <w:rsid w:val="002F6F76"/>
    <w:rsid w:val="003019D4"/>
    <w:rsid w:val="00315F1E"/>
    <w:rsid w:val="00317480"/>
    <w:rsid w:val="00322F06"/>
    <w:rsid w:val="00325E8E"/>
    <w:rsid w:val="003335F2"/>
    <w:rsid w:val="00342731"/>
    <w:rsid w:val="0035335C"/>
    <w:rsid w:val="0038264A"/>
    <w:rsid w:val="00392051"/>
    <w:rsid w:val="00393C2B"/>
    <w:rsid w:val="003A1EB6"/>
    <w:rsid w:val="003D19E2"/>
    <w:rsid w:val="003E1AA6"/>
    <w:rsid w:val="003E4819"/>
    <w:rsid w:val="003E4E40"/>
    <w:rsid w:val="003F3023"/>
    <w:rsid w:val="00401D5A"/>
    <w:rsid w:val="00401E29"/>
    <w:rsid w:val="004046C0"/>
    <w:rsid w:val="00415DAE"/>
    <w:rsid w:val="00416065"/>
    <w:rsid w:val="00425304"/>
    <w:rsid w:val="00430E5D"/>
    <w:rsid w:val="0043643F"/>
    <w:rsid w:val="0043681B"/>
    <w:rsid w:val="00437B54"/>
    <w:rsid w:val="004407A2"/>
    <w:rsid w:val="00454544"/>
    <w:rsid w:val="00456E08"/>
    <w:rsid w:val="004634F3"/>
    <w:rsid w:val="00463E3C"/>
    <w:rsid w:val="00464127"/>
    <w:rsid w:val="004750D9"/>
    <w:rsid w:val="00481D24"/>
    <w:rsid w:val="00485BBC"/>
    <w:rsid w:val="00493BF1"/>
    <w:rsid w:val="00493E68"/>
    <w:rsid w:val="004A160F"/>
    <w:rsid w:val="004A392D"/>
    <w:rsid w:val="004A65C9"/>
    <w:rsid w:val="004B263C"/>
    <w:rsid w:val="004D0DE9"/>
    <w:rsid w:val="004F7271"/>
    <w:rsid w:val="00501072"/>
    <w:rsid w:val="00502240"/>
    <w:rsid w:val="00505233"/>
    <w:rsid w:val="005115AD"/>
    <w:rsid w:val="00512D29"/>
    <w:rsid w:val="00513F15"/>
    <w:rsid w:val="0052092E"/>
    <w:rsid w:val="00523636"/>
    <w:rsid w:val="005552AA"/>
    <w:rsid w:val="00567EE8"/>
    <w:rsid w:val="00576907"/>
    <w:rsid w:val="00584D03"/>
    <w:rsid w:val="005873CD"/>
    <w:rsid w:val="0058789A"/>
    <w:rsid w:val="00593021"/>
    <w:rsid w:val="00594568"/>
    <w:rsid w:val="005977B7"/>
    <w:rsid w:val="00597F7A"/>
    <w:rsid w:val="005C5A0C"/>
    <w:rsid w:val="005C725B"/>
    <w:rsid w:val="005C7DBB"/>
    <w:rsid w:val="005F1866"/>
    <w:rsid w:val="00603721"/>
    <w:rsid w:val="00604DF7"/>
    <w:rsid w:val="00605760"/>
    <w:rsid w:val="00620259"/>
    <w:rsid w:val="00626ADA"/>
    <w:rsid w:val="00642A53"/>
    <w:rsid w:val="00674035"/>
    <w:rsid w:val="00674E06"/>
    <w:rsid w:val="00686E5B"/>
    <w:rsid w:val="00694A1A"/>
    <w:rsid w:val="006A14CD"/>
    <w:rsid w:val="006A7B12"/>
    <w:rsid w:val="006B3CCF"/>
    <w:rsid w:val="006B53DB"/>
    <w:rsid w:val="006B624A"/>
    <w:rsid w:val="006C661B"/>
    <w:rsid w:val="006C6D34"/>
    <w:rsid w:val="006C721F"/>
    <w:rsid w:val="006D11EC"/>
    <w:rsid w:val="006D7998"/>
    <w:rsid w:val="006F3035"/>
    <w:rsid w:val="006F43C7"/>
    <w:rsid w:val="006F4F30"/>
    <w:rsid w:val="00722ABC"/>
    <w:rsid w:val="00726C8C"/>
    <w:rsid w:val="007342D9"/>
    <w:rsid w:val="00741425"/>
    <w:rsid w:val="00743911"/>
    <w:rsid w:val="00757680"/>
    <w:rsid w:val="00760D9E"/>
    <w:rsid w:val="007654AC"/>
    <w:rsid w:val="007722BC"/>
    <w:rsid w:val="00782130"/>
    <w:rsid w:val="00793134"/>
    <w:rsid w:val="007938D2"/>
    <w:rsid w:val="007A7F78"/>
    <w:rsid w:val="007B0219"/>
    <w:rsid w:val="007B1BD4"/>
    <w:rsid w:val="007B789B"/>
    <w:rsid w:val="007C0FF7"/>
    <w:rsid w:val="007C14C7"/>
    <w:rsid w:val="007C17CD"/>
    <w:rsid w:val="007C39D2"/>
    <w:rsid w:val="007D66EB"/>
    <w:rsid w:val="007E1429"/>
    <w:rsid w:val="007E6EC6"/>
    <w:rsid w:val="007F4AE5"/>
    <w:rsid w:val="007F4E05"/>
    <w:rsid w:val="007F6116"/>
    <w:rsid w:val="00801277"/>
    <w:rsid w:val="00836BE0"/>
    <w:rsid w:val="00847157"/>
    <w:rsid w:val="008477ED"/>
    <w:rsid w:val="0085243F"/>
    <w:rsid w:val="00861839"/>
    <w:rsid w:val="008669C6"/>
    <w:rsid w:val="0087288B"/>
    <w:rsid w:val="00873F44"/>
    <w:rsid w:val="00877E6D"/>
    <w:rsid w:val="00880B9C"/>
    <w:rsid w:val="008873D6"/>
    <w:rsid w:val="008A6A98"/>
    <w:rsid w:val="008A75A8"/>
    <w:rsid w:val="008B11EF"/>
    <w:rsid w:val="008B4C91"/>
    <w:rsid w:val="008C119D"/>
    <w:rsid w:val="008D2227"/>
    <w:rsid w:val="008D3C43"/>
    <w:rsid w:val="008D7E7E"/>
    <w:rsid w:val="008E1EE2"/>
    <w:rsid w:val="008E336C"/>
    <w:rsid w:val="008E6F61"/>
    <w:rsid w:val="008F0D4C"/>
    <w:rsid w:val="009002CA"/>
    <w:rsid w:val="00902DF6"/>
    <w:rsid w:val="00902DFC"/>
    <w:rsid w:val="00903D59"/>
    <w:rsid w:val="00905ACE"/>
    <w:rsid w:val="009065B0"/>
    <w:rsid w:val="00911FB8"/>
    <w:rsid w:val="009218EC"/>
    <w:rsid w:val="0092295A"/>
    <w:rsid w:val="0092716D"/>
    <w:rsid w:val="00940152"/>
    <w:rsid w:val="00947222"/>
    <w:rsid w:val="00953E0A"/>
    <w:rsid w:val="009709BD"/>
    <w:rsid w:val="0097720D"/>
    <w:rsid w:val="00980AEE"/>
    <w:rsid w:val="0099302A"/>
    <w:rsid w:val="00993830"/>
    <w:rsid w:val="00995B7D"/>
    <w:rsid w:val="009B4328"/>
    <w:rsid w:val="009C55F4"/>
    <w:rsid w:val="009D1228"/>
    <w:rsid w:val="009D1D53"/>
    <w:rsid w:val="009D3221"/>
    <w:rsid w:val="009D55B1"/>
    <w:rsid w:val="009D6B40"/>
    <w:rsid w:val="009E07EE"/>
    <w:rsid w:val="009E18EC"/>
    <w:rsid w:val="009E576E"/>
    <w:rsid w:val="009E63F8"/>
    <w:rsid w:val="009F5F3C"/>
    <w:rsid w:val="00A065CF"/>
    <w:rsid w:val="00A13E48"/>
    <w:rsid w:val="00A1480E"/>
    <w:rsid w:val="00A20F21"/>
    <w:rsid w:val="00A25880"/>
    <w:rsid w:val="00A369EA"/>
    <w:rsid w:val="00A41E9F"/>
    <w:rsid w:val="00A47BE1"/>
    <w:rsid w:val="00A5789C"/>
    <w:rsid w:val="00A57A72"/>
    <w:rsid w:val="00A60477"/>
    <w:rsid w:val="00A61B54"/>
    <w:rsid w:val="00A6450B"/>
    <w:rsid w:val="00A64A3F"/>
    <w:rsid w:val="00A82EAB"/>
    <w:rsid w:val="00A85768"/>
    <w:rsid w:val="00A90510"/>
    <w:rsid w:val="00A94236"/>
    <w:rsid w:val="00A94887"/>
    <w:rsid w:val="00AA1D94"/>
    <w:rsid w:val="00AB116F"/>
    <w:rsid w:val="00AC32A0"/>
    <w:rsid w:val="00AE68AF"/>
    <w:rsid w:val="00AF131A"/>
    <w:rsid w:val="00AF5CE1"/>
    <w:rsid w:val="00B01110"/>
    <w:rsid w:val="00B0153F"/>
    <w:rsid w:val="00B24995"/>
    <w:rsid w:val="00B272E4"/>
    <w:rsid w:val="00B34B6F"/>
    <w:rsid w:val="00B449DB"/>
    <w:rsid w:val="00B45B58"/>
    <w:rsid w:val="00B51A87"/>
    <w:rsid w:val="00B74B8C"/>
    <w:rsid w:val="00B803C4"/>
    <w:rsid w:val="00BA72FE"/>
    <w:rsid w:val="00BC2CAF"/>
    <w:rsid w:val="00BC32C2"/>
    <w:rsid w:val="00BC3564"/>
    <w:rsid w:val="00BC6E24"/>
    <w:rsid w:val="00BD293F"/>
    <w:rsid w:val="00BD2A46"/>
    <w:rsid w:val="00BD562A"/>
    <w:rsid w:val="00BD65B9"/>
    <w:rsid w:val="00C018DC"/>
    <w:rsid w:val="00C06B2F"/>
    <w:rsid w:val="00C1158E"/>
    <w:rsid w:val="00C13DFA"/>
    <w:rsid w:val="00C2302D"/>
    <w:rsid w:val="00C23A06"/>
    <w:rsid w:val="00C34D34"/>
    <w:rsid w:val="00C3727F"/>
    <w:rsid w:val="00C44423"/>
    <w:rsid w:val="00C5430F"/>
    <w:rsid w:val="00C56A7F"/>
    <w:rsid w:val="00C62E21"/>
    <w:rsid w:val="00C8612D"/>
    <w:rsid w:val="00C90184"/>
    <w:rsid w:val="00C917D8"/>
    <w:rsid w:val="00C970FA"/>
    <w:rsid w:val="00CA2A04"/>
    <w:rsid w:val="00CA4E8A"/>
    <w:rsid w:val="00CA4F40"/>
    <w:rsid w:val="00CA5808"/>
    <w:rsid w:val="00CB1CB9"/>
    <w:rsid w:val="00CC3B60"/>
    <w:rsid w:val="00CD1E4D"/>
    <w:rsid w:val="00CD38C4"/>
    <w:rsid w:val="00CE1C1C"/>
    <w:rsid w:val="00CF370D"/>
    <w:rsid w:val="00CF5408"/>
    <w:rsid w:val="00CF5D94"/>
    <w:rsid w:val="00D002D8"/>
    <w:rsid w:val="00D003F8"/>
    <w:rsid w:val="00D02BB3"/>
    <w:rsid w:val="00D07FEB"/>
    <w:rsid w:val="00D217B9"/>
    <w:rsid w:val="00D24B27"/>
    <w:rsid w:val="00D25C7A"/>
    <w:rsid w:val="00D3067C"/>
    <w:rsid w:val="00D4172A"/>
    <w:rsid w:val="00D41B28"/>
    <w:rsid w:val="00D45C49"/>
    <w:rsid w:val="00D4648C"/>
    <w:rsid w:val="00D5513B"/>
    <w:rsid w:val="00D56100"/>
    <w:rsid w:val="00D62A67"/>
    <w:rsid w:val="00D85246"/>
    <w:rsid w:val="00D858C4"/>
    <w:rsid w:val="00D8753D"/>
    <w:rsid w:val="00D96B14"/>
    <w:rsid w:val="00DA0555"/>
    <w:rsid w:val="00DA142A"/>
    <w:rsid w:val="00DB2E0F"/>
    <w:rsid w:val="00DC30BC"/>
    <w:rsid w:val="00DD5782"/>
    <w:rsid w:val="00DD6843"/>
    <w:rsid w:val="00DE506D"/>
    <w:rsid w:val="00DF0298"/>
    <w:rsid w:val="00E02C80"/>
    <w:rsid w:val="00E06494"/>
    <w:rsid w:val="00E0710D"/>
    <w:rsid w:val="00E1026C"/>
    <w:rsid w:val="00E17616"/>
    <w:rsid w:val="00E17B0B"/>
    <w:rsid w:val="00E246B3"/>
    <w:rsid w:val="00E30048"/>
    <w:rsid w:val="00E317AD"/>
    <w:rsid w:val="00E33846"/>
    <w:rsid w:val="00E4246D"/>
    <w:rsid w:val="00E53E6F"/>
    <w:rsid w:val="00E53F7F"/>
    <w:rsid w:val="00E61856"/>
    <w:rsid w:val="00E63A11"/>
    <w:rsid w:val="00E6676D"/>
    <w:rsid w:val="00E74320"/>
    <w:rsid w:val="00E82AE2"/>
    <w:rsid w:val="00E9315F"/>
    <w:rsid w:val="00E94D43"/>
    <w:rsid w:val="00E975DF"/>
    <w:rsid w:val="00EA2344"/>
    <w:rsid w:val="00EA6444"/>
    <w:rsid w:val="00EA75B8"/>
    <w:rsid w:val="00EB4B32"/>
    <w:rsid w:val="00EB5B8A"/>
    <w:rsid w:val="00EB74F2"/>
    <w:rsid w:val="00EC2A94"/>
    <w:rsid w:val="00ED208F"/>
    <w:rsid w:val="00ED6E3A"/>
    <w:rsid w:val="00ED7DF2"/>
    <w:rsid w:val="00EE3058"/>
    <w:rsid w:val="00EF7D6F"/>
    <w:rsid w:val="00F13447"/>
    <w:rsid w:val="00F153AE"/>
    <w:rsid w:val="00F2059F"/>
    <w:rsid w:val="00F35818"/>
    <w:rsid w:val="00F44086"/>
    <w:rsid w:val="00F6565C"/>
    <w:rsid w:val="00F65ECA"/>
    <w:rsid w:val="00F873DD"/>
    <w:rsid w:val="00F95B24"/>
    <w:rsid w:val="00F972C9"/>
    <w:rsid w:val="00F97AD3"/>
    <w:rsid w:val="00FA2F83"/>
    <w:rsid w:val="00FB0AEF"/>
    <w:rsid w:val="00FB4416"/>
    <w:rsid w:val="00FC528D"/>
    <w:rsid w:val="00FD31B3"/>
    <w:rsid w:val="00FD367A"/>
    <w:rsid w:val="00FD44C7"/>
    <w:rsid w:val="00FD5AA0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D7C15"/>
  <w15:docId w15:val="{14DF86F1-115E-44C6-99FC-7D8B381B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7537-CCB4-4305-B137-2AB49B46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47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148</cp:revision>
  <cp:lastPrinted>2023-06-07T10:52:00Z</cp:lastPrinted>
  <dcterms:created xsi:type="dcterms:W3CDTF">2024-04-24T15:36:00Z</dcterms:created>
  <dcterms:modified xsi:type="dcterms:W3CDTF">2024-10-28T02:22:00Z</dcterms:modified>
</cp:coreProperties>
</file>