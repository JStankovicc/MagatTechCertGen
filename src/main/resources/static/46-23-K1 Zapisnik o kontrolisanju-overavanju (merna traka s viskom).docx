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4D39D3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E90B75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4D39D3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847698" w:rsidRPr="00FD32DA" w:rsidRDefault="00A572C0" w:rsidP="00847698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sz w:val="24"/>
                <w:lang w:val="sr-Cyrl-RS"/>
              </w:rPr>
              <w:t>Мерна трака с</w:t>
            </w:r>
            <w:r w:rsidR="00FD32DA">
              <w:rPr>
                <w:rFonts w:ascii="Times New Roman" w:hAnsi="Times New Roman"/>
                <w:b/>
                <w:sz w:val="24"/>
                <w:lang w:val="sr-Cyrl-RS"/>
              </w:rPr>
              <w:t xml:space="preserve"> виском</w:t>
            </w:r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FD367A" w:rsidRPr="00E04B18" w:rsidRDefault="00E04B18" w:rsidP="00C8581F">
            <w:pPr>
              <w:jc w:val="right"/>
              <w:rPr>
                <w:rFonts w:ascii="Times New Roman" w:hAnsi="Times New Roman"/>
                <w:b/>
                <w:lang w:val="sr-Cyrl-RS"/>
              </w:rPr>
            </w:pPr>
            <w:r>
              <w:rPr>
                <w:rFonts w:ascii="Times New Roman" w:hAnsi="Times New Roman"/>
                <w:b/>
                <w:lang w:val="sr-Cyrl-RS"/>
              </w:rPr>
              <w:t>4</w:t>
            </w:r>
            <w:r w:rsidR="00C8581F">
              <w:rPr>
                <w:rFonts w:ascii="Times New Roman" w:hAnsi="Times New Roman"/>
                <w:b/>
                <w:lang w:val="sr-Latn-RS"/>
              </w:rPr>
              <w:t>6</w:t>
            </w:r>
            <w:r w:rsidR="00984ED1">
              <w:rPr>
                <w:rFonts w:ascii="Times New Roman" w:hAnsi="Times New Roman"/>
                <w:b/>
                <w:lang w:val="sr-Cyrl-RS"/>
              </w:rPr>
              <w:t>/</w:t>
            </w:r>
            <w:r w:rsidR="00FD367A" w:rsidRPr="004634F3">
              <w:rPr>
                <w:rFonts w:ascii="Times New Roman" w:hAnsi="Times New Roman"/>
                <w:b/>
              </w:rPr>
              <w:t>2</w:t>
            </w:r>
            <w:r w:rsidR="00847698">
              <w:rPr>
                <w:rFonts w:ascii="Times New Roman" w:hAnsi="Times New Roman"/>
                <w:b/>
                <w:lang w:val="sr-Cyrl-RS"/>
              </w:rPr>
              <w:t>3</w:t>
            </w:r>
            <w:r w:rsidR="00FD367A" w:rsidRPr="004634F3">
              <w:rPr>
                <w:rFonts w:ascii="Times New Roman" w:hAnsi="Times New Roman"/>
                <w:b/>
              </w:rPr>
              <w:t>-</w:t>
            </w:r>
            <w:r w:rsidR="006A14CD" w:rsidRPr="004634F3">
              <w:rPr>
                <w:rFonts w:ascii="Times New Roman" w:hAnsi="Times New Roman"/>
                <w:b/>
                <w:lang w:val="sr-Cyrl-RS"/>
              </w:rPr>
              <w:t>К</w:t>
            </w:r>
            <w:r w:rsidR="00557BF0">
              <w:rPr>
                <w:rFonts w:ascii="Times New Roman" w:hAnsi="Times New Roman"/>
                <w:b/>
                <w:lang w:val="sr-Latn-RS"/>
              </w:rPr>
              <w:t>1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 xml:space="preserve">: </w:t>
            </w:r>
          </w:p>
          <w:p w:rsidR="00A81F06" w:rsidRPr="00E04B18" w:rsidRDefault="00E04B18" w:rsidP="00847698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Прво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847698" w:rsidRDefault="006A14CD" w:rsidP="00FD367A">
            <w:pPr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Подносилац захтева:</w:t>
            </w:r>
          </w:p>
          <w:p w:rsidR="006A14CD" w:rsidRPr="00847698" w:rsidRDefault="00984367" w:rsidP="00984ED1">
            <w:pPr>
              <w:tabs>
                <w:tab w:val="left" w:pos="2673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Almio doo</w:t>
            </w:r>
            <w:r w:rsidR="00323A9D">
              <w:rPr>
                <w:rFonts w:ascii="Times New Roman" w:hAnsi="Times New Roman"/>
                <w:lang w:val="sr-Latn-RS"/>
              </w:rPr>
              <w:t xml:space="preserve"> </w:t>
            </w:r>
            <w:r w:rsidR="00847698">
              <w:rPr>
                <w:rFonts w:ascii="Times New Roman" w:hAnsi="Times New Roman"/>
                <w:lang w:val="sr-Latn-RS"/>
              </w:rPr>
              <w:t xml:space="preserve"> </w:t>
            </w:r>
          </w:p>
        </w:tc>
      </w:tr>
      <w:tr w:rsidR="006A14CD" w:rsidRPr="004634F3" w:rsidTr="004D39D3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243C6C">
            <w:r w:rsidRPr="004634F3">
              <w:rPr>
                <w:lang w:val="sr-Cyrl-RS"/>
              </w:rPr>
              <w:t>Власник</w:t>
            </w:r>
            <w:r w:rsidRPr="004634F3">
              <w:t>/</w:t>
            </w:r>
            <w:r w:rsidRPr="004634F3">
              <w:rPr>
                <w:lang w:val="sr-Cyrl-RS"/>
              </w:rPr>
              <w:t>к</w:t>
            </w:r>
            <w:r w:rsidRPr="004634F3">
              <w:t>o</w:t>
            </w:r>
            <w:r w:rsidRPr="004634F3">
              <w:rPr>
                <w:lang w:val="sr-Cyrl-RS"/>
              </w:rPr>
              <w:t>рисник</w:t>
            </w:r>
            <w:r w:rsidRPr="004634F3">
              <w:t>:</w:t>
            </w:r>
          </w:p>
          <w:p w:rsidR="00E04B18" w:rsidRPr="00E04B18" w:rsidRDefault="00C8581F" w:rsidP="00911383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PUTD Nedeljković, Karađorđeva 24, 15215 Provo</w:t>
            </w:r>
          </w:p>
        </w:tc>
      </w:tr>
      <w:tr w:rsidR="002707FF" w:rsidRPr="004634F3" w:rsidTr="004D39D3">
        <w:trPr>
          <w:trHeight w:val="498"/>
        </w:trPr>
        <w:tc>
          <w:tcPr>
            <w:tcW w:w="3703" w:type="dxa"/>
            <w:gridSpan w:val="5"/>
            <w:shd w:val="clear" w:color="auto" w:fill="F2F2F2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847698" w:rsidRPr="00984367" w:rsidRDefault="00E04B18" w:rsidP="00C8581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4</w:t>
            </w:r>
            <w:r w:rsidR="00C8581F">
              <w:rPr>
                <w:rFonts w:ascii="Times New Roman" w:hAnsi="Times New Roman"/>
                <w:lang w:val="sr-Latn-RS"/>
              </w:rPr>
              <w:t>6</w:t>
            </w:r>
            <w:r>
              <w:rPr>
                <w:rFonts w:ascii="Times New Roman" w:hAnsi="Times New Roman"/>
                <w:lang w:val="sr-Latn-RS"/>
              </w:rPr>
              <w:t>/23</w:t>
            </w:r>
          </w:p>
        </w:tc>
        <w:tc>
          <w:tcPr>
            <w:tcW w:w="3402" w:type="dxa"/>
            <w:gridSpan w:val="3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847698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</w:tr>
      <w:tr w:rsidR="00902DF6" w:rsidRPr="004634F3" w:rsidTr="004D39D3">
        <w:trPr>
          <w:trHeight w:val="519"/>
        </w:trPr>
        <w:tc>
          <w:tcPr>
            <w:tcW w:w="3703" w:type="dxa"/>
            <w:gridSpan w:val="5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847698" w:rsidP="00847698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Almio d.o.o. </w:t>
            </w:r>
          </w:p>
        </w:tc>
        <w:tc>
          <w:tcPr>
            <w:tcW w:w="3527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847698" w:rsidRPr="004634F3" w:rsidRDefault="00664DB0" w:rsidP="007E6EC6">
            <w:pPr>
              <w:tabs>
                <w:tab w:val="left" w:pos="7371"/>
              </w:tabs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MT</w:t>
            </w:r>
          </w:p>
        </w:tc>
        <w:tc>
          <w:tcPr>
            <w:tcW w:w="3402" w:type="dxa"/>
            <w:gridSpan w:val="3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902DF6"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4D39D3" w:rsidRPr="004D39D3" w:rsidRDefault="004D39D3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D-02-124</w:t>
            </w:r>
          </w:p>
        </w:tc>
      </w:tr>
      <w:tr w:rsidR="00CF370D" w:rsidRPr="004634F3" w:rsidTr="004D39D3">
        <w:trPr>
          <w:trHeight w:val="519"/>
        </w:trPr>
        <w:tc>
          <w:tcPr>
            <w:tcW w:w="3703" w:type="dxa"/>
            <w:gridSpan w:val="5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847698" w:rsidRPr="00847698" w:rsidRDefault="00C8581F" w:rsidP="00664DB0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0 mm do 10</w:t>
            </w:r>
            <w:r w:rsidR="00847698">
              <w:rPr>
                <w:rFonts w:ascii="Times New Roman" w:hAnsi="Times New Roman"/>
                <w:lang w:val="sr-Latn-RS"/>
              </w:rPr>
              <w:t xml:space="preserve"> m</w:t>
            </w:r>
          </w:p>
        </w:tc>
        <w:tc>
          <w:tcPr>
            <w:tcW w:w="3527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4D39D3" w:rsidRPr="004D39D3" w:rsidRDefault="004D39D3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 xml:space="preserve">1 mm </w:t>
            </w:r>
          </w:p>
        </w:tc>
        <w:tc>
          <w:tcPr>
            <w:tcW w:w="3402" w:type="dxa"/>
            <w:gridSpan w:val="3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4D39D3" w:rsidRPr="004D39D3" w:rsidRDefault="004D39D3" w:rsidP="0087001D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II</w:t>
            </w:r>
          </w:p>
        </w:tc>
      </w:tr>
      <w:tr w:rsidR="00CF370D" w:rsidRPr="004634F3" w:rsidTr="004D39D3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15A3F" w:rsidRDefault="00CF370D" w:rsidP="00C8581F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</w:rPr>
              <w:t xml:space="preserve">T =     </w:t>
            </w:r>
            <w:r w:rsidR="00E04B18">
              <w:rPr>
                <w:rFonts w:ascii="Times New Roman" w:hAnsi="Times New Roman"/>
                <w:b/>
                <w:lang w:val="sr-Cyrl-RS"/>
              </w:rPr>
              <w:t>19,4</w:t>
            </w:r>
            <w:r w:rsidRPr="004634F3">
              <w:rPr>
                <w:rFonts w:ascii="Times New Roman" w:hAnsi="Times New Roman"/>
                <w:b/>
              </w:rPr>
              <w:t xml:space="preserve">    </w:t>
            </w:r>
            <w:r w:rsidRPr="004634F3">
              <w:rPr>
                <w:rFonts w:ascii="Times New Roman" w:hAnsi="Times New Roman"/>
                <w:b/>
                <w:vertAlign w:val="superscript"/>
              </w:rPr>
              <w:t>0</w:t>
            </w:r>
            <w:r w:rsidRPr="004634F3">
              <w:rPr>
                <w:rFonts w:ascii="Times New Roman" w:hAnsi="Times New Roman"/>
                <w:b/>
              </w:rPr>
              <w:t xml:space="preserve">C   ;   </w:t>
            </w:r>
            <w:r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Pr="004634F3">
              <w:rPr>
                <w:rFonts w:ascii="Times New Roman" w:hAnsi="Times New Roman"/>
                <w:b/>
              </w:rPr>
              <w:t xml:space="preserve"> R</w:t>
            </w:r>
            <w:r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r w:rsidR="00E04B18">
              <w:rPr>
                <w:rFonts w:ascii="Times New Roman" w:hAnsi="Times New Roman"/>
                <w:b/>
              </w:rPr>
              <w:t xml:space="preserve"> =   </w:t>
            </w:r>
            <w:r w:rsidR="00C8581F">
              <w:rPr>
                <w:rFonts w:ascii="Times New Roman" w:hAnsi="Times New Roman"/>
                <w:b/>
                <w:lang w:val="sr-Latn-RS"/>
              </w:rPr>
              <w:t>42,3</w:t>
            </w:r>
            <w:r w:rsidRPr="004634F3">
              <w:rPr>
                <w:rFonts w:ascii="Times New Roman" w:hAnsi="Times New Roman"/>
                <w:b/>
              </w:rPr>
              <w:t xml:space="preserve">     %</w:t>
            </w:r>
          </w:p>
        </w:tc>
      </w:tr>
      <w:tr w:rsidR="005115AD" w:rsidRPr="004634F3" w:rsidTr="004D39D3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4634F3" w:rsidRDefault="007E1429" w:rsidP="00567EE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4D39D3">
            <w:pPr>
              <w:rPr>
                <w:szCs w:val="24"/>
              </w:rPr>
            </w:pPr>
            <w:r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1" w:name="Check1"/>
            <w:r>
              <w:rPr>
                <w:szCs w:val="24"/>
              </w:rPr>
              <w:instrText xml:space="preserve"> FORMCHECKBOX </w:instrText>
            </w:r>
            <w:r>
              <w:rPr>
                <w:szCs w:val="24"/>
              </w:rPr>
            </w:r>
            <w:r>
              <w:rPr>
                <w:szCs w:val="24"/>
              </w:rPr>
              <w:fldChar w:fldCharType="end"/>
            </w:r>
            <w:bookmarkEnd w:id="1"/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FD367A" w:rsidRPr="004634F3">
              <w:rPr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FD367A" w:rsidRPr="004634F3">
              <w:rPr>
                <w:szCs w:val="24"/>
              </w:rPr>
              <w:instrText xml:space="preserve"> FORMCHECKBOX </w:instrText>
            </w:r>
            <w:r w:rsidR="00FD367A" w:rsidRPr="004634F3">
              <w:rPr>
                <w:szCs w:val="24"/>
              </w:rPr>
            </w:r>
            <w:r w:rsidR="00FD367A" w:rsidRPr="004634F3">
              <w:rPr>
                <w:szCs w:val="24"/>
              </w:rPr>
              <w:fldChar w:fldCharType="separate"/>
            </w:r>
            <w:r w:rsidR="00FD367A" w:rsidRPr="004634F3">
              <w:rPr>
                <w:szCs w:val="24"/>
              </w:rPr>
              <w:fldChar w:fldCharType="end"/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4D39D3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4634F3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</w:p>
        </w:tc>
      </w:tr>
      <w:tr w:rsidR="002707FF" w:rsidRPr="004634F3" w:rsidTr="004D39D3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2707FF" w:rsidRPr="004634F3" w:rsidRDefault="002707FF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5977B7" w:rsidRDefault="00F97AD3" w:rsidP="008669C6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tbl>
            <w:tblPr>
              <w:tblpPr w:leftFromText="180" w:rightFromText="180" w:vertAnchor="page" w:horzAnchor="margin" w:tblpXSpec="center" w:tblpY="25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0"/>
            </w:tblGrid>
            <w:tr w:rsidR="004D39D3" w:rsidRPr="00096662" w:rsidTr="00D16A1C">
              <w:trPr>
                <w:trHeight w:val="411"/>
              </w:trPr>
              <w:tc>
                <w:tcPr>
                  <w:tcW w:w="1279" w:type="dxa"/>
                  <w:vAlign w:val="center"/>
                </w:tcPr>
                <w:p w:rsidR="004D39D3" w:rsidRPr="00B0153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B0153F">
                    <w:rPr>
                      <w:rFonts w:ascii="Times New Roman" w:hAnsi="Times New Roman"/>
                      <w:color w:val="000000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vAlign w:val="center"/>
                </w:tcPr>
                <w:p w:rsidR="004D39D3" w:rsidRPr="00B0153F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B0153F">
                    <w:rPr>
                      <w:rFonts w:ascii="Times New Roman" w:hAnsi="Times New Roman"/>
                      <w:color w:val="000000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</w:tcPr>
                <w:p w:rsidR="004D39D3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Cyrl-RS"/>
                    </w:rPr>
                    <w:t>НДГ</w:t>
                  </w:r>
                </w:p>
                <w:p w:rsidR="007A47B7" w:rsidRPr="00B0153F" w:rsidRDefault="007A47B7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Cyrl-RS"/>
                    </w:rPr>
                  </w:pPr>
                  <w:r w:rsidRPr="007A47B7">
                    <w:rPr>
                      <w:rFonts w:ascii="Times New Roman" w:hAnsi="Times New Roman"/>
                      <w:color w:val="000000"/>
                      <w:lang w:val="sr-Cyrl-RS"/>
                    </w:rPr>
                    <w:t>±</w:t>
                  </w:r>
                </w:p>
              </w:tc>
            </w:tr>
            <w:tr w:rsidR="004D39D3" w:rsidRPr="00096662" w:rsidTr="00D16A1C">
              <w:trPr>
                <w:cantSplit/>
                <w:trHeight w:val="237"/>
              </w:trPr>
              <w:tc>
                <w:tcPr>
                  <w:tcW w:w="3879" w:type="dxa"/>
                  <w:gridSpan w:val="3"/>
                  <w:vAlign w:val="center"/>
                </w:tcPr>
                <w:p w:rsidR="004D39D3" w:rsidRPr="004D5821" w:rsidRDefault="004D39D3" w:rsidP="004D39D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(</w:t>
                  </w:r>
                  <w:r w:rsidRPr="00F13447">
                    <w:rPr>
                      <w:rFonts w:ascii="Times New Roman" w:hAnsi="Times New Roman"/>
                      <w:bCs/>
                      <w:color w:val="000000"/>
                    </w:rPr>
                    <w:t>mm</w:t>
                  </w:r>
                  <w:r>
                    <w:rPr>
                      <w:rFonts w:ascii="Times New Roman" w:hAnsi="Times New Roman"/>
                      <w:bCs/>
                      <w:color w:val="000000"/>
                      <w:lang w:val="sr-Cyrl-RS"/>
                    </w:rPr>
                    <w:t>)</w:t>
                  </w:r>
                </w:p>
              </w:tc>
            </w:tr>
            <w:tr w:rsidR="00410B84" w:rsidRPr="00096662" w:rsidTr="001A4A37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4B4B01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 w:rsidRPr="004B4B01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</w:tcPr>
                <w:p w:rsidR="00CA4983" w:rsidRPr="00CA4983" w:rsidRDefault="00CA4983" w:rsidP="00CA4983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  <w:t>0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AE5FD2" w:rsidRDefault="00E04B18" w:rsidP="00410B84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lang w:val="sr-Cyrl-RS"/>
                    </w:rPr>
                    <w:t>0,6</w:t>
                  </w:r>
                </w:p>
              </w:tc>
            </w:tr>
            <w:tr w:rsidR="00410B84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4B4B01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300" w:type="dxa"/>
                </w:tcPr>
                <w:p w:rsidR="00410B84" w:rsidRPr="006C4938" w:rsidRDefault="00C8581F" w:rsidP="006C493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-0,10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743924" w:rsidRDefault="00E04B18" w:rsidP="00E04B18">
                  <w:pPr>
                    <w:overflowPunct/>
                    <w:autoSpaceDE/>
                    <w:autoSpaceDN/>
                    <w:adjustRightInd/>
                    <w:jc w:val="center"/>
                    <w:textAlignment w:val="auto"/>
                    <w:rPr>
                      <w:rFonts w:ascii="Arial" w:hAnsi="Arial" w:cs="Arial"/>
                      <w:color w:val="000000"/>
                      <w:szCs w:val="22"/>
                    </w:rPr>
                  </w:pPr>
                  <w:r>
                    <w:rPr>
                      <w:rFonts w:ascii="Arial" w:hAnsi="Arial" w:cs="Arial"/>
                      <w:color w:val="000000"/>
                      <w:lang w:val="sr-Cyrl-RS"/>
                    </w:rPr>
                    <w:t>0,6</w:t>
                  </w:r>
                </w:p>
              </w:tc>
            </w:tr>
            <w:tr w:rsidR="00410B84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4B4B01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2000</w:t>
                  </w:r>
                </w:p>
              </w:tc>
              <w:tc>
                <w:tcPr>
                  <w:tcW w:w="1300" w:type="dxa"/>
                </w:tcPr>
                <w:p w:rsidR="00410B84" w:rsidRPr="006C4938" w:rsidRDefault="00C8581F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-0,15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044DAB" w:rsidRDefault="00E04B18" w:rsidP="00410B84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0,7</w:t>
                  </w:r>
                </w:p>
              </w:tc>
            </w:tr>
            <w:tr w:rsidR="00410B84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410B84" w:rsidRPr="004B4B01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3000</w:t>
                  </w:r>
                </w:p>
              </w:tc>
              <w:tc>
                <w:tcPr>
                  <w:tcW w:w="1300" w:type="dxa"/>
                </w:tcPr>
                <w:p w:rsidR="00C8581F" w:rsidRPr="006C4938" w:rsidRDefault="00C8581F" w:rsidP="00C8581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-0,30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044DAB" w:rsidRDefault="00E04B18" w:rsidP="00410B84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0,9</w:t>
                  </w:r>
                </w:p>
              </w:tc>
            </w:tr>
            <w:tr w:rsidR="00410B84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410B84" w:rsidRPr="004B4B01" w:rsidRDefault="00410B84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4000</w:t>
                  </w:r>
                </w:p>
              </w:tc>
              <w:tc>
                <w:tcPr>
                  <w:tcW w:w="1300" w:type="dxa"/>
                </w:tcPr>
                <w:p w:rsidR="00410B84" w:rsidRPr="006C4938" w:rsidRDefault="00C8581F" w:rsidP="00410B8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-0,40</w:t>
                  </w:r>
                </w:p>
              </w:tc>
              <w:tc>
                <w:tcPr>
                  <w:tcW w:w="1300" w:type="dxa"/>
                  <w:vAlign w:val="bottom"/>
                </w:tcPr>
                <w:p w:rsidR="00410B84" w:rsidRPr="00044DAB" w:rsidRDefault="00E04B18" w:rsidP="00410B84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1,1</w:t>
                  </w:r>
                </w:p>
              </w:tc>
            </w:tr>
            <w:tr w:rsidR="00323A9D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4B4B01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5000</w:t>
                  </w:r>
                </w:p>
              </w:tc>
              <w:tc>
                <w:tcPr>
                  <w:tcW w:w="1300" w:type="dxa"/>
                </w:tcPr>
                <w:p w:rsidR="00323A9D" w:rsidRPr="006C4938" w:rsidRDefault="00C8581F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-0,50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044DAB" w:rsidRDefault="00E04B18" w:rsidP="00323A9D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1,3</w:t>
                  </w:r>
                </w:p>
              </w:tc>
            </w:tr>
            <w:tr w:rsidR="00323A9D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4B4B01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6000</w:t>
                  </w:r>
                </w:p>
              </w:tc>
              <w:tc>
                <w:tcPr>
                  <w:tcW w:w="1300" w:type="dxa"/>
                </w:tcPr>
                <w:p w:rsidR="009F2F72" w:rsidRPr="006C4938" w:rsidRDefault="00C8581F" w:rsidP="009F2F7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-0,55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044DAB" w:rsidRDefault="00E04B18" w:rsidP="00E04B18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1,5</w:t>
                  </w:r>
                </w:p>
              </w:tc>
            </w:tr>
            <w:tr w:rsidR="00323A9D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4B4B01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7000</w:t>
                  </w:r>
                </w:p>
              </w:tc>
              <w:tc>
                <w:tcPr>
                  <w:tcW w:w="1300" w:type="dxa"/>
                </w:tcPr>
                <w:p w:rsidR="00323A9D" w:rsidRPr="006C4938" w:rsidRDefault="00C8581F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-0,60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044DAB" w:rsidRDefault="00E04B18" w:rsidP="00323A9D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1,7</w:t>
                  </w:r>
                </w:p>
              </w:tc>
            </w:tr>
            <w:tr w:rsidR="00323A9D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4B4B01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8000</w:t>
                  </w:r>
                </w:p>
              </w:tc>
              <w:tc>
                <w:tcPr>
                  <w:tcW w:w="1300" w:type="dxa"/>
                </w:tcPr>
                <w:p w:rsidR="00323A9D" w:rsidRPr="006C4938" w:rsidRDefault="00C8581F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-0,70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044DAB" w:rsidRDefault="00E04B18" w:rsidP="00323A9D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1,9</w:t>
                  </w:r>
                </w:p>
              </w:tc>
            </w:tr>
            <w:tr w:rsidR="00323A9D" w:rsidRPr="00096662" w:rsidTr="00D16A1C">
              <w:trPr>
                <w:cantSplit/>
                <w:trHeight w:val="251"/>
              </w:trPr>
              <w:tc>
                <w:tcPr>
                  <w:tcW w:w="1279" w:type="dxa"/>
                  <w:vAlign w:val="center"/>
                </w:tcPr>
                <w:p w:rsidR="00323A9D" w:rsidRPr="004B4B01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9000</w:t>
                  </w:r>
                </w:p>
              </w:tc>
              <w:tc>
                <w:tcPr>
                  <w:tcW w:w="1300" w:type="dxa"/>
                </w:tcPr>
                <w:p w:rsidR="00323A9D" w:rsidRPr="006C4938" w:rsidRDefault="00C8581F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-0,80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044DAB" w:rsidRDefault="00E04B18" w:rsidP="00323A9D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2,1</w:t>
                  </w:r>
                </w:p>
              </w:tc>
            </w:tr>
            <w:tr w:rsidR="00323A9D" w:rsidRPr="00096662" w:rsidTr="00D16A1C">
              <w:trPr>
                <w:cantSplit/>
                <w:trHeight w:val="237"/>
              </w:trPr>
              <w:tc>
                <w:tcPr>
                  <w:tcW w:w="1279" w:type="dxa"/>
                  <w:vAlign w:val="center"/>
                </w:tcPr>
                <w:p w:rsidR="00323A9D" w:rsidRPr="004B4B01" w:rsidRDefault="00323A9D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10000</w:t>
                  </w:r>
                </w:p>
              </w:tc>
              <w:tc>
                <w:tcPr>
                  <w:tcW w:w="1300" w:type="dxa"/>
                </w:tcPr>
                <w:p w:rsidR="00323A9D" w:rsidRPr="006C4938" w:rsidRDefault="00C8581F" w:rsidP="00323A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-0,90</w:t>
                  </w:r>
                </w:p>
              </w:tc>
              <w:tc>
                <w:tcPr>
                  <w:tcW w:w="1300" w:type="dxa"/>
                  <w:vAlign w:val="bottom"/>
                </w:tcPr>
                <w:p w:rsidR="00323A9D" w:rsidRPr="00044DAB" w:rsidRDefault="00E04B18" w:rsidP="00323A9D">
                  <w:pPr>
                    <w:jc w:val="center"/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</w:pPr>
                  <w:r>
                    <w:rPr>
                      <w:rFonts w:ascii="Arial" w:hAnsi="Arial" w:cs="Arial"/>
                      <w:color w:val="000000"/>
                      <w:szCs w:val="22"/>
                      <w:lang w:val="sr-Cyrl-RS"/>
                    </w:rPr>
                    <w:t>2,3</w:t>
                  </w:r>
                </w:p>
              </w:tc>
            </w:tr>
          </w:tbl>
          <w:p w:rsidR="004D39D3" w:rsidRDefault="004D39D3" w:rsidP="004D39D3">
            <w:pPr>
              <w:tabs>
                <w:tab w:val="left" w:pos="3390"/>
                <w:tab w:val="left" w:pos="3504"/>
                <w:tab w:val="left" w:pos="7313"/>
              </w:tabs>
            </w:pPr>
          </w:p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4D39D3" w:rsidRPr="004D39D3" w:rsidRDefault="004D39D3" w:rsidP="004D39D3"/>
          <w:p w:rsidR="00513F15" w:rsidRDefault="004D39D3" w:rsidP="004D39D3">
            <w:pPr>
              <w:tabs>
                <w:tab w:val="left" w:pos="2362"/>
              </w:tabs>
            </w:pPr>
            <w:r>
              <w:tab/>
            </w: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tbl>
            <w:tblPr>
              <w:tblpPr w:leftFromText="180" w:rightFromText="180" w:vertAnchor="page" w:horzAnchor="margin" w:tblpXSpec="center" w:tblpY="3268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1E03DD" w:rsidRPr="00096662" w:rsidTr="00E919A0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lastRenderedPageBreak/>
                    <w:t>Изабрани подељак скале</w:t>
                  </w:r>
                </w:p>
                <w:p w:rsidR="001E03DD" w:rsidRPr="00E1026C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1E03DD" w:rsidRPr="00F77568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</w:tc>
              <w:tc>
                <w:tcPr>
                  <w:tcW w:w="1486" w:type="dxa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i≤1 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</w:p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trHeight w:val="141"/>
              </w:trPr>
              <w:tc>
                <w:tcPr>
                  <w:tcW w:w="8500" w:type="dxa"/>
                  <w:gridSpan w:val="5"/>
                  <w:vAlign w:val="center"/>
                </w:tcPr>
                <w:p w:rsidR="001E03DD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660-661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044DAB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±</w:t>
                  </w: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0,</w:t>
                  </w:r>
                  <w:r w:rsidR="00E04B18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  <w:t>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E04B18" w:rsidRPr="00E04B18" w:rsidRDefault="00D71380" w:rsidP="00E04B1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  <w:t>0,</w:t>
                  </w:r>
                  <w:r w:rsidR="00E04B18"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Cyrl-RS"/>
                    </w:rPr>
                    <w:t>2</w:t>
                  </w: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661-662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076D54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1350-1351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51"/>
              </w:trPr>
              <w:tc>
                <w:tcPr>
                  <w:tcW w:w="3114" w:type="dxa"/>
                </w:tcPr>
                <w:p w:rsidR="001E03DD" w:rsidRPr="00984367" w:rsidRDefault="00C8581F" w:rsidP="001E03DD">
                  <w:pPr>
                    <w:jc w:val="center"/>
                    <w:rPr>
                      <w:rFonts w:ascii="Times New Roman" w:hAnsi="Times New Roman"/>
                      <w:lang w:val="sr-Latn-RS"/>
                    </w:rPr>
                  </w:pPr>
                  <w:r>
                    <w:rPr>
                      <w:rFonts w:ascii="Times New Roman" w:hAnsi="Times New Roman"/>
                      <w:lang w:val="sr-Latn-RS"/>
                    </w:rPr>
                    <w:t>1351-1352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5800-5801</w:t>
                  </w:r>
                </w:p>
              </w:tc>
              <w:tc>
                <w:tcPr>
                  <w:tcW w:w="1300" w:type="dxa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1E03DD" w:rsidRPr="00096662" w:rsidTr="00E919A0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5801-5802</w:t>
                  </w:r>
                </w:p>
              </w:tc>
              <w:tc>
                <w:tcPr>
                  <w:tcW w:w="1300" w:type="dxa"/>
                </w:tcPr>
                <w:p w:rsidR="001E03DD" w:rsidRPr="00984367" w:rsidRDefault="00C8581F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1E03DD" w:rsidRPr="00CC24FA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1E03DD" w:rsidRPr="00767F56" w:rsidRDefault="001E03DD" w:rsidP="001E03D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984ED1" w:rsidRPr="00096662" w:rsidTr="00E919A0">
              <w:trPr>
                <w:cantSplit/>
                <w:trHeight w:val="251"/>
              </w:trPr>
              <w:tc>
                <w:tcPr>
                  <w:tcW w:w="3114" w:type="dxa"/>
                  <w:vAlign w:val="center"/>
                </w:tcPr>
                <w:p w:rsidR="00984ED1" w:rsidRPr="00984367" w:rsidRDefault="00C8581F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8650-8651</w:t>
                  </w:r>
                </w:p>
              </w:tc>
              <w:tc>
                <w:tcPr>
                  <w:tcW w:w="1300" w:type="dxa"/>
                </w:tcPr>
                <w:p w:rsidR="00984ED1" w:rsidRPr="00984367" w:rsidRDefault="00C8581F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984ED1" w:rsidRPr="00984367" w:rsidRDefault="00C8581F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0,05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984ED1" w:rsidRPr="00096662" w:rsidTr="00BA5D75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984ED1" w:rsidRPr="00984367" w:rsidRDefault="00C8581F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8651-8652</w:t>
                  </w:r>
                </w:p>
              </w:tc>
              <w:tc>
                <w:tcPr>
                  <w:tcW w:w="1300" w:type="dxa"/>
                </w:tcPr>
                <w:p w:rsidR="00984ED1" w:rsidRPr="00984367" w:rsidRDefault="00C8581F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-0,05</w:t>
                  </w: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984ED1" w:rsidRPr="00076D54" w:rsidRDefault="00984ED1" w:rsidP="00984ED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Default="004D39D3" w:rsidP="004D39D3">
            <w:pPr>
              <w:tabs>
                <w:tab w:val="left" w:pos="2362"/>
              </w:tabs>
            </w:pPr>
          </w:p>
          <w:p w:rsidR="004D39D3" w:rsidRPr="004D39D3" w:rsidRDefault="004D39D3" w:rsidP="004D39D3">
            <w:pPr>
              <w:tabs>
                <w:tab w:val="left" w:pos="2362"/>
              </w:tabs>
            </w:pP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4D39D3" w:rsidRPr="004B4B01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  <w:lang w:val="it-IT"/>
              </w:rPr>
              <w:t>650462</w:t>
            </w:r>
          </w:p>
        </w:tc>
      </w:tr>
      <w:tr w:rsidR="004D39D3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4D39D3" w:rsidRPr="004634F3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4D39D3" w:rsidRPr="00513F15" w:rsidRDefault="004D39D3" w:rsidP="004D39D3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r w:rsidRPr="00BF6D85">
              <w:rPr>
                <w:rFonts w:ascii="Times New Roman" w:hAnsi="Times New Roman"/>
                <w:sz w:val="22"/>
                <w:szCs w:val="22"/>
              </w:rPr>
              <w:t>2049</w:t>
            </w:r>
          </w:p>
        </w:tc>
      </w:tr>
      <w:tr w:rsidR="00902DF6" w:rsidRPr="004634F3" w:rsidTr="004D39D3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984367" w:rsidRPr="00E04B18" w:rsidRDefault="00E04B18" w:rsidP="00984367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/</w:t>
            </w:r>
          </w:p>
        </w:tc>
        <w:tc>
          <w:tcPr>
            <w:tcW w:w="4536" w:type="dxa"/>
            <w:gridSpan w:val="5"/>
          </w:tcPr>
          <w:p w:rsidR="00E70086" w:rsidRDefault="00E70086" w:rsidP="00E7008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4D39D3" w:rsidRDefault="00E04B18" w:rsidP="00E04B18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                                       </w:t>
            </w:r>
            <w:r w:rsidR="003A3188">
              <w:rPr>
                <w:rFonts w:ascii="Times New Roman" w:hAnsi="Times New Roman"/>
                <w:bCs/>
                <w:lang w:val="sr-Cyrl-RS"/>
              </w:rPr>
              <w:t>25</w:t>
            </w:r>
            <w:r>
              <w:rPr>
                <w:rFonts w:ascii="Times New Roman" w:hAnsi="Times New Roman"/>
                <w:bCs/>
                <w:lang w:val="sr-Cyrl-RS"/>
              </w:rPr>
              <w:t xml:space="preserve">     1</w:t>
            </w:r>
          </w:p>
          <w:p w:rsidR="003A3188" w:rsidRPr="00323A9D" w:rsidRDefault="003A3188" w:rsidP="00E70086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color w:val="FF0000"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131</w:t>
            </w:r>
            <w:r w:rsidR="00E04B18">
              <w:rPr>
                <w:rFonts w:ascii="Times New Roman" w:hAnsi="Times New Roman"/>
                <w:bCs/>
                <w:lang w:val="sr-Cyrl-RS"/>
              </w:rPr>
              <w:t xml:space="preserve">  131</w:t>
            </w:r>
          </w:p>
        </w:tc>
      </w:tr>
      <w:tr w:rsidR="0043681B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664DB0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="Times New Roman" w:hAnsi="Times New Roman"/>
                <w:szCs w:val="24"/>
              </w:rPr>
              <w:instrText xml:space="preserve"> FORMCHECKBOX </w:instrText>
            </w:r>
            <w:r>
              <w:rPr>
                <w:rFonts w:ascii="Times New Roman" w:hAnsi="Times New Roman"/>
                <w:szCs w:val="24"/>
              </w:rPr>
            </w:r>
            <w:r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 w:rsidR="001009F2" w:rsidRPr="004634F3">
              <w:rPr>
                <w:rFonts w:ascii="Times New Roman" w:hAnsi="Times New Roman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="001009F2" w:rsidRPr="004634F3">
              <w:rPr>
                <w:rFonts w:ascii="Times New Roman" w:hAnsi="Times New Roman"/>
                <w:szCs w:val="24"/>
              </w:rPr>
              <w:instrText xml:space="preserve"> FORMCHECKBOX </w:instrText>
            </w:r>
            <w:r w:rsidR="001009F2" w:rsidRPr="004634F3">
              <w:rPr>
                <w:rFonts w:ascii="Times New Roman" w:hAnsi="Times New Roman"/>
                <w:szCs w:val="24"/>
              </w:rPr>
            </w:r>
            <w:r w:rsidR="001009F2" w:rsidRPr="004634F3">
              <w:rPr>
                <w:rFonts w:ascii="Times New Roman" w:hAnsi="Times New Roman"/>
                <w:szCs w:val="24"/>
              </w:rPr>
              <w:fldChar w:fldCharType="separate"/>
            </w:r>
            <w:r w:rsidR="001009F2" w:rsidRPr="004634F3">
              <w:rPr>
                <w:rFonts w:ascii="Times New Roman" w:hAnsi="Times New Roman"/>
                <w:szCs w:val="24"/>
              </w:rPr>
              <w:fldChar w:fldCharType="end"/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НЕИСПУЊАВА</w:t>
            </w:r>
          </w:p>
          <w:p w:rsidR="00D873B6" w:rsidRPr="00664DB0" w:rsidRDefault="00D873B6" w:rsidP="00D873B6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 w:rsidR="007A47B7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 xml:space="preserve"> 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  <w:p w:rsidR="00664DB0" w:rsidRPr="004634F3" w:rsidRDefault="00664DB0" w:rsidP="00F972C9">
            <w:pPr>
              <w:spacing w:line="276" w:lineRule="auto"/>
              <w:ind w:left="1673" w:hanging="1673"/>
              <w:rPr>
                <w:rFonts w:ascii="Times New Roman" w:hAnsi="Times New Roman"/>
              </w:rPr>
            </w:pPr>
          </w:p>
        </w:tc>
      </w:tr>
      <w:tr w:rsidR="007F4AE5" w:rsidRPr="004634F3" w:rsidTr="004D39D3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  <w:p w:rsidR="007F4AE5" w:rsidRP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</w:p>
        </w:tc>
      </w:tr>
      <w:tr w:rsidR="00CD1E4D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C8581F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C8581F">
              <w:rPr>
                <w:rFonts w:ascii="Times New Roman" w:hAnsi="Times New Roman"/>
                <w:lang w:val="sr-Latn-RS"/>
              </w:rPr>
              <w:t>25</w:t>
            </w:r>
            <w:r w:rsidR="00E04B18">
              <w:rPr>
                <w:rFonts w:ascii="Times New Roman" w:hAnsi="Times New Roman"/>
              </w:rPr>
              <w:t>.12</w:t>
            </w:r>
            <w:r w:rsidR="004D39D3">
              <w:rPr>
                <w:rFonts w:ascii="Times New Roman" w:hAnsi="Times New Roman"/>
              </w:rPr>
              <w:t>.2023.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4D39D3" w:rsidP="009D122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Nikola Danilović</w:t>
            </w:r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4D39D3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4634F3" w:rsidRDefault="00077F1E" w:rsidP="00E04B18">
            <w:pPr>
              <w:spacing w:line="480" w:lineRule="auto"/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367">
              <w:rPr>
                <w:rFonts w:ascii="Times New Roman" w:hAnsi="Times New Roman"/>
                <w:lang w:val="sr-Latn-RS"/>
              </w:rPr>
              <w:t>2</w:t>
            </w:r>
            <w:r w:rsidR="00C8581F">
              <w:rPr>
                <w:rFonts w:ascii="Times New Roman" w:hAnsi="Times New Roman"/>
                <w:lang w:val="sr-Cyrl-RS"/>
              </w:rPr>
              <w:t>5</w:t>
            </w:r>
            <w:r w:rsidR="00E04B18">
              <w:rPr>
                <w:rFonts w:ascii="Times New Roman" w:hAnsi="Times New Roman"/>
              </w:rPr>
              <w:t>.12</w:t>
            </w:r>
            <w:r w:rsidR="004D39D3">
              <w:rPr>
                <w:rFonts w:ascii="Times New Roman" w:hAnsi="Times New Roman"/>
              </w:rPr>
              <w:t>.2023.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4D39D3" w:rsidRPr="004634F3" w:rsidRDefault="004D39D3" w:rsidP="00077F1E">
            <w:pPr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</w:rPr>
              <w:t>Maja Aleksić</w:t>
            </w:r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4634F3" w:rsidRDefault="008D7E7E" w:rsidP="00FB4416">
      <w:pPr>
        <w:rPr>
          <w:rFonts w:ascii="Times New Roman" w:hAnsi="Times New Roman"/>
          <w:sz w:val="2"/>
        </w:rPr>
      </w:pPr>
    </w:p>
    <w:sectPr w:rsidR="008D7E7E" w:rsidRPr="004634F3" w:rsidSect="00B34B6F">
      <w:footerReference w:type="default" r:id="rId9"/>
      <w:type w:val="continuous"/>
      <w:pgSz w:w="11907" w:h="16840" w:code="9"/>
      <w:pgMar w:top="510" w:right="567" w:bottom="386" w:left="1134" w:header="737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CA" w:rsidRDefault="000738CA">
      <w:r>
        <w:separator/>
      </w:r>
    </w:p>
  </w:endnote>
  <w:endnote w:type="continuationSeparator" w:id="0">
    <w:p w:rsidR="000738CA" w:rsidRDefault="0007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6A14CD">
    <w:pPr>
      <w:pStyle w:val="Foo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="00726C8C"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="00726C8C" w:rsidRPr="00074EB6">
      <w:rPr>
        <w:rFonts w:ascii="Times New Roman" w:hAnsi="Times New Roman"/>
        <w:sz w:val="20"/>
        <w:lang w:val="sr-Cyrl-RS"/>
      </w:rPr>
      <w:t xml:space="preserve">                                 </w:t>
    </w:r>
    <w:r w:rsidR="00726C8C" w:rsidRPr="00074EB6">
      <w:rPr>
        <w:rFonts w:ascii="Times New Roman" w:hAnsi="Times New Roman"/>
        <w:sz w:val="20"/>
        <w:lang w:val="sr-Latn-RS"/>
      </w:rPr>
      <w:t xml:space="preserve">       </w:t>
    </w:r>
    <w:r>
      <w:rPr>
        <w:rFonts w:ascii="Times New Roman" w:hAnsi="Times New Roman"/>
        <w:sz w:val="20"/>
        <w:lang w:val="sr-Cyrl-RS"/>
      </w:rPr>
      <w:t>издање</w:t>
    </w:r>
    <w:r w:rsidR="00726C8C"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="007A7F78" w:rsidRPr="000706C9">
      <w:rPr>
        <w:rFonts w:ascii="Times New Roman" w:hAnsi="Times New Roman"/>
        <w:noProof/>
        <w:sz w:val="20"/>
        <w:lang w:val="sr-Latn-RS" w:eastAsia="ru-RU"/>
      </w:rPr>
      <w:t>/</w:t>
    </w:r>
    <w:r w:rsidR="00902DF6">
      <w:rPr>
        <w:rFonts w:ascii="Times New Roman" w:hAnsi="Times New Roman"/>
        <w:noProof/>
        <w:sz w:val="20"/>
        <w:lang w:val="sr-Cyrl-RS" w:eastAsia="ru-RU"/>
      </w:rPr>
      <w:t>2</w:t>
    </w:r>
    <w:r w:rsidR="00726C8C"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датум</w:t>
    </w:r>
    <w:r w:rsidR="00726C8C"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 w:rsidR="00902DF6">
      <w:rPr>
        <w:rFonts w:ascii="Times New Roman" w:hAnsi="Times New Roman"/>
        <w:noProof/>
        <w:sz w:val="20"/>
        <w:lang w:val="sr-Cyrl-RS" w:eastAsia="ru-RU"/>
      </w:rPr>
      <w:t>29.01.2023.</w:t>
    </w:r>
    <w:r w:rsidR="00726C8C"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            </w:t>
    </w:r>
    <w:r w:rsidR="00726C8C">
      <w:rPr>
        <w:rFonts w:ascii="Times New Roman" w:hAnsi="Times New Roman"/>
        <w:noProof/>
        <w:sz w:val="20"/>
        <w:lang w:val="sr-Latn-RS" w:eastAsia="ru-RU"/>
      </w:rPr>
      <w:t xml:space="preserve">        </w:t>
    </w:r>
    <w:r w:rsidR="00726C8C" w:rsidRPr="00856D54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begin"/>
    </w:r>
    <w:r w:rsidR="00726C8C" w:rsidRPr="00856D54">
      <w:rPr>
        <w:rFonts w:ascii="Times New Roman" w:hAnsi="Times New Roman"/>
        <w:noProof/>
        <w:sz w:val="20"/>
        <w:lang w:val="ru-RU" w:eastAsia="ru-RU"/>
      </w:rPr>
      <w:instrText xml:space="preserve"> PAGE </w:instrTex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separate"/>
    </w:r>
    <w:r w:rsidR="00E90B75">
      <w:rPr>
        <w:rFonts w:ascii="Times New Roman" w:hAnsi="Times New Roman"/>
        <w:noProof/>
        <w:sz w:val="20"/>
        <w:lang w:val="ru-RU" w:eastAsia="ru-RU"/>
      </w:rPr>
      <w:t>1</w:t>
    </w:r>
    <w:r w:rsidR="00726C8C" w:rsidRPr="00856D54">
      <w:rPr>
        <w:rFonts w:ascii="Times New Roman" w:hAnsi="Times New Roman"/>
        <w:noProof/>
        <w:sz w:val="20"/>
        <w:lang w:val="ru-RU" w:eastAsia="ru-RU"/>
      </w:rPr>
      <w:fldChar w:fldCharType="end"/>
    </w:r>
    <w:r w:rsidR="00726C8C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ru-RU" w:eastAsia="ru-RU"/>
      </w:rPr>
      <w:t>од</w:t>
    </w:r>
    <w:r w:rsidR="00726C8C"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 w:rsidR="005977B7"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CA" w:rsidRDefault="000738CA">
      <w:r>
        <w:separator/>
      </w:r>
    </w:p>
  </w:footnote>
  <w:footnote w:type="continuationSeparator" w:id="0">
    <w:p w:rsidR="000738CA" w:rsidRDefault="00073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27281"/>
    <w:rsid w:val="0003048B"/>
    <w:rsid w:val="00044DAB"/>
    <w:rsid w:val="00060427"/>
    <w:rsid w:val="000706C9"/>
    <w:rsid w:val="000738CA"/>
    <w:rsid w:val="00074EB6"/>
    <w:rsid w:val="00077F1E"/>
    <w:rsid w:val="00083043"/>
    <w:rsid w:val="00091226"/>
    <w:rsid w:val="00091EE7"/>
    <w:rsid w:val="000D4A2A"/>
    <w:rsid w:val="000D4ED5"/>
    <w:rsid w:val="000D506D"/>
    <w:rsid w:val="000D7329"/>
    <w:rsid w:val="000F4E90"/>
    <w:rsid w:val="001009F2"/>
    <w:rsid w:val="00107503"/>
    <w:rsid w:val="00122443"/>
    <w:rsid w:val="00140172"/>
    <w:rsid w:val="0019106C"/>
    <w:rsid w:val="001940CA"/>
    <w:rsid w:val="001A4A37"/>
    <w:rsid w:val="001C3DF4"/>
    <w:rsid w:val="001C7539"/>
    <w:rsid w:val="001D39CF"/>
    <w:rsid w:val="001D5FEA"/>
    <w:rsid w:val="001E03DD"/>
    <w:rsid w:val="001F04C3"/>
    <w:rsid w:val="001F4F6A"/>
    <w:rsid w:val="0021225F"/>
    <w:rsid w:val="00217687"/>
    <w:rsid w:val="00220E55"/>
    <w:rsid w:val="00225B7B"/>
    <w:rsid w:val="00242303"/>
    <w:rsid w:val="00243C6C"/>
    <w:rsid w:val="00251312"/>
    <w:rsid w:val="00260588"/>
    <w:rsid w:val="002707FF"/>
    <w:rsid w:val="00270B15"/>
    <w:rsid w:val="00272FAC"/>
    <w:rsid w:val="00287955"/>
    <w:rsid w:val="002A2F07"/>
    <w:rsid w:val="002A388C"/>
    <w:rsid w:val="002B2CBD"/>
    <w:rsid w:val="002C0F67"/>
    <w:rsid w:val="002C552F"/>
    <w:rsid w:val="002C6AB8"/>
    <w:rsid w:val="002D412D"/>
    <w:rsid w:val="002E35A9"/>
    <w:rsid w:val="002E5405"/>
    <w:rsid w:val="002F42A7"/>
    <w:rsid w:val="00305A32"/>
    <w:rsid w:val="00313867"/>
    <w:rsid w:val="00315F1E"/>
    <w:rsid w:val="00317480"/>
    <w:rsid w:val="00323A9D"/>
    <w:rsid w:val="00325E8E"/>
    <w:rsid w:val="003335F2"/>
    <w:rsid w:val="003559DA"/>
    <w:rsid w:val="00375A96"/>
    <w:rsid w:val="00392051"/>
    <w:rsid w:val="00393C2B"/>
    <w:rsid w:val="003A006E"/>
    <w:rsid w:val="003A1EB6"/>
    <w:rsid w:val="003A3188"/>
    <w:rsid w:val="003B6492"/>
    <w:rsid w:val="003D19E2"/>
    <w:rsid w:val="003E4819"/>
    <w:rsid w:val="003E4E40"/>
    <w:rsid w:val="003F3023"/>
    <w:rsid w:val="00401E29"/>
    <w:rsid w:val="004046C0"/>
    <w:rsid w:val="00410B84"/>
    <w:rsid w:val="00415DAE"/>
    <w:rsid w:val="00430E5D"/>
    <w:rsid w:val="0043643F"/>
    <w:rsid w:val="0043681B"/>
    <w:rsid w:val="00454544"/>
    <w:rsid w:val="00456E08"/>
    <w:rsid w:val="004634F3"/>
    <w:rsid w:val="00463E3C"/>
    <w:rsid w:val="00464127"/>
    <w:rsid w:val="004750D9"/>
    <w:rsid w:val="00481D24"/>
    <w:rsid w:val="00485BBC"/>
    <w:rsid w:val="004A65C9"/>
    <w:rsid w:val="004B263C"/>
    <w:rsid w:val="004D0DE9"/>
    <w:rsid w:val="004D39D3"/>
    <w:rsid w:val="004E63C6"/>
    <w:rsid w:val="004F7271"/>
    <w:rsid w:val="00501072"/>
    <w:rsid w:val="00502240"/>
    <w:rsid w:val="00505233"/>
    <w:rsid w:val="005115AD"/>
    <w:rsid w:val="00513F15"/>
    <w:rsid w:val="00523636"/>
    <w:rsid w:val="00557BF0"/>
    <w:rsid w:val="00567EE8"/>
    <w:rsid w:val="00576907"/>
    <w:rsid w:val="005841C5"/>
    <w:rsid w:val="005873CD"/>
    <w:rsid w:val="0058789A"/>
    <w:rsid w:val="00593021"/>
    <w:rsid w:val="005977B7"/>
    <w:rsid w:val="00597F7A"/>
    <w:rsid w:val="005C725B"/>
    <w:rsid w:val="005C7DBB"/>
    <w:rsid w:val="00603721"/>
    <w:rsid w:val="00604DF7"/>
    <w:rsid w:val="00605760"/>
    <w:rsid w:val="00620259"/>
    <w:rsid w:val="00626ADA"/>
    <w:rsid w:val="00637E7C"/>
    <w:rsid w:val="006441B7"/>
    <w:rsid w:val="00664DB0"/>
    <w:rsid w:val="00674035"/>
    <w:rsid w:val="006963FD"/>
    <w:rsid w:val="006A14CD"/>
    <w:rsid w:val="006B403C"/>
    <w:rsid w:val="006B53DB"/>
    <w:rsid w:val="006C4938"/>
    <w:rsid w:val="006C661B"/>
    <w:rsid w:val="006C6D34"/>
    <w:rsid w:val="006F3035"/>
    <w:rsid w:val="006F43C7"/>
    <w:rsid w:val="00715A3F"/>
    <w:rsid w:val="00722ABC"/>
    <w:rsid w:val="00726C8C"/>
    <w:rsid w:val="007372A3"/>
    <w:rsid w:val="00743911"/>
    <w:rsid w:val="00760D9E"/>
    <w:rsid w:val="007722BC"/>
    <w:rsid w:val="00776188"/>
    <w:rsid w:val="00793134"/>
    <w:rsid w:val="007A47B7"/>
    <w:rsid w:val="007A7F78"/>
    <w:rsid w:val="007B0653"/>
    <w:rsid w:val="007B1BD4"/>
    <w:rsid w:val="007C17CD"/>
    <w:rsid w:val="007D66EB"/>
    <w:rsid w:val="007E1429"/>
    <w:rsid w:val="007E6EC6"/>
    <w:rsid w:val="007F4AE5"/>
    <w:rsid w:val="007F4E05"/>
    <w:rsid w:val="00801277"/>
    <w:rsid w:val="008337F4"/>
    <w:rsid w:val="00836BE0"/>
    <w:rsid w:val="00847157"/>
    <w:rsid w:val="00847698"/>
    <w:rsid w:val="008477ED"/>
    <w:rsid w:val="00861839"/>
    <w:rsid w:val="008669C6"/>
    <w:rsid w:val="0087001D"/>
    <w:rsid w:val="00873F44"/>
    <w:rsid w:val="00877E6D"/>
    <w:rsid w:val="008873D6"/>
    <w:rsid w:val="008B11EF"/>
    <w:rsid w:val="008D7E7E"/>
    <w:rsid w:val="008E1EE2"/>
    <w:rsid w:val="008E336C"/>
    <w:rsid w:val="00902DF6"/>
    <w:rsid w:val="00903D59"/>
    <w:rsid w:val="009065B0"/>
    <w:rsid w:val="00911383"/>
    <w:rsid w:val="0092295A"/>
    <w:rsid w:val="00940152"/>
    <w:rsid w:val="00945BFC"/>
    <w:rsid w:val="00947222"/>
    <w:rsid w:val="00950481"/>
    <w:rsid w:val="00953E0A"/>
    <w:rsid w:val="00980AEE"/>
    <w:rsid w:val="00984367"/>
    <w:rsid w:val="00984ED1"/>
    <w:rsid w:val="0099302A"/>
    <w:rsid w:val="009B4328"/>
    <w:rsid w:val="009D1228"/>
    <w:rsid w:val="009D1D53"/>
    <w:rsid w:val="009E07EE"/>
    <w:rsid w:val="009E3F64"/>
    <w:rsid w:val="009E63F8"/>
    <w:rsid w:val="009F2F72"/>
    <w:rsid w:val="00A1480E"/>
    <w:rsid w:val="00A175DB"/>
    <w:rsid w:val="00A25880"/>
    <w:rsid w:val="00A369EA"/>
    <w:rsid w:val="00A47BE1"/>
    <w:rsid w:val="00A572C0"/>
    <w:rsid w:val="00A5789C"/>
    <w:rsid w:val="00A57A72"/>
    <w:rsid w:val="00A64A3F"/>
    <w:rsid w:val="00A81F06"/>
    <w:rsid w:val="00A824B3"/>
    <w:rsid w:val="00A83BC5"/>
    <w:rsid w:val="00A90510"/>
    <w:rsid w:val="00AA1D94"/>
    <w:rsid w:val="00AB116F"/>
    <w:rsid w:val="00AE5FD2"/>
    <w:rsid w:val="00AF131A"/>
    <w:rsid w:val="00AF5CE1"/>
    <w:rsid w:val="00B01110"/>
    <w:rsid w:val="00B0153F"/>
    <w:rsid w:val="00B134D7"/>
    <w:rsid w:val="00B24995"/>
    <w:rsid w:val="00B34B6F"/>
    <w:rsid w:val="00B449DB"/>
    <w:rsid w:val="00B45B58"/>
    <w:rsid w:val="00B6224A"/>
    <w:rsid w:val="00B803C4"/>
    <w:rsid w:val="00BA5D75"/>
    <w:rsid w:val="00BC2CAF"/>
    <w:rsid w:val="00BC6572"/>
    <w:rsid w:val="00BC6E24"/>
    <w:rsid w:val="00BD562A"/>
    <w:rsid w:val="00BD65B9"/>
    <w:rsid w:val="00C018DC"/>
    <w:rsid w:val="00C1158E"/>
    <w:rsid w:val="00C13DFA"/>
    <w:rsid w:val="00C2302D"/>
    <w:rsid w:val="00C23A06"/>
    <w:rsid w:val="00C34D34"/>
    <w:rsid w:val="00C3727F"/>
    <w:rsid w:val="00C40594"/>
    <w:rsid w:val="00C44423"/>
    <w:rsid w:val="00C5430F"/>
    <w:rsid w:val="00C5578D"/>
    <w:rsid w:val="00C56A7F"/>
    <w:rsid w:val="00C6711A"/>
    <w:rsid w:val="00C848D5"/>
    <w:rsid w:val="00C8581F"/>
    <w:rsid w:val="00C90184"/>
    <w:rsid w:val="00C917D8"/>
    <w:rsid w:val="00C970FA"/>
    <w:rsid w:val="00CA2A04"/>
    <w:rsid w:val="00CA4983"/>
    <w:rsid w:val="00CA4F40"/>
    <w:rsid w:val="00CA5808"/>
    <w:rsid w:val="00CB1CB9"/>
    <w:rsid w:val="00CD1E4D"/>
    <w:rsid w:val="00CD38C4"/>
    <w:rsid w:val="00CF370D"/>
    <w:rsid w:val="00CF5D94"/>
    <w:rsid w:val="00D002D8"/>
    <w:rsid w:val="00D02BB3"/>
    <w:rsid w:val="00D11C9B"/>
    <w:rsid w:val="00D16A1C"/>
    <w:rsid w:val="00D25C7A"/>
    <w:rsid w:val="00D3067C"/>
    <w:rsid w:val="00D30B3E"/>
    <w:rsid w:val="00D35AC1"/>
    <w:rsid w:val="00D4172A"/>
    <w:rsid w:val="00D45C49"/>
    <w:rsid w:val="00D4648C"/>
    <w:rsid w:val="00D5513B"/>
    <w:rsid w:val="00D62A67"/>
    <w:rsid w:val="00D71380"/>
    <w:rsid w:val="00D873B6"/>
    <w:rsid w:val="00D96B14"/>
    <w:rsid w:val="00DA0555"/>
    <w:rsid w:val="00DB10C0"/>
    <w:rsid w:val="00DB2E0F"/>
    <w:rsid w:val="00DC30BC"/>
    <w:rsid w:val="00DC4E6C"/>
    <w:rsid w:val="00DD5782"/>
    <w:rsid w:val="00DD6843"/>
    <w:rsid w:val="00DE506D"/>
    <w:rsid w:val="00DF0298"/>
    <w:rsid w:val="00E02C80"/>
    <w:rsid w:val="00E04B18"/>
    <w:rsid w:val="00E0710D"/>
    <w:rsid w:val="00E17616"/>
    <w:rsid w:val="00E17B0B"/>
    <w:rsid w:val="00E30048"/>
    <w:rsid w:val="00E33846"/>
    <w:rsid w:val="00E53F7F"/>
    <w:rsid w:val="00E66CF6"/>
    <w:rsid w:val="00E70086"/>
    <w:rsid w:val="00E74320"/>
    <w:rsid w:val="00E82AE2"/>
    <w:rsid w:val="00E90B75"/>
    <w:rsid w:val="00E919A0"/>
    <w:rsid w:val="00E975DF"/>
    <w:rsid w:val="00EA2344"/>
    <w:rsid w:val="00EA6444"/>
    <w:rsid w:val="00EA75B8"/>
    <w:rsid w:val="00EB4B32"/>
    <w:rsid w:val="00EB74F2"/>
    <w:rsid w:val="00EC45F2"/>
    <w:rsid w:val="00ED208F"/>
    <w:rsid w:val="00ED6D8F"/>
    <w:rsid w:val="00ED6E3A"/>
    <w:rsid w:val="00ED7DF2"/>
    <w:rsid w:val="00EE3058"/>
    <w:rsid w:val="00EF7D6F"/>
    <w:rsid w:val="00F13447"/>
    <w:rsid w:val="00F2059F"/>
    <w:rsid w:val="00F44086"/>
    <w:rsid w:val="00F65ECA"/>
    <w:rsid w:val="00F873DD"/>
    <w:rsid w:val="00F95B24"/>
    <w:rsid w:val="00F972C9"/>
    <w:rsid w:val="00F97AD3"/>
    <w:rsid w:val="00FA7134"/>
    <w:rsid w:val="00FB0AEF"/>
    <w:rsid w:val="00FB4416"/>
    <w:rsid w:val="00FD32DA"/>
    <w:rsid w:val="00FD367A"/>
    <w:rsid w:val="00FD44C7"/>
    <w:rsid w:val="00FD5AA0"/>
    <w:rsid w:val="00FE7DEC"/>
    <w:rsid w:val="00F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paragraph" w:customStyle="1" w:styleId="Default">
    <w:name w:val="Default"/>
    <w:rsid w:val="00243C6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3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E4473-5056-43DA-A8A3-D872ADC6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0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2</cp:revision>
  <cp:lastPrinted>2022-10-13T07:44:00Z</cp:lastPrinted>
  <dcterms:created xsi:type="dcterms:W3CDTF">2024-04-15T22:29:00Z</dcterms:created>
  <dcterms:modified xsi:type="dcterms:W3CDTF">2024-04-15T22:29:00Z</dcterms:modified>
</cp:coreProperties>
</file>